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5606688" w:displacedByCustomXml="next"/>
    <w:sdt>
      <w:sdtPr>
        <w:id w:val="-394743985"/>
        <w:docPartObj>
          <w:docPartGallery w:val="Cover Pages"/>
          <w:docPartUnique/>
        </w:docPartObj>
      </w:sdtPr>
      <w:sdtEndPr/>
      <w:sdtContent>
        <w:p w:rsidR="00B04C3B" w:rsidRPr="00543756" w:rsidRDefault="0040087C" w:rsidP="00B04C3B">
          <w:pPr>
            <w:pStyle w:val="Logo"/>
            <w:jc w:val="center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1032343375"/>
              <w:picture/>
            </w:sdtPr>
            <w:sdtEndPr/>
            <w:sdtContent>
              <w:r w:rsidR="00B04C3B">
                <w:rPr>
                  <w:noProof/>
                  <w:lang w:eastAsia="it-IT"/>
                </w:rPr>
                <w:drawing>
                  <wp:inline distT="0" distB="0" distL="0" distR="0" wp14:anchorId="7D7317C6" wp14:editId="4363FB85">
                    <wp:extent cx="5765803" cy="2162175"/>
                    <wp:effectExtent l="0" t="0" r="0" b="0"/>
                    <wp:docPr id="9" name="Immagin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78130" cy="21667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B04C3B" w:rsidRDefault="00B04C3B" w:rsidP="00B04C3B">
          <w:r w:rsidRPr="007D5C6E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DB4E911" wp14:editId="505E238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3133725"/>
                    <wp:effectExtent l="0" t="0" r="8255" b="9525"/>
                    <wp:wrapTopAndBottom/>
                    <wp:docPr id="7" name="Casella di testo 7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3133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5C18" w:rsidRPr="00357EA4" w:rsidRDefault="0040087C" w:rsidP="00B04C3B">
                                <w:pPr>
                                  <w:pStyle w:val="Titolo"/>
                                  <w:spacing w:after="0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892574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C18">
                                      <w:t xml:space="preserve">TCS                     Test Case </w:t>
                                    </w:r>
                                    <w:proofErr w:type="spellStart"/>
                                    <w:r w:rsidR="00A55C18">
                                      <w:t>Specification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55C18" w:rsidRPr="00357EA4" w:rsidRDefault="0040087C" w:rsidP="00B04C3B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20469792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5C18">
                                      <w:t>TirocinioSmart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6DB4E91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7" o:spid="_x0000_s1026" type="#_x0000_t202" alt="Casella di testo in cui sono visualizzati titolo e sottotitolo del documento" style="position:absolute;margin-left:0;margin-top:250.5pt;width:6in;height:246.75pt;z-index:251665408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" filled="f" stroked="f" strokeweight=".5pt">
                    <v:textbox inset="0,0,0,0">
                      <w:txbxContent>
                        <w:p w:rsidR="00A55C18" w:rsidRPr="00357EA4" w:rsidRDefault="00A55C18" w:rsidP="00B04C3B">
                          <w:pPr>
                            <w:pStyle w:val="Titolo"/>
                            <w:spacing w:after="0"/>
                          </w:pPr>
                          <w:sdt>
                            <w:sdtPr>
                              <w:alias w:val="Titolo"/>
                              <w:tag w:val=""/>
                              <w:id w:val="-892574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 xml:space="preserve">TCS                     Test Case </w:t>
                              </w:r>
                              <w:proofErr w:type="spellStart"/>
                              <w:r>
                                <w:t>Specification</w:t>
                              </w:r>
                              <w:proofErr w:type="spellEnd"/>
                            </w:sdtContent>
                          </w:sdt>
                        </w:p>
                        <w:p w:rsidR="00A55C18" w:rsidRPr="00357EA4" w:rsidRDefault="00A55C18" w:rsidP="00B04C3B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20469792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TirocinioSmart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855FFC" wp14:editId="05C0290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8" name="Casella di testo 8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787"/>
                                  <w:gridCol w:w="469"/>
                                  <w:gridCol w:w="2796"/>
                                  <w:gridCol w:w="468"/>
                                </w:tblGrid>
                                <w:tr w:rsidR="00A55C18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Aniello Carotenuto</w:t>
                                      </w:r>
                                    </w:p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Giuseppe Dello Stretto</w:t>
                                      </w:r>
                                    </w:p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 xml:space="preserve">Rosanna </w:t>
                                      </w:r>
                                      <w:proofErr w:type="spellStart"/>
                                      <w:r w:rsidRPr="0085066B">
                                        <w:rPr>
                                          <w:lang w:val="it-IT"/>
                                        </w:rPr>
                                        <w:t>Coccaro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A55C18" w:rsidRPr="0085066B" w:rsidRDefault="00A55C18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A55C18" w:rsidRPr="0085066B" w:rsidRDefault="00A55C18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55C18" w:rsidRPr="0085066B" w:rsidRDefault="00A55C18" w:rsidP="00B04C3B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55FF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8" o:spid="_x0000_s1027" type="#_x0000_t202" alt="Casella di testo in cui sono visualizzate le informazioni sul contatto della società" style="position:absolute;margin-left:416.8pt;margin-top:0;width:468pt;height:48.95pt;z-index:2516664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787"/>
                            <w:gridCol w:w="469"/>
                            <w:gridCol w:w="2796"/>
                            <w:gridCol w:w="468"/>
                          </w:tblGrid>
                          <w:tr w:rsidR="00A55C18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Aniello Carotenuto</w:t>
                                </w:r>
                              </w:p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Giuseppe Dello Stretto</w:t>
                                </w:r>
                              </w:p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 xml:space="preserve">Rosanna </w:t>
                                </w:r>
                                <w:proofErr w:type="spellStart"/>
                                <w:r w:rsidRPr="0085066B">
                                  <w:rPr>
                                    <w:lang w:val="it-IT"/>
                                  </w:rPr>
                                  <w:t>Coccaro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A55C18" w:rsidRPr="0085066B" w:rsidRDefault="00A55C18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A55C18" w:rsidRPr="0085066B" w:rsidRDefault="00A55C18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:rsidR="00A55C18" w:rsidRPr="0085066B" w:rsidRDefault="00A55C18" w:rsidP="00B04C3B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ellafinanziaria"/>
            <w:tblW w:w="10485" w:type="dxa"/>
            <w:tbl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insideH w:val="single" w:sz="4" w:space="0" w:color="BFBFBF" w:themeColor="background1" w:themeShade="BF"/>
              <w:insideV w:val="single" w:sz="4" w:space="0" w:color="BFBFBF" w:themeColor="background1" w:themeShade="BF"/>
            </w:tblBorders>
            <w:tblLook w:val="00A0" w:firstRow="1" w:lastRow="0" w:firstColumn="1" w:lastColumn="0" w:noHBand="0" w:noVBand="0"/>
          </w:tblPr>
          <w:tblGrid>
            <w:gridCol w:w="1696"/>
            <w:gridCol w:w="1276"/>
            <w:gridCol w:w="6379"/>
            <w:gridCol w:w="1134"/>
          </w:tblGrid>
          <w:tr w:rsidR="00B04C3B" w:rsidRPr="00B04C3B" w:rsidTr="00C16E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lastRenderedPageBreak/>
                  <w:t>Data</w:t>
                </w:r>
              </w:p>
            </w:tc>
            <w:tc>
              <w:tcPr>
                <w:tcW w:w="1276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Versione</w:t>
                </w:r>
              </w:p>
            </w:tc>
            <w:tc>
              <w:tcPr>
                <w:tcW w:w="6379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Cambiamenti</w:t>
                </w:r>
              </w:p>
            </w:tc>
            <w:tc>
              <w:tcPr>
                <w:tcW w:w="1134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Autori</w:t>
                </w:r>
              </w:p>
            </w:tc>
          </w:tr>
          <w:tr w:rsidR="00B04C3B" w:rsidRPr="00357EA4" w:rsidTr="00C16E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EF24C1" w:rsidRDefault="00B04C3B" w:rsidP="00C16EE5">
                <w:pPr>
                  <w:pStyle w:val="Logo"/>
                  <w:spacing w:before="0"/>
                  <w:jc w:val="center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19</w:t>
                </w:r>
                <w:r w:rsidRPr="00EF24C1">
                  <w:rPr>
                    <w:rFonts w:asciiTheme="minorHAnsi" w:hAnsiTheme="minorHAnsi"/>
                  </w:rPr>
                  <w:t>/12/2017</w:t>
                </w:r>
              </w:p>
            </w:tc>
            <w:tc>
              <w:tcPr>
                <w:tcW w:w="1276" w:type="dxa"/>
                <w:vAlign w:val="center"/>
              </w:tcPr>
              <w:p w:rsidR="00B04C3B" w:rsidRPr="004A29E6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0.1</w:t>
                </w:r>
              </w:p>
            </w:tc>
            <w:tc>
              <w:tcPr>
                <w:tcW w:w="6379" w:type="dxa"/>
                <w:vAlign w:val="center"/>
              </w:tcPr>
              <w:p w:rsidR="00B04C3B" w:rsidRPr="004A29E6" w:rsidRDefault="00B04C3B" w:rsidP="00C16EE5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Prima versione</w:t>
                </w:r>
              </w:p>
            </w:tc>
            <w:tc>
              <w:tcPr>
                <w:tcW w:w="1134" w:type="dxa"/>
                <w:vAlign w:val="center"/>
              </w:tcPr>
              <w:p w:rsidR="00B04C3B" w:rsidRPr="004A29E6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GDS</w:t>
                </w:r>
              </w:p>
            </w:tc>
          </w:tr>
          <w:tr w:rsidR="00B04C3B" w:rsidRPr="00357EA4" w:rsidTr="00C16E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88319B" w:rsidRDefault="00B04C3B" w:rsidP="00B04C3B">
                <w:pPr>
                  <w:pStyle w:val="Logo"/>
                  <w:spacing w:before="0"/>
                  <w:jc w:val="center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05/02/2018</w:t>
                </w:r>
              </w:p>
            </w:tc>
            <w:tc>
              <w:tcPr>
                <w:tcW w:w="1276" w:type="dxa"/>
                <w:vAlign w:val="center"/>
              </w:tcPr>
              <w:p w:rsidR="00B04C3B" w:rsidRDefault="00B04C3B" w:rsidP="00C16EE5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</w:t>
                </w:r>
                <w:r w:rsidR="00251997">
                  <w:t>.0</w:t>
                </w:r>
              </w:p>
            </w:tc>
            <w:tc>
              <w:tcPr>
                <w:tcW w:w="6379" w:type="dxa"/>
                <w:vAlign w:val="center"/>
              </w:tcPr>
              <w:p w:rsidR="00B04C3B" w:rsidRDefault="00B04C3B" w:rsidP="00251997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 xml:space="preserve">Aggiornamento </w:t>
                </w:r>
                <w:r w:rsidR="00251997">
                  <w:t>casi di test</w:t>
                </w:r>
              </w:p>
            </w:tc>
            <w:tc>
              <w:tcPr>
                <w:tcW w:w="1134" w:type="dxa"/>
                <w:vAlign w:val="center"/>
              </w:tcPr>
              <w:p w:rsidR="00B04C3B" w:rsidRDefault="00251997" w:rsidP="00251997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GDS</w:t>
                </w:r>
              </w:p>
            </w:tc>
          </w:tr>
          <w:tr w:rsidR="00B04C3B" w:rsidRPr="00357EA4" w:rsidTr="00C16E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88319B" w:rsidRDefault="00B04C3B" w:rsidP="00C16EE5">
                <w:pPr>
                  <w:pStyle w:val="Logo"/>
                  <w:spacing w:before="0"/>
                  <w:jc w:val="center"/>
                  <w:rPr>
                    <w:rFonts w:asciiTheme="minorHAnsi" w:hAnsiTheme="minorHAnsi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B04C3B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6379" w:type="dxa"/>
                <w:vAlign w:val="center"/>
              </w:tcPr>
              <w:p w:rsidR="00B04C3B" w:rsidRDefault="00B04C3B" w:rsidP="00C16EE5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134" w:type="dxa"/>
                <w:vAlign w:val="center"/>
              </w:tcPr>
              <w:p w:rsidR="00B04C3B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Pr="00543756" w:rsidRDefault="0040087C" w:rsidP="00B04C3B">
          <w:pPr>
            <w:pStyle w:val="Logo"/>
            <w:spacing w:before="0"/>
          </w:pPr>
        </w:p>
      </w:sdtContent>
    </w:sdt>
    <w:sdt>
      <w:sdtPr>
        <w:rPr>
          <w:rFonts w:asciiTheme="minorHAnsi" w:eastAsiaTheme="minorEastAsia" w:hAnsiTheme="minorHAnsi" w:cstheme="minorBidi"/>
          <w:color w:val="F24F4F" w:themeColor="accent1"/>
          <w:sz w:val="24"/>
          <w:szCs w:val="20"/>
        </w:rPr>
        <w:id w:val="1039550568"/>
        <w:docPartObj>
          <w:docPartGallery w:val="Table of Contents"/>
          <w:docPartUnique/>
        </w:docPartObj>
      </w:sdtPr>
      <w:sdtEndPr>
        <w:rPr>
          <w:b/>
          <w:bCs/>
          <w:color w:val="auto"/>
          <w:szCs w:val="24"/>
        </w:rPr>
      </w:sdtEndPr>
      <w:sdtContent>
        <w:p w:rsidR="00B04C3B" w:rsidRPr="00E46E2A" w:rsidRDefault="00B04C3B" w:rsidP="00B04C3B">
          <w:pPr>
            <w:pStyle w:val="Titolosommario"/>
            <w:rPr>
              <w:color w:val="F24F4F" w:themeColor="accent1"/>
            </w:rPr>
          </w:pPr>
          <w:r w:rsidRPr="00E46E2A">
            <w:rPr>
              <w:color w:val="F24F4F" w:themeColor="accent1"/>
            </w:rPr>
            <w:t>Sommario</w:t>
          </w:r>
        </w:p>
        <w:p w:rsidR="005F21E3" w:rsidRPr="005F21E3" w:rsidRDefault="00B04C3B">
          <w:pPr>
            <w:pStyle w:val="Sommario1"/>
            <w:rPr>
              <w:b w:val="0"/>
              <w:bCs w:val="0"/>
              <w:noProof/>
              <w:sz w:val="24"/>
              <w:szCs w:val="24"/>
              <w:lang w:eastAsia="it-IT"/>
            </w:rPr>
          </w:pPr>
          <w:r w:rsidRPr="00A95A46">
            <w:fldChar w:fldCharType="begin"/>
          </w:r>
          <w:r w:rsidRPr="00A95A46">
            <w:instrText xml:space="preserve"> TOC \o "1-3" \h \z \u </w:instrText>
          </w:r>
          <w:r w:rsidRPr="00A95A46">
            <w:fldChar w:fldCharType="separate"/>
          </w:r>
          <w:hyperlink w:anchor="_Toc506683119" w:history="1">
            <w:r w:rsidR="005F21E3" w:rsidRPr="005F21E3">
              <w:rPr>
                <w:rStyle w:val="Collegamentoipertestuale"/>
                <w:noProof/>
                <w:sz w:val="24"/>
                <w:szCs w:val="24"/>
              </w:rPr>
              <w:t>1. Introduzione</w:t>
            </w:r>
            <w:r w:rsidR="005F21E3" w:rsidRPr="005F21E3">
              <w:rPr>
                <w:noProof/>
                <w:webHidden/>
                <w:sz w:val="24"/>
                <w:szCs w:val="24"/>
              </w:rPr>
              <w:tab/>
            </w:r>
            <w:r w:rsidR="005F21E3"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="005F21E3" w:rsidRPr="005F21E3">
              <w:rPr>
                <w:noProof/>
                <w:webHidden/>
                <w:sz w:val="24"/>
                <w:szCs w:val="24"/>
              </w:rPr>
              <w:instrText xml:space="preserve"> PAGEREF _Toc506683119 \h </w:instrText>
            </w:r>
            <w:r w:rsidR="005F21E3" w:rsidRPr="005F21E3">
              <w:rPr>
                <w:noProof/>
                <w:webHidden/>
                <w:sz w:val="24"/>
                <w:szCs w:val="24"/>
              </w:rPr>
            </w:r>
            <w:r w:rsidR="005F21E3"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4</w:t>
            </w:r>
            <w:r w:rsidR="005F21E3"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1"/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06683120" w:history="1">
            <w:r w:rsidRPr="005F21E3">
              <w:rPr>
                <w:rStyle w:val="Collegamentoipertestuale"/>
                <w:noProof/>
                <w:sz w:val="24"/>
                <w:szCs w:val="24"/>
              </w:rPr>
              <w:t>2. Test Case Specification</w:t>
            </w:r>
            <w:r w:rsidRPr="005F21E3">
              <w:rPr>
                <w:noProof/>
                <w:webHidden/>
                <w:sz w:val="24"/>
                <w:szCs w:val="24"/>
              </w:rPr>
              <w:tab/>
            </w:r>
            <w:r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21E3">
              <w:rPr>
                <w:noProof/>
                <w:webHidden/>
                <w:sz w:val="24"/>
                <w:szCs w:val="24"/>
              </w:rPr>
              <w:instrText xml:space="preserve"> PAGEREF _Toc506683120 \h </w:instrText>
            </w:r>
            <w:r w:rsidRPr="005F21E3">
              <w:rPr>
                <w:noProof/>
                <w:webHidden/>
                <w:sz w:val="24"/>
                <w:szCs w:val="24"/>
              </w:rPr>
            </w:r>
            <w:r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4</w:t>
            </w:r>
            <w:r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121" w:history="1">
            <w:r w:rsidRPr="005F21E3">
              <w:rPr>
                <w:rStyle w:val="Collegamentoipertestuale"/>
                <w:noProof/>
                <w:sz w:val="24"/>
                <w:szCs w:val="24"/>
              </w:rPr>
              <w:t>2.1 Utenza</w:t>
            </w:r>
            <w:r w:rsidRPr="005F21E3">
              <w:rPr>
                <w:noProof/>
                <w:webHidden/>
                <w:sz w:val="24"/>
                <w:szCs w:val="24"/>
              </w:rPr>
              <w:tab/>
            </w:r>
            <w:r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21E3">
              <w:rPr>
                <w:noProof/>
                <w:webHidden/>
                <w:sz w:val="24"/>
                <w:szCs w:val="24"/>
              </w:rPr>
              <w:instrText xml:space="preserve"> PAGEREF _Toc506683121 \h </w:instrText>
            </w:r>
            <w:r w:rsidRPr="005F21E3">
              <w:rPr>
                <w:noProof/>
                <w:webHidden/>
                <w:sz w:val="24"/>
                <w:szCs w:val="24"/>
              </w:rPr>
            </w:r>
            <w:r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4</w:t>
            </w:r>
            <w:r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3"/>
            <w:rPr>
              <w:noProof/>
              <w:szCs w:val="24"/>
              <w:lang w:eastAsia="it-IT"/>
            </w:rPr>
          </w:pPr>
          <w:hyperlink w:anchor="_Toc506683122" w:history="1">
            <w:r w:rsidRPr="005F21E3">
              <w:rPr>
                <w:rStyle w:val="Collegamentoipertestuale"/>
                <w:noProof/>
                <w:szCs w:val="24"/>
              </w:rPr>
              <w:t>2.1.1 TC_GU_2:RegistrazioneAccountStudente</w:t>
            </w:r>
            <w:r w:rsidRPr="005F21E3">
              <w:rPr>
                <w:noProof/>
                <w:webHidden/>
                <w:szCs w:val="24"/>
              </w:rPr>
              <w:tab/>
            </w:r>
            <w:r w:rsidRPr="005F21E3">
              <w:rPr>
                <w:noProof/>
                <w:webHidden/>
                <w:szCs w:val="24"/>
              </w:rPr>
              <w:fldChar w:fldCharType="begin"/>
            </w:r>
            <w:r w:rsidRPr="005F21E3">
              <w:rPr>
                <w:noProof/>
                <w:webHidden/>
                <w:szCs w:val="24"/>
              </w:rPr>
              <w:instrText xml:space="preserve"> PAGEREF _Toc506683122 \h </w:instrText>
            </w:r>
            <w:r w:rsidRPr="005F21E3">
              <w:rPr>
                <w:noProof/>
                <w:webHidden/>
                <w:szCs w:val="24"/>
              </w:rPr>
            </w:r>
            <w:r w:rsidRPr="005F21E3">
              <w:rPr>
                <w:noProof/>
                <w:webHidden/>
                <w:szCs w:val="24"/>
              </w:rPr>
              <w:fldChar w:fldCharType="separate"/>
            </w:r>
            <w:r w:rsidR="00516DBA">
              <w:rPr>
                <w:noProof/>
                <w:webHidden/>
                <w:szCs w:val="24"/>
              </w:rPr>
              <w:t>4</w:t>
            </w:r>
            <w:r w:rsidRPr="005F21E3">
              <w:rPr>
                <w:noProof/>
                <w:webHidden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123" w:history="1">
            <w:r w:rsidRPr="005F21E3">
              <w:rPr>
                <w:rStyle w:val="Collegamentoipertestuale"/>
                <w:noProof/>
                <w:sz w:val="24"/>
                <w:szCs w:val="24"/>
              </w:rPr>
              <w:t>2.2 Domande di Tirocinio</w:t>
            </w:r>
            <w:r w:rsidRPr="005F21E3">
              <w:rPr>
                <w:noProof/>
                <w:webHidden/>
                <w:sz w:val="24"/>
                <w:szCs w:val="24"/>
              </w:rPr>
              <w:tab/>
            </w:r>
            <w:r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21E3">
              <w:rPr>
                <w:noProof/>
                <w:webHidden/>
                <w:sz w:val="24"/>
                <w:szCs w:val="24"/>
              </w:rPr>
              <w:instrText xml:space="preserve"> PAGEREF _Toc506683123 \h </w:instrText>
            </w:r>
            <w:r w:rsidRPr="005F21E3">
              <w:rPr>
                <w:noProof/>
                <w:webHidden/>
                <w:sz w:val="24"/>
                <w:szCs w:val="24"/>
              </w:rPr>
            </w:r>
            <w:r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18</w:t>
            </w:r>
            <w:r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3"/>
            <w:rPr>
              <w:noProof/>
              <w:szCs w:val="24"/>
              <w:lang w:eastAsia="it-IT"/>
            </w:rPr>
          </w:pPr>
          <w:hyperlink w:anchor="_Toc506683124" w:history="1">
            <w:r w:rsidRPr="005F21E3">
              <w:rPr>
                <w:rStyle w:val="Collegamentoipertestuale"/>
                <w:noProof/>
                <w:szCs w:val="24"/>
              </w:rPr>
              <w:t>2.2.1 TC_GDT_1:InvioDomandaTirocinio</w:t>
            </w:r>
            <w:r w:rsidRPr="005F21E3">
              <w:rPr>
                <w:noProof/>
                <w:webHidden/>
                <w:szCs w:val="24"/>
              </w:rPr>
              <w:tab/>
            </w:r>
            <w:r w:rsidRPr="005F21E3">
              <w:rPr>
                <w:noProof/>
                <w:webHidden/>
                <w:szCs w:val="24"/>
              </w:rPr>
              <w:fldChar w:fldCharType="begin"/>
            </w:r>
            <w:r w:rsidRPr="005F21E3">
              <w:rPr>
                <w:noProof/>
                <w:webHidden/>
                <w:szCs w:val="24"/>
              </w:rPr>
              <w:instrText xml:space="preserve"> PAGEREF _Toc506683124 \h </w:instrText>
            </w:r>
            <w:r w:rsidRPr="005F21E3">
              <w:rPr>
                <w:noProof/>
                <w:webHidden/>
                <w:szCs w:val="24"/>
              </w:rPr>
            </w:r>
            <w:r w:rsidRPr="005F21E3">
              <w:rPr>
                <w:noProof/>
                <w:webHidden/>
                <w:szCs w:val="24"/>
              </w:rPr>
              <w:fldChar w:fldCharType="separate"/>
            </w:r>
            <w:r w:rsidR="00516DBA">
              <w:rPr>
                <w:noProof/>
                <w:webHidden/>
                <w:szCs w:val="24"/>
              </w:rPr>
              <w:t>18</w:t>
            </w:r>
            <w:r w:rsidRPr="005F21E3">
              <w:rPr>
                <w:noProof/>
                <w:webHidden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125" w:history="1">
            <w:r w:rsidRPr="005F21E3">
              <w:rPr>
                <w:rStyle w:val="Collegamentoipertestuale"/>
                <w:noProof/>
                <w:sz w:val="24"/>
                <w:szCs w:val="24"/>
              </w:rPr>
              <w:t>2.3 Convenzioni</w:t>
            </w:r>
            <w:r w:rsidRPr="005F21E3">
              <w:rPr>
                <w:noProof/>
                <w:webHidden/>
                <w:sz w:val="24"/>
                <w:szCs w:val="24"/>
              </w:rPr>
              <w:tab/>
            </w:r>
            <w:r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21E3">
              <w:rPr>
                <w:noProof/>
                <w:webHidden/>
                <w:sz w:val="24"/>
                <w:szCs w:val="24"/>
              </w:rPr>
              <w:instrText xml:space="preserve"> PAGEREF _Toc506683125 \h </w:instrText>
            </w:r>
            <w:r w:rsidRPr="005F21E3">
              <w:rPr>
                <w:noProof/>
                <w:webHidden/>
                <w:sz w:val="24"/>
                <w:szCs w:val="24"/>
              </w:rPr>
            </w:r>
            <w:r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21</w:t>
            </w:r>
            <w:r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3"/>
            <w:rPr>
              <w:noProof/>
              <w:szCs w:val="24"/>
              <w:lang w:eastAsia="it-IT"/>
            </w:rPr>
          </w:pPr>
          <w:hyperlink w:anchor="_Toc506683126" w:history="1">
            <w:r w:rsidRPr="005F21E3">
              <w:rPr>
                <w:rStyle w:val="Collegamentoipertestuale"/>
                <w:noProof/>
                <w:szCs w:val="24"/>
              </w:rPr>
              <w:t>2.3.1 TC_GC_1:InvioRichiestaConvenzionamento</w:t>
            </w:r>
            <w:r w:rsidRPr="005F21E3">
              <w:rPr>
                <w:noProof/>
                <w:webHidden/>
                <w:szCs w:val="24"/>
              </w:rPr>
              <w:tab/>
            </w:r>
            <w:r w:rsidRPr="005F21E3">
              <w:rPr>
                <w:noProof/>
                <w:webHidden/>
                <w:szCs w:val="24"/>
              </w:rPr>
              <w:fldChar w:fldCharType="begin"/>
            </w:r>
            <w:r w:rsidRPr="005F21E3">
              <w:rPr>
                <w:noProof/>
                <w:webHidden/>
                <w:szCs w:val="24"/>
              </w:rPr>
              <w:instrText xml:space="preserve"> PAGEREF _Toc506683126 \h </w:instrText>
            </w:r>
            <w:r w:rsidRPr="005F21E3">
              <w:rPr>
                <w:noProof/>
                <w:webHidden/>
                <w:szCs w:val="24"/>
              </w:rPr>
            </w:r>
            <w:r w:rsidRPr="005F21E3">
              <w:rPr>
                <w:noProof/>
                <w:webHidden/>
                <w:szCs w:val="24"/>
              </w:rPr>
              <w:fldChar w:fldCharType="separate"/>
            </w:r>
            <w:r w:rsidR="00516DBA">
              <w:rPr>
                <w:noProof/>
                <w:webHidden/>
                <w:szCs w:val="24"/>
              </w:rPr>
              <w:t>21</w:t>
            </w:r>
            <w:r w:rsidRPr="005F21E3">
              <w:rPr>
                <w:noProof/>
                <w:webHidden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127" w:history="1">
            <w:r w:rsidRPr="005F21E3">
              <w:rPr>
                <w:rStyle w:val="Collegamentoipertestuale"/>
                <w:noProof/>
                <w:sz w:val="24"/>
                <w:szCs w:val="24"/>
              </w:rPr>
              <w:t>2.4 Progetti Formativi</w:t>
            </w:r>
            <w:r w:rsidRPr="005F21E3">
              <w:rPr>
                <w:noProof/>
                <w:webHidden/>
                <w:sz w:val="24"/>
                <w:szCs w:val="24"/>
              </w:rPr>
              <w:tab/>
            </w:r>
            <w:r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21E3">
              <w:rPr>
                <w:noProof/>
                <w:webHidden/>
                <w:sz w:val="24"/>
                <w:szCs w:val="24"/>
              </w:rPr>
              <w:instrText xml:space="preserve"> PAGEREF _Toc506683127 \h </w:instrText>
            </w:r>
            <w:r w:rsidRPr="005F21E3">
              <w:rPr>
                <w:noProof/>
                <w:webHidden/>
                <w:sz w:val="24"/>
                <w:szCs w:val="24"/>
              </w:rPr>
            </w:r>
            <w:r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37</w:t>
            </w:r>
            <w:r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1E3" w:rsidRPr="005F21E3" w:rsidRDefault="005F21E3">
          <w:pPr>
            <w:pStyle w:val="Sommario3"/>
            <w:rPr>
              <w:noProof/>
              <w:szCs w:val="24"/>
              <w:lang w:eastAsia="it-IT"/>
            </w:rPr>
          </w:pPr>
          <w:hyperlink w:anchor="_Toc506683128" w:history="1">
            <w:r w:rsidRPr="005F21E3">
              <w:rPr>
                <w:rStyle w:val="Collegamentoipertestuale"/>
                <w:noProof/>
                <w:szCs w:val="24"/>
              </w:rPr>
              <w:t>2.4.1 TC_GPF_3:AggiungiProgettoFormativo</w:t>
            </w:r>
            <w:r w:rsidRPr="005F21E3">
              <w:rPr>
                <w:noProof/>
                <w:webHidden/>
                <w:szCs w:val="24"/>
              </w:rPr>
              <w:tab/>
            </w:r>
            <w:r w:rsidRPr="005F21E3">
              <w:rPr>
                <w:noProof/>
                <w:webHidden/>
                <w:szCs w:val="24"/>
              </w:rPr>
              <w:fldChar w:fldCharType="begin"/>
            </w:r>
            <w:r w:rsidRPr="005F21E3">
              <w:rPr>
                <w:noProof/>
                <w:webHidden/>
                <w:szCs w:val="24"/>
              </w:rPr>
              <w:instrText xml:space="preserve"> PAGEREF _Toc506683128 \h </w:instrText>
            </w:r>
            <w:r w:rsidRPr="005F21E3">
              <w:rPr>
                <w:noProof/>
                <w:webHidden/>
                <w:szCs w:val="24"/>
              </w:rPr>
            </w:r>
            <w:r w:rsidRPr="005F21E3">
              <w:rPr>
                <w:noProof/>
                <w:webHidden/>
                <w:szCs w:val="24"/>
              </w:rPr>
              <w:fldChar w:fldCharType="separate"/>
            </w:r>
            <w:r w:rsidR="00516DBA">
              <w:rPr>
                <w:noProof/>
                <w:webHidden/>
                <w:szCs w:val="24"/>
              </w:rPr>
              <w:t>37</w:t>
            </w:r>
            <w:r w:rsidRPr="005F21E3">
              <w:rPr>
                <w:noProof/>
                <w:webHidden/>
                <w:szCs w:val="24"/>
              </w:rPr>
              <w:fldChar w:fldCharType="end"/>
            </w:r>
          </w:hyperlink>
        </w:p>
        <w:p w:rsidR="005F21E3" w:rsidRDefault="005F21E3">
          <w:pPr>
            <w:pStyle w:val="Sommario1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506683129" w:history="1">
            <w:r w:rsidRPr="005F21E3">
              <w:rPr>
                <w:rStyle w:val="Collegamentoipertestuale"/>
                <w:noProof/>
                <w:sz w:val="24"/>
                <w:szCs w:val="24"/>
              </w:rPr>
              <w:t>Glossario</w:t>
            </w:r>
            <w:r w:rsidRPr="005F21E3">
              <w:rPr>
                <w:noProof/>
                <w:webHidden/>
                <w:sz w:val="24"/>
                <w:szCs w:val="24"/>
              </w:rPr>
              <w:tab/>
            </w:r>
            <w:r w:rsidRPr="005F21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21E3">
              <w:rPr>
                <w:noProof/>
                <w:webHidden/>
                <w:sz w:val="24"/>
                <w:szCs w:val="24"/>
              </w:rPr>
              <w:instrText xml:space="preserve"> PAGEREF _Toc506683129 \h </w:instrText>
            </w:r>
            <w:r w:rsidRPr="005F21E3">
              <w:rPr>
                <w:noProof/>
                <w:webHidden/>
                <w:sz w:val="24"/>
                <w:szCs w:val="24"/>
              </w:rPr>
            </w:r>
            <w:r w:rsidRPr="005F21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DBA">
              <w:rPr>
                <w:noProof/>
                <w:webHidden/>
                <w:sz w:val="24"/>
                <w:szCs w:val="24"/>
              </w:rPr>
              <w:t>39</w:t>
            </w:r>
            <w:r w:rsidRPr="005F21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4C3B" w:rsidRPr="00A95A46" w:rsidRDefault="00B04C3B" w:rsidP="00B04C3B">
          <w:pPr>
            <w:spacing w:line="276" w:lineRule="auto"/>
            <w:rPr>
              <w:b/>
              <w:bCs/>
              <w:szCs w:val="24"/>
            </w:rPr>
          </w:pPr>
          <w:r w:rsidRPr="00A95A46">
            <w:rPr>
              <w:b/>
              <w:bCs/>
              <w:szCs w:val="24"/>
            </w:rPr>
            <w:fldChar w:fldCharType="end"/>
          </w:r>
        </w:p>
      </w:sdtContent>
    </w:sdt>
    <w:p w:rsidR="00B04C3B" w:rsidRDefault="00B04C3B" w:rsidP="00B04C3B">
      <w:pPr>
        <w:pStyle w:val="Nessunaspaziatura"/>
        <w:rPr>
          <w:lang w:val="it-IT"/>
        </w:rPr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  <w:bookmarkStart w:id="1" w:name="_GoBack"/>
      <w:bookmarkEnd w:id="1"/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D63CD9" w:rsidRDefault="00EF4BE2" w:rsidP="00EF4BE2">
      <w:pPr>
        <w:pStyle w:val="Titolo1"/>
        <w:spacing w:line="276" w:lineRule="auto"/>
      </w:pPr>
      <w:bookmarkStart w:id="2" w:name="_Toc506683119"/>
      <w:r>
        <w:t xml:space="preserve">1. </w:t>
      </w:r>
      <w:bookmarkEnd w:id="0"/>
      <w:r w:rsidR="00251997">
        <w:t>Introduzione</w:t>
      </w:r>
      <w:bookmarkEnd w:id="2"/>
    </w:p>
    <w:p w:rsidR="0076479B" w:rsidRDefault="00251997" w:rsidP="00B04C3B">
      <w:pPr>
        <w:spacing w:line="276" w:lineRule="auto"/>
        <w:rPr>
          <w:rFonts w:cstheme="majorBidi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>Il presente documento ha come obbiettivo la specifica dei casi di test che saranno somministrati al sistema al fine di verificarne</w:t>
      </w:r>
      <w:r w:rsidR="00DF133C">
        <w:rPr>
          <w:rFonts w:cstheme="majorBidi"/>
          <w:color w:val="4C483D" w:themeColor="text2"/>
          <w:szCs w:val="24"/>
        </w:rPr>
        <w:t xml:space="preserve"> la corretta messa in opera.</w:t>
      </w:r>
    </w:p>
    <w:p w:rsidR="00DF133C" w:rsidRDefault="00DF133C" w:rsidP="00B04C3B">
      <w:pPr>
        <w:spacing w:line="276" w:lineRule="auto"/>
        <w:rPr>
          <w:rFonts w:cstheme="majorBidi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:rsidR="00DF133C" w:rsidRPr="00B04C3B" w:rsidRDefault="00DF133C" w:rsidP="00B04C3B">
      <w:pPr>
        <w:spacing w:line="276" w:lineRule="auto"/>
        <w:rPr>
          <w:rFonts w:cs="Corbel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 xml:space="preserve">Le funzionalità </w:t>
      </w:r>
      <w:r w:rsidR="00F7112E">
        <w:rPr>
          <w:rFonts w:cstheme="majorBidi"/>
          <w:color w:val="4C483D" w:themeColor="text2"/>
          <w:szCs w:val="24"/>
        </w:rPr>
        <w:t xml:space="preserve">sottoposte al </w:t>
      </w:r>
      <w:proofErr w:type="spellStart"/>
      <w:r w:rsidR="00F7112E">
        <w:rPr>
          <w:rFonts w:cstheme="majorBidi"/>
          <w:color w:val="4C483D" w:themeColor="text2"/>
          <w:szCs w:val="24"/>
        </w:rPr>
        <w:t>testing</w:t>
      </w:r>
      <w:proofErr w:type="spellEnd"/>
      <w:r w:rsidR="00F7112E">
        <w:rPr>
          <w:rFonts w:cstheme="majorBidi"/>
          <w:color w:val="4C483D" w:themeColor="text2"/>
          <w:szCs w:val="24"/>
        </w:rPr>
        <w:t xml:space="preserve"> sono indicate nel documento di pianificazione (punto 9)</w:t>
      </w:r>
      <w:r w:rsidR="00E56085">
        <w:rPr>
          <w:rFonts w:cstheme="majorBidi"/>
          <w:color w:val="4C483D" w:themeColor="text2"/>
          <w:szCs w:val="24"/>
        </w:rPr>
        <w:t xml:space="preserve"> così come la strategia di </w:t>
      </w:r>
      <w:proofErr w:type="spellStart"/>
      <w:r w:rsidR="00E56085">
        <w:rPr>
          <w:rFonts w:cstheme="majorBidi"/>
          <w:color w:val="4C483D" w:themeColor="text2"/>
          <w:szCs w:val="24"/>
        </w:rPr>
        <w:t>testing</w:t>
      </w:r>
      <w:proofErr w:type="spellEnd"/>
      <w:r w:rsidR="00E56085">
        <w:rPr>
          <w:rFonts w:cstheme="majorBidi"/>
          <w:color w:val="4C483D" w:themeColor="text2"/>
          <w:szCs w:val="24"/>
        </w:rPr>
        <w:t xml:space="preserve"> adottata.</w:t>
      </w:r>
      <w:r>
        <w:rPr>
          <w:rFonts w:cstheme="majorBidi"/>
          <w:color w:val="4C483D" w:themeColor="text2"/>
          <w:szCs w:val="24"/>
        </w:rPr>
        <w:t xml:space="preserve"> </w:t>
      </w:r>
    </w:p>
    <w:p w:rsidR="0026167D" w:rsidRPr="006A2C55" w:rsidRDefault="00B04C3B" w:rsidP="00B04C3B">
      <w:pPr>
        <w:pStyle w:val="Titolo1"/>
        <w:spacing w:line="276" w:lineRule="auto"/>
      </w:pPr>
      <w:bookmarkStart w:id="3" w:name="_Toc505606689"/>
      <w:bookmarkStart w:id="4" w:name="_Toc506683120"/>
      <w:r w:rsidRPr="006A2C55">
        <w:t xml:space="preserve">2. </w:t>
      </w:r>
      <w:r w:rsidR="0009186C" w:rsidRPr="006A2C55">
        <w:t xml:space="preserve">Test Case </w:t>
      </w:r>
      <w:proofErr w:type="spellStart"/>
      <w:r w:rsidR="0009186C" w:rsidRPr="006A2C55">
        <w:t>Specification</w:t>
      </w:r>
      <w:bookmarkEnd w:id="3"/>
      <w:bookmarkEnd w:id="4"/>
      <w:proofErr w:type="spellEnd"/>
    </w:p>
    <w:p w:rsidR="00CB2B0E" w:rsidRPr="006A2C55" w:rsidRDefault="00B04C3B" w:rsidP="00CD31AB">
      <w:pPr>
        <w:pStyle w:val="Titolo2"/>
        <w:spacing w:line="276" w:lineRule="auto"/>
        <w:rPr>
          <w:color w:val="4C483D" w:themeColor="text2"/>
          <w:sz w:val="32"/>
        </w:rPr>
      </w:pPr>
      <w:bookmarkStart w:id="5" w:name="_Toc505606690"/>
      <w:bookmarkStart w:id="6" w:name="_Toc506683121"/>
      <w:r w:rsidRPr="006A2C55">
        <w:rPr>
          <w:color w:val="4C483D" w:themeColor="text2"/>
          <w:sz w:val="32"/>
        </w:rPr>
        <w:t xml:space="preserve">2.1 </w:t>
      </w:r>
      <w:bookmarkEnd w:id="5"/>
      <w:r w:rsidR="00E56085" w:rsidRPr="006A2C55">
        <w:rPr>
          <w:color w:val="4C483D" w:themeColor="text2"/>
          <w:sz w:val="32"/>
        </w:rPr>
        <w:t>Utenza</w:t>
      </w:r>
      <w:bookmarkEnd w:id="6"/>
    </w:p>
    <w:p w:rsidR="00332C93" w:rsidRDefault="00CB2B0E" w:rsidP="00D41464">
      <w:pPr>
        <w:pStyle w:val="Titolo3"/>
        <w:rPr>
          <w:i w:val="0"/>
          <w:color w:val="4C483D" w:themeColor="text2"/>
          <w:sz w:val="28"/>
        </w:rPr>
      </w:pPr>
      <w:bookmarkStart w:id="7" w:name="_Toc506683122"/>
      <w:r w:rsidRPr="006A2C55">
        <w:rPr>
          <w:i w:val="0"/>
          <w:color w:val="4C483D" w:themeColor="text2"/>
          <w:sz w:val="28"/>
        </w:rPr>
        <w:t>2.1.1 TC_GU_</w:t>
      </w:r>
      <w:proofErr w:type="gramStart"/>
      <w:r w:rsidRPr="006A2C55">
        <w:rPr>
          <w:i w:val="0"/>
          <w:color w:val="4C483D" w:themeColor="text2"/>
          <w:sz w:val="28"/>
        </w:rPr>
        <w:t>2:Registrazione</w:t>
      </w:r>
      <w:r w:rsidR="00E56085" w:rsidRPr="006A2C55">
        <w:rPr>
          <w:i w:val="0"/>
          <w:color w:val="4C483D" w:themeColor="text2"/>
          <w:sz w:val="28"/>
        </w:rPr>
        <w:t>AccountStudente</w:t>
      </w:r>
      <w:bookmarkStart w:id="8" w:name="_Toc505606695"/>
      <w:bookmarkEnd w:id="7"/>
      <w:proofErr w:type="gramEnd"/>
    </w:p>
    <w:p w:rsidR="00D41464" w:rsidRPr="00D41464" w:rsidRDefault="00D41464" w:rsidP="00D41464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5F2460" w:rsidRPr="008F2139" w:rsidTr="0016592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F2460" w:rsidRPr="005F2460" w:rsidRDefault="005F2460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5F2460" w:rsidRPr="003215AC" w:rsidRDefault="0016592A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RegistrazioneAccountStudente_NomeNonValido</w:t>
            </w:r>
            <w:r w:rsidR="009F5A9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_1</w:t>
            </w:r>
          </w:p>
        </w:tc>
      </w:tr>
      <w:tr w:rsidR="005F2460" w:rsidRPr="008F2139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F2460" w:rsidRPr="005F2460" w:rsidRDefault="005F2460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5F2460" w:rsidRPr="003215AC" w:rsidRDefault="0016592A" w:rsidP="00165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TC_GU_2_1</w:t>
            </w:r>
          </w:p>
        </w:tc>
      </w:tr>
      <w:tr w:rsidR="005F2460" w:rsidRPr="008F2139" w:rsidTr="0016592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F2460" w:rsidRPr="005F2460" w:rsidRDefault="005F2460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5F2460" w:rsidRPr="003215AC" w:rsidRDefault="0016592A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6592A" w:rsidRPr="008F2139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6592A" w:rsidRDefault="0016592A" w:rsidP="0016592A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6592A" w:rsidRPr="005F2460" w:rsidRDefault="0016592A" w:rsidP="0016592A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6592A" w:rsidRPr="005F2460" w:rsidRDefault="0016592A" w:rsidP="005F2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6592A" w:rsidRPr="005F2460" w:rsidRDefault="0016592A" w:rsidP="005F2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6592A" w:rsidRPr="005F2460" w:rsidRDefault="0016592A" w:rsidP="005F2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6592A" w:rsidRPr="00E03E12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773D5D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6592A" w:rsidRPr="00773D5D" w:rsidRDefault="002B42D2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:rsidR="0016592A" w:rsidRPr="00773D5D" w:rsidRDefault="002B42D2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16592A" w:rsidRPr="00E03E12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6592A" w:rsidRPr="003215AC" w:rsidRDefault="00794CAD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6592A" w:rsidRPr="005F2460" w:rsidRDefault="002451C3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6592A" w:rsidRPr="003215AC" w:rsidRDefault="002451C3" w:rsidP="002451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6592A" w:rsidRPr="00E03E12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6592A" w:rsidRPr="005F2460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6592A" w:rsidRPr="003215AC" w:rsidRDefault="002451C3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 w:rsidR="002B42D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Nome inserito è troppo corto</w:t>
            </w:r>
          </w:p>
        </w:tc>
      </w:tr>
      <w:tr w:rsidR="002451C3" w:rsidRPr="00E03E12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2451C3" w:rsidRPr="003215AC" w:rsidRDefault="002451C3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 w:rsidR="006A2C5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2451C3" w:rsidRPr="00E03E12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2451C3" w:rsidRPr="003215AC" w:rsidRDefault="002451C3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2451C3" w:rsidRPr="00E03E12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2451C3" w:rsidRPr="00F3299E" w:rsidRDefault="002451C3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5F2460" w:rsidRDefault="005F2460" w:rsidP="00332C93">
      <w:pPr>
        <w:pStyle w:val="Nessunaspaziatura"/>
        <w:spacing w:after="240"/>
        <w:rPr>
          <w:lang w:val="it-IT"/>
        </w:rPr>
      </w:pPr>
    </w:p>
    <w:p w:rsidR="00D41464" w:rsidRDefault="00D41464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773D5D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 w:rsid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omeNonValido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773D5D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773D5D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773D5D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773D5D" w:rsidRPr="005F2460" w:rsidRDefault="00773D5D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773D5D" w:rsidRPr="005F2460" w:rsidRDefault="00773D5D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773D5D" w:rsidRPr="005F2460" w:rsidRDefault="00773D5D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773D5D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773D5D" w:rsidRPr="00773D5D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773D5D" w:rsidRPr="00773D5D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773D5D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773D5D" w:rsidRPr="00773D5D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LC1</w:t>
            </w:r>
          </w:p>
        </w:tc>
        <w:tc>
          <w:tcPr>
            <w:tcW w:w="2847" w:type="dxa"/>
            <w:vAlign w:val="center"/>
          </w:tcPr>
          <w:p w:rsidR="00773D5D" w:rsidRPr="00773D5D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</w:t>
            </w: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Cognome inserito è troppo corto</w:t>
            </w: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773D5D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773D5D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773D5D" w:rsidRPr="00F3299E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6A2C55" w:rsidRDefault="006A2C55" w:rsidP="00332C93">
      <w:pPr>
        <w:pStyle w:val="Nessunaspaziatura"/>
        <w:spacing w:after="240"/>
        <w:rPr>
          <w:lang w:val="it-IT"/>
        </w:rPr>
      </w:pPr>
    </w:p>
    <w:p w:rsidR="006A2C55" w:rsidRDefault="006A2C5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8A0CC1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MatricolaNonValida_3</w:t>
            </w:r>
          </w:p>
        </w:tc>
      </w:tr>
      <w:tr w:rsidR="008A0CC1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8A0CC1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8A0CC1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8A0CC1" w:rsidRPr="005F2460" w:rsidRDefault="008A0CC1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lastRenderedPageBreak/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8A0CC1" w:rsidRPr="005F2460" w:rsidRDefault="008A0CC1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8A0CC1" w:rsidRPr="005F2460" w:rsidRDefault="008A0CC1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773D5D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8A0CC1" w:rsidRPr="00773D5D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8A0CC1" w:rsidRPr="00773D5D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8A0CC1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8A0CC1" w:rsidRPr="008A0CC1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8A0CC1" w:rsidRPr="008A0CC1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8A0CC1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8A0CC1" w:rsidRPr="008A0CC1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LM1</w:t>
            </w:r>
          </w:p>
        </w:tc>
        <w:tc>
          <w:tcPr>
            <w:tcW w:w="2847" w:type="dxa"/>
            <w:vAlign w:val="center"/>
          </w:tcPr>
          <w:p w:rsidR="008A0CC1" w:rsidRPr="008A0CC1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05121030000</w:t>
            </w: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Matricola inserita non è di 10 caratteri</w:t>
            </w: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8A0CC1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8A0CC1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8A0CC1" w:rsidRPr="00F3299E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6A2C55" w:rsidRDefault="006A2C55" w:rsidP="00332C93">
      <w:pPr>
        <w:pStyle w:val="Nessunaspaziatura"/>
        <w:spacing w:after="240"/>
        <w:rPr>
          <w:lang w:val="it-IT"/>
        </w:rPr>
      </w:pPr>
    </w:p>
    <w:p w:rsidR="00C16EE5" w:rsidRDefault="00C16EE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16EE5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MatricolaNonValida_4</w:t>
            </w:r>
          </w:p>
        </w:tc>
      </w:tr>
      <w:tr w:rsidR="00C16EE5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4</w:t>
            </w:r>
          </w:p>
        </w:tc>
      </w:tr>
      <w:tr w:rsidR="00C16EE5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16EE5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8A0CC1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C16EE5" w:rsidRPr="008A0CC1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FM1</w:t>
            </w:r>
          </w:p>
        </w:tc>
        <w:tc>
          <w:tcPr>
            <w:tcW w:w="2847" w:type="dxa"/>
            <w:vAlign w:val="center"/>
          </w:tcPr>
          <w:p w:rsidR="00C16EE5" w:rsidRPr="008A0CC1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cc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Matricola inserita non rispetta il formato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C16EE5" w:rsidRPr="00F3299E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C16EE5" w:rsidRDefault="00C16EE5" w:rsidP="00332C93">
      <w:pPr>
        <w:pStyle w:val="Nessunaspaziatura"/>
        <w:spacing w:after="240"/>
        <w:rPr>
          <w:lang w:val="it-IT"/>
        </w:rPr>
      </w:pPr>
    </w:p>
    <w:p w:rsidR="00C16EE5" w:rsidRDefault="00C16EE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16EE5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DataNonValida_5</w:t>
            </w:r>
          </w:p>
        </w:tc>
      </w:tr>
      <w:tr w:rsidR="00C16EE5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5</w:t>
            </w:r>
          </w:p>
        </w:tc>
      </w:tr>
      <w:tr w:rsidR="00C16EE5" w:rsidRPr="008F2139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16EE5" w:rsidRPr="008F2139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DDN1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Quattordici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DDN1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3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DDN1</w:t>
            </w:r>
          </w:p>
        </w:tc>
        <w:tc>
          <w:tcPr>
            <w:tcW w:w="2847" w:type="dxa"/>
            <w:vAlign w:val="center"/>
          </w:tcPr>
          <w:p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1997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giorno della Data di nascita inserita non è valido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16EE5" w:rsidRPr="00E03E12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16EE5" w:rsidRPr="00E03E12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C16EE5" w:rsidRPr="00F3299E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6A2C55" w:rsidRDefault="006A2C5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IndirizzoNonValido_6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6</w:t>
            </w:r>
          </w:p>
        </w:tc>
      </w:tr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LI1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l’Indirizzo inserito è troppo corto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C16EE5" w:rsidRDefault="00C16EE5" w:rsidP="00332C93">
      <w:pPr>
        <w:pStyle w:val="Nessunaspaziatura"/>
        <w:spacing w:after="240"/>
        <w:rPr>
          <w:lang w:val="it-IT"/>
        </w:rPr>
      </w:pPr>
    </w:p>
    <w:p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SessoNonValido_7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7</w:t>
            </w:r>
          </w:p>
        </w:tc>
      </w:tr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S1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R</w:t>
            </w:r>
          </w:p>
        </w:tc>
      </w:tr>
      <w:tr w:rsidR="00F22283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Sesso inserito non presenta un valore corretto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F22283" w:rsidRDefault="00F22283" w:rsidP="00332C93">
      <w:pPr>
        <w:pStyle w:val="Nessunaspaziatura"/>
        <w:spacing w:after="240"/>
        <w:rPr>
          <w:lang w:val="it-IT"/>
        </w:rPr>
      </w:pPr>
    </w:p>
    <w:p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E-mailNonValida_8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8</w:t>
            </w:r>
          </w:p>
        </w:tc>
      </w:tr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F22283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LE1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l’e-mail inserita è troppo corta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C16EE5" w:rsidRDefault="00C16EE5" w:rsidP="00332C93">
      <w:pPr>
        <w:pStyle w:val="Nessunaspaziatura"/>
        <w:spacing w:after="240"/>
        <w:rPr>
          <w:lang w:val="it-IT"/>
        </w:rPr>
      </w:pPr>
    </w:p>
    <w:p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E-mailNonValida_9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F22283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FE1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peppeds</w:t>
            </w:r>
            <w:proofErr w:type="spellEnd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@@gmail.com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l’e-mail inserita non rispetta il formato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F22283" w:rsidRDefault="00F22283" w:rsidP="00332C93">
      <w:pPr>
        <w:pStyle w:val="Nessunaspaziatura"/>
        <w:spacing w:after="240"/>
        <w:rPr>
          <w:lang w:val="it-IT"/>
        </w:rPr>
      </w:pPr>
    </w:p>
    <w:p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 w:rsid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TelefonoNonValido_10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</w:p>
        </w:tc>
      </w:tr>
      <w:tr w:rsidR="00F22283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F22283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F22283" w:rsidRPr="001C63C2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F22283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F22283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LT1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numero di Telefono inserito è troppo corto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F22283" w:rsidRDefault="00F22283" w:rsidP="00332C93">
      <w:pPr>
        <w:pStyle w:val="Nessunaspaziatura"/>
        <w:spacing w:after="240"/>
        <w:rPr>
          <w:lang w:val="it-IT"/>
        </w:rPr>
      </w:pPr>
    </w:p>
    <w:p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TelefonoNonValido_11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11</w:t>
            </w:r>
          </w:p>
        </w:tc>
      </w:tr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FT1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123456789d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numero di Telefono inserito non rispetta il formato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_UsernameNonValido_12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</w:t>
            </w:r>
          </w:p>
        </w:tc>
      </w:tr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LU1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l’Username inserito è troppo corto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_UsernameNonValido_13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13</w:t>
            </w:r>
          </w:p>
        </w:tc>
      </w:tr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FU1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n@me</w:t>
            </w:r>
            <w:proofErr w:type="spellEnd"/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l’Username inserito non rispetta il formato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_UsernameNonValido_14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EU1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Apple12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l’Username inserito è già registrato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_PasswordNonValida_15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15</w:t>
            </w:r>
          </w:p>
        </w:tc>
      </w:tr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EU2, LP1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Password inserita è troppo corta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_PasswordNonValida_16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16</w:t>
            </w:r>
          </w:p>
        </w:tc>
      </w:tr>
      <w:tr w:rsidR="001C63C2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EU2, LP2, FP1</w:t>
            </w:r>
          </w:p>
        </w:tc>
        <w:tc>
          <w:tcPr>
            <w:tcW w:w="2847" w:type="dxa"/>
            <w:vAlign w:val="center"/>
          </w:tcPr>
          <w:p w:rsidR="001C63C2" w:rsidRPr="001C63C2" w:rsidRDefault="000847EC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</w:t>
            </w:r>
            <w:r w:rsidR="001C63C2"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as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 word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Password inserita </w:t>
            </w:r>
            <w:r w:rsid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non rispetta il formato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CA5E57" w:rsidRDefault="00CA5E57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A5E57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_ConfermaPasswordNonValida_17</w:t>
            </w:r>
          </w:p>
        </w:tc>
      </w:tr>
      <w:tr w:rsidR="00CA5E57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17</w:t>
            </w:r>
          </w:p>
        </w:tc>
      </w:tr>
      <w:tr w:rsidR="00CA5E57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A5E57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CA5E57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CA5E57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F22283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CA5E57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CA5E57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EU2, LP2, FP2, UCP1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peppe11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password inserita in Conferma Password non corrisponde con la precedente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CA5E57" w:rsidRPr="00F3299E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CA5E57" w:rsidRDefault="00CA5E57" w:rsidP="00332C93">
      <w:pPr>
        <w:pStyle w:val="Nessunaspaziatura"/>
        <w:spacing w:after="240"/>
        <w:rPr>
          <w:lang w:val="it-IT"/>
        </w:rPr>
      </w:pPr>
    </w:p>
    <w:p w:rsidR="00CA5E57" w:rsidRDefault="00CA5E57" w:rsidP="00332C93">
      <w:pPr>
        <w:pStyle w:val="Nessunaspaziatura"/>
        <w:spacing w:after="240"/>
        <w:rPr>
          <w:lang w:val="it-IT"/>
        </w:rPr>
      </w:pPr>
    </w:p>
    <w:p w:rsidR="00CA5E57" w:rsidRDefault="00CA5E57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A5E57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_Successo_18</w:t>
            </w:r>
          </w:p>
        </w:tc>
      </w:tr>
      <w:tr w:rsidR="00CA5E57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18</w:t>
            </w:r>
          </w:p>
        </w:tc>
      </w:tr>
      <w:tr w:rsidR="00CA5E57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A5E57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CA5E57" w:rsidRPr="00F22283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:rsidR="00CA5E57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F22283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CA5E57" w:rsidRPr="00E03E12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CA5E57" w:rsidRPr="00E03E12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Il sistema mostra una notifica d’errore che riporta il messaggio “Richiesta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inviata con successo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tutti i campi sono stato inseriti correttamente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A5E57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A5E57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CA5E57" w:rsidRPr="00F3299E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CA5E57" w:rsidRDefault="00CA5E57" w:rsidP="00332C93">
      <w:pPr>
        <w:pStyle w:val="Nessunaspaziatura"/>
        <w:spacing w:after="240"/>
        <w:rPr>
          <w:lang w:val="it-IT"/>
        </w:rPr>
      </w:pPr>
    </w:p>
    <w:p w:rsidR="001C63C2" w:rsidRDefault="001C63C2" w:rsidP="00332C93">
      <w:pPr>
        <w:pStyle w:val="Nessunaspaziatura"/>
        <w:spacing w:after="240"/>
        <w:rPr>
          <w:lang w:val="it-IT"/>
        </w:rPr>
      </w:pPr>
    </w:p>
    <w:p w:rsidR="00B45BEF" w:rsidRPr="00B45BEF" w:rsidRDefault="00B45BEF" w:rsidP="00B45BEF">
      <w:pPr>
        <w:pStyle w:val="Titolo2"/>
        <w:rPr>
          <w:sz w:val="32"/>
        </w:rPr>
      </w:pPr>
      <w:bookmarkStart w:id="9" w:name="_Toc506683123"/>
      <w:r w:rsidRPr="00B45BEF">
        <w:rPr>
          <w:sz w:val="32"/>
        </w:rPr>
        <w:t>2.2 Domande di Tirocinio</w:t>
      </w:r>
      <w:bookmarkEnd w:id="9"/>
    </w:p>
    <w:p w:rsidR="00172496" w:rsidRPr="00172496" w:rsidRDefault="00172496" w:rsidP="00172496">
      <w:pPr>
        <w:pStyle w:val="Titolo3"/>
        <w:rPr>
          <w:i w:val="0"/>
          <w:sz w:val="28"/>
        </w:rPr>
      </w:pPr>
      <w:bookmarkStart w:id="10" w:name="_Toc506683124"/>
      <w:r w:rsidRPr="00172496">
        <w:rPr>
          <w:i w:val="0"/>
          <w:sz w:val="28"/>
        </w:rPr>
        <w:t>2.</w:t>
      </w:r>
      <w:r w:rsidR="00B45BEF">
        <w:rPr>
          <w:i w:val="0"/>
          <w:sz w:val="28"/>
        </w:rPr>
        <w:t>2.1</w:t>
      </w:r>
      <w:r w:rsidRPr="00172496">
        <w:rPr>
          <w:i w:val="0"/>
          <w:sz w:val="28"/>
        </w:rPr>
        <w:t xml:space="preserve"> TC_GDT_</w:t>
      </w:r>
      <w:proofErr w:type="gramStart"/>
      <w:r w:rsidRPr="00172496">
        <w:rPr>
          <w:i w:val="0"/>
          <w:sz w:val="28"/>
        </w:rPr>
        <w:t>1</w:t>
      </w:r>
      <w:r w:rsidR="00243F9B">
        <w:rPr>
          <w:i w:val="0"/>
          <w:sz w:val="28"/>
        </w:rPr>
        <w:t>:Invio</w:t>
      </w:r>
      <w:r w:rsidRPr="00172496">
        <w:rPr>
          <w:i w:val="0"/>
          <w:sz w:val="28"/>
        </w:rPr>
        <w:t>Domand</w:t>
      </w:r>
      <w:r w:rsidR="00243F9B">
        <w:rPr>
          <w:i w:val="0"/>
          <w:sz w:val="28"/>
        </w:rPr>
        <w:t>aT</w:t>
      </w:r>
      <w:r w:rsidRPr="00172496">
        <w:rPr>
          <w:i w:val="0"/>
          <w:sz w:val="28"/>
        </w:rPr>
        <w:t>irocinio</w:t>
      </w:r>
      <w:bookmarkEnd w:id="10"/>
      <w:proofErr w:type="gramEnd"/>
    </w:p>
    <w:p w:rsidR="00172496" w:rsidRDefault="00172496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72496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243F9B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InvioDomandaTirocinio_DataInizioNonValida_1</w:t>
            </w:r>
          </w:p>
        </w:tc>
      </w:tr>
      <w:tr w:rsidR="00172496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GDT_1_1</w:t>
            </w:r>
          </w:p>
        </w:tc>
      </w:tr>
      <w:tr w:rsidR="00172496" w:rsidRPr="008F2139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172496" w:rsidRPr="008F2139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5765E9" w:rsidRPr="005F2460" w:rsidRDefault="005765E9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172496" w:rsidRPr="005F2460" w:rsidRDefault="00172496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72496" w:rsidRPr="005F2460" w:rsidRDefault="00172496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172496" w:rsidRPr="005F2460" w:rsidRDefault="00172496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72496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72496" w:rsidRPr="005765E9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:rsidR="00172496" w:rsidRPr="005765E9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DDI1</w:t>
            </w:r>
          </w:p>
        </w:tc>
        <w:tc>
          <w:tcPr>
            <w:tcW w:w="2847" w:type="dxa"/>
            <w:vAlign w:val="center"/>
          </w:tcPr>
          <w:p w:rsidR="00172496" w:rsidRPr="005765E9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24/11/2017</w:t>
            </w:r>
          </w:p>
        </w:tc>
      </w:tr>
      <w:tr w:rsidR="00172496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72496" w:rsidRPr="008A0CC1" w:rsidRDefault="005765E9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:rsidR="00172496" w:rsidRPr="008A0CC1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72496" w:rsidRPr="008A0CC1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72496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72496" w:rsidRPr="00C16EE5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:rsidR="00172496" w:rsidRPr="00C16EE5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72496" w:rsidRPr="00C16EE5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72496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172496" w:rsidRPr="00F22283" w:rsidRDefault="005765E9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:rsidR="00172496" w:rsidRPr="00F22283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172496" w:rsidRPr="00F22283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72496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 w:rsid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172496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 w:rsid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 w:rsid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Data d’inizio inserita precede la data di oggi</w:t>
            </w:r>
            <w:r w:rsidR="00B84C0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quindi non è valida</w:t>
            </w:r>
          </w:p>
        </w:tc>
      </w:tr>
      <w:tr w:rsidR="00172496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72496" w:rsidRPr="00E03E12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172496" w:rsidRPr="003215AC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72496" w:rsidRPr="00E03E12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172496" w:rsidRPr="00F3299E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172496" w:rsidRDefault="00172496" w:rsidP="00172496"/>
    <w:p w:rsidR="005765E9" w:rsidRDefault="005765E9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InvioDomandaTirocinio_DataFineNonValida_2</w:t>
            </w:r>
          </w:p>
        </w:tc>
      </w:tr>
      <w:tr w:rsidR="00243F9B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GDT_1_2</w:t>
            </w:r>
          </w:p>
        </w:tc>
      </w:tr>
      <w:tr w:rsidR="005765E9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5765E9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5765E9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DDI2, DDF1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24/04/2018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C16EE5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:rsidR="005765E9" w:rsidRPr="00C16EE5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5765E9" w:rsidRPr="00C16EE5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Data di fine inserita precede la data d’inizio</w:t>
            </w:r>
            <w:r w:rsidR="00B84C0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quindi non è valida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5765E9" w:rsidRPr="00F3299E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5765E9" w:rsidRDefault="005765E9" w:rsidP="00172496"/>
    <w:p w:rsidR="005765E9" w:rsidRDefault="005765E9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InvioDomandaTirocinio_CommentoNonValido_3</w:t>
            </w:r>
          </w:p>
        </w:tc>
      </w:tr>
      <w:tr w:rsidR="00243F9B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GDT_1_3</w:t>
            </w:r>
          </w:p>
        </w:tc>
      </w:tr>
      <w:tr w:rsidR="005765E9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5765E9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DDF2</w:t>
            </w:r>
          </w:p>
        </w:tc>
        <w:tc>
          <w:tcPr>
            <w:tcW w:w="2847" w:type="dxa"/>
            <w:vAlign w:val="center"/>
          </w:tcPr>
          <w:p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24/06/2018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DDI2, DDF2, LCOM1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ommento è troppo corto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5765E9" w:rsidRPr="00F3299E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5765E9" w:rsidRDefault="005765E9" w:rsidP="00172496"/>
    <w:p w:rsidR="005765E9" w:rsidRDefault="005765E9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InvioDomandaTirocinio_CFUNonValidi_4</w:t>
            </w:r>
          </w:p>
        </w:tc>
      </w:tr>
      <w:tr w:rsidR="00243F9B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GDT_1_4</w:t>
            </w:r>
          </w:p>
        </w:tc>
      </w:tr>
      <w:tr w:rsidR="005765E9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5765E9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DDF2</w:t>
            </w:r>
          </w:p>
        </w:tc>
        <w:tc>
          <w:tcPr>
            <w:tcW w:w="2847" w:type="dxa"/>
            <w:vAlign w:val="center"/>
          </w:tcPr>
          <w:p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24/06/2018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243F9B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:rsidR="005765E9" w:rsidRPr="00243F9B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LCOM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5765E9" w:rsidRPr="00243F9B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5765E9" w:rsidRPr="00243F9B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:rsidR="005765E9" w:rsidRPr="00243F9B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DDI2, DDF2, LCOM2, NCFU1</w:t>
            </w:r>
          </w:p>
        </w:tc>
        <w:tc>
          <w:tcPr>
            <w:tcW w:w="2847" w:type="dxa"/>
            <w:vAlign w:val="center"/>
          </w:tcPr>
          <w:p w:rsidR="005765E9" w:rsidRPr="00243F9B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23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il numero di </w:t>
            </w:r>
            <w:proofErr w:type="spellStart"/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  <w:proofErr w:type="spellEnd"/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inseriti non è corretto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5765E9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5765E9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5765E9" w:rsidRPr="00F3299E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5765E9" w:rsidRDefault="005765E9" w:rsidP="00172496"/>
    <w:p w:rsidR="00243F9B" w:rsidRDefault="00243F9B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InvioDomandaTirocinio_Successo_5</w:t>
            </w:r>
          </w:p>
        </w:tc>
      </w:tr>
      <w:tr w:rsidR="00243F9B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GDT_1_5</w:t>
            </w:r>
          </w:p>
        </w:tc>
      </w:tr>
      <w:tr w:rsidR="00243F9B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243F9B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243F9B" w:rsidRPr="005F2460" w:rsidRDefault="00243F9B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243F9B" w:rsidRPr="005F2460" w:rsidRDefault="00243F9B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243F9B" w:rsidRPr="005F2460" w:rsidRDefault="00243F9B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243F9B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243F9B" w:rsidRPr="005765E9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:rsidR="00243F9B" w:rsidRPr="005765E9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:rsidR="00243F9B" w:rsidRPr="005765E9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243F9B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243F9B" w:rsidRPr="008A0CC1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:rsidR="00243F9B" w:rsidRPr="008A0CC1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DDF2</w:t>
            </w:r>
          </w:p>
        </w:tc>
        <w:tc>
          <w:tcPr>
            <w:tcW w:w="2847" w:type="dxa"/>
            <w:vAlign w:val="center"/>
          </w:tcPr>
          <w:p w:rsidR="00243F9B" w:rsidRPr="008A0CC1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24/06/2018</w:t>
            </w:r>
          </w:p>
        </w:tc>
      </w:tr>
      <w:tr w:rsidR="00243F9B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243F9B" w:rsidRPr="00243F9B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:rsidR="00243F9B" w:rsidRPr="00243F9B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LCOM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243F9B" w:rsidRPr="00243F9B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</w:tr>
      <w:tr w:rsidR="00243F9B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243F9B" w:rsidRPr="00F22283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:rsidR="00243F9B" w:rsidRPr="00F22283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NCFU2</w:t>
            </w:r>
          </w:p>
        </w:tc>
        <w:tc>
          <w:tcPr>
            <w:tcW w:w="2847" w:type="dxa"/>
            <w:vAlign w:val="center"/>
          </w:tcPr>
          <w:p w:rsidR="00243F9B" w:rsidRPr="00F22283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243F9B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243F9B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tutti i campi sono stati inseriti correttamente</w:t>
            </w:r>
          </w:p>
        </w:tc>
      </w:tr>
      <w:tr w:rsidR="00243F9B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243F9B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243F9B" w:rsidRPr="003215AC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243F9B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243F9B" w:rsidRPr="00F3299E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243F9B" w:rsidRDefault="00243F9B" w:rsidP="00172496"/>
    <w:p w:rsidR="000750EF" w:rsidRDefault="000750EF" w:rsidP="00172496"/>
    <w:p w:rsidR="000750EF" w:rsidRDefault="000750EF" w:rsidP="00172496"/>
    <w:p w:rsidR="000750EF" w:rsidRDefault="000750EF" w:rsidP="00172496"/>
    <w:p w:rsidR="000750EF" w:rsidRDefault="000750EF" w:rsidP="00172496"/>
    <w:p w:rsidR="000750EF" w:rsidRDefault="000750EF" w:rsidP="00172496"/>
    <w:p w:rsidR="000750EF" w:rsidRPr="00B45BEF" w:rsidRDefault="00B45BEF" w:rsidP="00B45BEF">
      <w:pPr>
        <w:pStyle w:val="Titolo2"/>
        <w:rPr>
          <w:sz w:val="32"/>
        </w:rPr>
      </w:pPr>
      <w:bookmarkStart w:id="11" w:name="_Toc506683125"/>
      <w:r w:rsidRPr="00B45BEF">
        <w:rPr>
          <w:sz w:val="32"/>
        </w:rPr>
        <w:lastRenderedPageBreak/>
        <w:t>2.3 Convenzioni</w:t>
      </w:r>
      <w:bookmarkEnd w:id="11"/>
    </w:p>
    <w:p w:rsidR="000750EF" w:rsidRDefault="000750EF" w:rsidP="000750EF">
      <w:pPr>
        <w:pStyle w:val="Titolo3"/>
        <w:rPr>
          <w:i w:val="0"/>
          <w:sz w:val="28"/>
        </w:rPr>
      </w:pPr>
      <w:bookmarkStart w:id="12" w:name="_Toc506683126"/>
      <w:r w:rsidRPr="000750EF">
        <w:rPr>
          <w:i w:val="0"/>
          <w:sz w:val="28"/>
        </w:rPr>
        <w:t>2.</w:t>
      </w:r>
      <w:r w:rsidR="00B45BEF">
        <w:rPr>
          <w:i w:val="0"/>
          <w:sz w:val="28"/>
        </w:rPr>
        <w:t>3</w:t>
      </w:r>
      <w:r w:rsidRPr="000750EF">
        <w:rPr>
          <w:i w:val="0"/>
          <w:sz w:val="28"/>
        </w:rPr>
        <w:t>.</w:t>
      </w:r>
      <w:r w:rsidR="00B45BEF">
        <w:rPr>
          <w:i w:val="0"/>
          <w:sz w:val="28"/>
        </w:rPr>
        <w:t>1</w:t>
      </w:r>
      <w:r w:rsidRPr="000750EF">
        <w:rPr>
          <w:i w:val="0"/>
          <w:sz w:val="28"/>
        </w:rPr>
        <w:t xml:space="preserve"> TC_GC_</w:t>
      </w:r>
      <w:proofErr w:type="gramStart"/>
      <w:r w:rsidRPr="000750EF">
        <w:rPr>
          <w:i w:val="0"/>
          <w:sz w:val="28"/>
        </w:rPr>
        <w:t>1:InvioRichiestaConvenzionamento</w:t>
      </w:r>
      <w:bookmarkEnd w:id="12"/>
      <w:proofErr w:type="gram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0750EF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InvioRichiestaConvenzionamento_NomeNonValido_1</w:t>
            </w:r>
          </w:p>
        </w:tc>
      </w:tr>
      <w:tr w:rsidR="000750EF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_1</w:t>
            </w:r>
          </w:p>
        </w:tc>
      </w:tr>
      <w:tr w:rsidR="000750EF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0750EF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0750EF" w:rsidRPr="005F2460" w:rsidRDefault="000750EF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0750EF" w:rsidRPr="005F2460" w:rsidRDefault="000750EF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0750EF" w:rsidRPr="005F2460" w:rsidRDefault="000750EF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773D5D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0750EF" w:rsidRPr="00773D5D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:rsidR="000750EF" w:rsidRPr="00773D5D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Nome </w:t>
            </w:r>
            <w:r w:rsid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azienda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0750EF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Nome inserito è troppo corto</w:t>
            </w: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0750EF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0750EF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0750EF" w:rsidRPr="00F3299E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0750EF" w:rsidRDefault="000750EF" w:rsidP="000750EF"/>
    <w:p w:rsidR="000750EF" w:rsidRDefault="000750EF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36E31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InvioRichiestaConvenzionamento_CognomeNonValido_2</w:t>
            </w:r>
          </w:p>
        </w:tc>
      </w:tr>
      <w:tr w:rsidR="00A36E31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A36E31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36E31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36E31" w:rsidRPr="005F2460" w:rsidRDefault="00A36E31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36E31" w:rsidRPr="005F2460" w:rsidRDefault="00A36E31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36E31" w:rsidRPr="005F2460" w:rsidRDefault="00A36E31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A36E31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36E31" w:rsidRPr="00A36E31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36E31" w:rsidRPr="00A36E31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A36E31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36E31" w:rsidRPr="00A36E31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 xml:space="preserve">LN2, </w:t>
            </w:r>
            <w:r w:rsidR="00A36E31" w:rsidRPr="00A36E3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LC1</w:t>
            </w:r>
          </w:p>
        </w:tc>
        <w:tc>
          <w:tcPr>
            <w:tcW w:w="2847" w:type="dxa"/>
            <w:vAlign w:val="center"/>
          </w:tcPr>
          <w:p w:rsidR="00A36E31" w:rsidRPr="00A36E31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J</w:t>
            </w: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Cognome inserito è troppo corto</w:t>
            </w: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36E31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36E31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36E31" w:rsidRPr="00F3299E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0750EF" w:rsidRDefault="000750EF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InvioRichiestaConvenzionamento_E-MailNonValida_3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l’e-mail inserita è troppo corta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InvioRichiestaConvenzionamento_E-MailNonValida_4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4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</w:t>
            </w:r>
            <w:proofErr w:type="spellEnd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@@gmail.com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l’e-mail inserita non rispetta il formato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InvioRichiestaConvenzionamento_TelefonoNonValido_5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5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numero di Telefono inserito è troppo corto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InvioRichiestaConvenzionamento_TelefonoNonValido_6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6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FT1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56789d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numero di Telefono inserito non rispetta il formato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InvioRichiestaConvenzionamento_UsernameNonValido_7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7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l’Username inserito è troppo corto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InvioRichiestaConvenzionamento_UsernameNonValido_8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8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FU1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n#ame</w:t>
            </w:r>
            <w:proofErr w:type="spellEnd"/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l’Username inserito non rispetta il formato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InvioRichiestaConvenzionamento_UsernameNonValido_9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FU2, EU1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Peppe12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l’Username inserito è già registrato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InvioRichiestaConvenzionamento_PasswordNonValida</w:t>
            </w:r>
            <w:r w:rsid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</w:p>
        </w:tc>
      </w:tr>
      <w:tr w:rsidR="00A55C18" w:rsidRPr="008F2139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4C3EF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A55C18" w:rsidRPr="004C3EF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A55C18" w:rsidRPr="004C3EF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4C3EF1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A55C18" w:rsidRPr="004C3EF1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</w:t>
            </w:r>
            <w:r w:rsidR="004C3EF1"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, LP1</w:t>
            </w:r>
          </w:p>
        </w:tc>
        <w:tc>
          <w:tcPr>
            <w:tcW w:w="2847" w:type="dxa"/>
            <w:vAlign w:val="center"/>
          </w:tcPr>
          <w:p w:rsidR="00A55C18" w:rsidRPr="004C3EF1" w:rsidRDefault="004C3EF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 w:rsid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Password inserita è troppo corta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InvioRichiestaConvenzionamento_PasswordNonValida_11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11</w:t>
            </w:r>
          </w:p>
        </w:tc>
      </w:tr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FP1</w:t>
            </w:r>
          </w:p>
        </w:tc>
        <w:tc>
          <w:tcPr>
            <w:tcW w:w="2847" w:type="dxa"/>
            <w:vAlign w:val="center"/>
          </w:tcPr>
          <w:p w:rsidR="004C3EF1" w:rsidRPr="004C3EF1" w:rsidRDefault="000847EC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</w:t>
            </w: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as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 word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Password inserita non rispetta il formato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4C3EF1" w:rsidRPr="00F3299E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4C3EF1" w:rsidRDefault="004C3EF1" w:rsidP="000750EF"/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InvioRichiestaConvenzionamento_ConfermaPasswordNonValida_12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</w:t>
            </w:r>
          </w:p>
        </w:tc>
      </w:tr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UCP1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apple11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password inserita in Conferma Password non corrisponde con la precedente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4C3EF1" w:rsidRPr="00F3299E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InvioRichiestaConvenzionamento_SessoNonValido_13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13</w:t>
            </w:r>
          </w:p>
        </w:tc>
      </w:tr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S1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R</w:t>
            </w:r>
          </w:p>
        </w:tc>
      </w:tr>
      <w:tr w:rsidR="004C3EF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Sesso inserito non è ammesso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4C3EF1" w:rsidRPr="00F3299E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4C3EF1" w:rsidRDefault="004C3EF1" w:rsidP="000750EF"/>
    <w:p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InvioRichiestaConvenzionamento_NomeAziendaNonValido_14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4C3EF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LNA1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Nome azienda inserito è troppo corto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4C3EF1" w:rsidRPr="00F3299E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4C3EF1" w:rsidRDefault="004C3EF1" w:rsidP="000750EF"/>
    <w:p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InvioRichiestaConvenzionamento_IndirizzoAziendaNonValido_15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15</w:t>
            </w:r>
          </w:p>
        </w:tc>
      </w:tr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4C3EF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LIA1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</w:t>
            </w:r>
          </w:p>
        </w:tc>
      </w:tr>
      <w:tr w:rsidR="004C3EF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l’Indirizzo azienda inserito è troppo corto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4C3EF1" w:rsidRPr="00F3299E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4C3EF1" w:rsidRDefault="004C3EF1" w:rsidP="000750EF"/>
    <w:p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InvioRichiestaConvenzionamento_PartitaIVANonValida_16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16</w:t>
            </w:r>
          </w:p>
        </w:tc>
      </w:tr>
      <w:tr w:rsidR="004C3EF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4C3EF1" w:rsidRPr="005F2460" w:rsidRDefault="004C3EF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4C3EF1" w:rsidRPr="00A36E3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4C3EF1" w:rsidRPr="00A55C18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4C3EF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4C3EF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LPIVA1</w:t>
            </w:r>
          </w:p>
        </w:tc>
        <w:tc>
          <w:tcPr>
            <w:tcW w:w="2847" w:type="dxa"/>
            <w:vAlign w:val="center"/>
          </w:tcPr>
          <w:p w:rsidR="004C3EF1" w:rsidRPr="004C3EF1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123456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4C3EF1" w:rsidRPr="005F2460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partita IVA inserita non è di 11</w:t>
            </w:r>
            <w:r w:rsid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cifre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4C3EF1" w:rsidRPr="003215AC" w:rsidRDefault="004C3EF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4C3EF1" w:rsidRDefault="004C3EF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4C3EF1" w:rsidRPr="00F3299E" w:rsidRDefault="004C3EF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lastRenderedPageBreak/>
              <w:t>N/A</w:t>
            </w:r>
          </w:p>
        </w:tc>
      </w:tr>
    </w:tbl>
    <w:p w:rsidR="004C3EF1" w:rsidRDefault="004C3EF1" w:rsidP="000750EF"/>
    <w:p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InvioRichiestaConvenzionamento_PartitaIVANonValida_17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17</w:t>
            </w:r>
          </w:p>
        </w:tc>
      </w:tr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FPIVA1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123456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qwert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partita IVA inserita non rispetta il formato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E80C21" w:rsidRPr="00F3299E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E80C21" w:rsidRDefault="00E80C21" w:rsidP="000750EF"/>
    <w:p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InvioRichiestaConvenzionamento_IdAziendaNonValido_18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18</w:t>
            </w:r>
          </w:p>
        </w:tc>
      </w:tr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LPIVA2, FPIVA2, LID1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</w:t>
            </w:r>
            <w:proofErr w:type="spellEnd"/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l’Id azienda inserito è troppo corto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E80C21" w:rsidRPr="00F3299E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E80C21" w:rsidRDefault="00E80C21" w:rsidP="000750EF"/>
    <w:p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InvioRichiestaConvenzionamento_IdAziendaNonValido_19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</w:t>
            </w:r>
          </w:p>
        </w:tc>
      </w:tr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LPIVA2, FPIVA2, LID2, FID1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</w:t>
            </w:r>
            <w:proofErr w:type="spellEnd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@@@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l’Id azienda inserito non rispetta il formato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E80C21" w:rsidRPr="00F3299E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E80C21" w:rsidRDefault="00E80C21" w:rsidP="000750EF"/>
    <w:p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InvioRichiestaConvenzionamento_IdAziendaNonValido_20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20</w:t>
            </w:r>
          </w:p>
        </w:tc>
      </w:tr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LPIVA2, FPIVA2, LID2, FID2, EID1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acmeltd</w:t>
            </w:r>
            <w:proofErr w:type="spellEnd"/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l’Id azienda inserito è già presente nel database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E80C21" w:rsidRPr="00F3299E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E80C21" w:rsidRDefault="00E80C21" w:rsidP="000750EF"/>
    <w:p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InvioRichiestaConvenzionamento_Successo_21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21</w:t>
            </w:r>
          </w:p>
        </w:tc>
      </w:tr>
      <w:tr w:rsidR="00E80C21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E80C21" w:rsidRPr="005F2460" w:rsidRDefault="00E80C21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:rsidR="00E80C21" w:rsidRPr="00A36E3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:rsidR="00E80C21" w:rsidRPr="00A55C18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:rsidTr="00BC3EE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:rsidR="00E80C21" w:rsidRPr="004C3EF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:rsidTr="00BC3EE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LID2, FID2, EID2</w:t>
            </w:r>
          </w:p>
        </w:tc>
        <w:tc>
          <w:tcPr>
            <w:tcW w:w="2847" w:type="dxa"/>
            <w:vAlign w:val="center"/>
          </w:tcPr>
          <w:p w:rsidR="00E80C21" w:rsidRPr="00E80C21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inviata”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E80C21" w:rsidRPr="005F2460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tutti i campi sono stati inseriti correttamente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E80C21" w:rsidRPr="003215AC" w:rsidRDefault="00E80C21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Dipendenze con</w:t>
            </w:r>
          </w:p>
          <w:p w:rsidR="00E80C21" w:rsidRDefault="00E80C21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E80C21" w:rsidRPr="00F3299E" w:rsidRDefault="00E80C21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E80C21" w:rsidRDefault="00E80C21" w:rsidP="000750EF"/>
    <w:p w:rsidR="00E80C21" w:rsidRPr="00B45BEF" w:rsidRDefault="00B45BEF" w:rsidP="00B45BEF">
      <w:pPr>
        <w:pStyle w:val="Titolo2"/>
        <w:rPr>
          <w:sz w:val="32"/>
        </w:rPr>
      </w:pPr>
      <w:bookmarkStart w:id="13" w:name="_Toc506683127"/>
      <w:r w:rsidRPr="00B45BEF">
        <w:rPr>
          <w:sz w:val="32"/>
        </w:rPr>
        <w:t>2.4 Progetti Formativi</w:t>
      </w:r>
      <w:bookmarkEnd w:id="13"/>
    </w:p>
    <w:p w:rsidR="00E80C21" w:rsidRDefault="00D01909" w:rsidP="00D01909">
      <w:pPr>
        <w:pStyle w:val="Titolo3"/>
        <w:rPr>
          <w:i w:val="0"/>
          <w:sz w:val="28"/>
        </w:rPr>
      </w:pPr>
      <w:bookmarkStart w:id="14" w:name="_Toc506683128"/>
      <w:r w:rsidRPr="00D01909">
        <w:rPr>
          <w:i w:val="0"/>
          <w:sz w:val="28"/>
        </w:rPr>
        <w:t>2.</w:t>
      </w:r>
      <w:r w:rsidR="00B45BEF">
        <w:rPr>
          <w:i w:val="0"/>
          <w:sz w:val="28"/>
        </w:rPr>
        <w:t>4</w:t>
      </w:r>
      <w:r w:rsidRPr="00D01909">
        <w:rPr>
          <w:i w:val="0"/>
          <w:sz w:val="28"/>
        </w:rPr>
        <w:t>.</w:t>
      </w:r>
      <w:r w:rsidR="00B45BEF">
        <w:rPr>
          <w:i w:val="0"/>
          <w:sz w:val="28"/>
        </w:rPr>
        <w:t>1</w:t>
      </w:r>
      <w:r w:rsidRPr="00D01909">
        <w:rPr>
          <w:i w:val="0"/>
          <w:sz w:val="28"/>
        </w:rPr>
        <w:t xml:space="preserve"> TC_GPF_</w:t>
      </w:r>
      <w:proofErr w:type="gramStart"/>
      <w:r w:rsidRPr="00D01909">
        <w:rPr>
          <w:i w:val="0"/>
          <w:sz w:val="28"/>
        </w:rPr>
        <w:t>3:AggiungiProgettoFormativo</w:t>
      </w:r>
      <w:bookmarkEnd w:id="14"/>
      <w:proofErr w:type="gramEnd"/>
    </w:p>
    <w:p w:rsidR="00D01909" w:rsidRDefault="00D01909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D01909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AggiungiProgettoFormativo_NomeProgettoNonValido_1</w:t>
            </w:r>
          </w:p>
        </w:tc>
      </w:tr>
      <w:tr w:rsidR="00D01909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GPF_3_1</w:t>
            </w:r>
          </w:p>
        </w:tc>
      </w:tr>
      <w:tr w:rsidR="00D01909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PF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D01909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D01909" w:rsidRPr="005765E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 progetto</w:t>
            </w:r>
          </w:p>
        </w:tc>
        <w:tc>
          <w:tcPr>
            <w:tcW w:w="2847" w:type="dxa"/>
            <w:vAlign w:val="center"/>
          </w:tcPr>
          <w:p w:rsidR="00D01909" w:rsidRPr="005765E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LNP1</w:t>
            </w:r>
          </w:p>
        </w:tc>
        <w:tc>
          <w:tcPr>
            <w:tcW w:w="2847" w:type="dxa"/>
            <w:vAlign w:val="center"/>
          </w:tcPr>
          <w:p w:rsidR="00D01909" w:rsidRPr="005765E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D01909" w:rsidRPr="008A0CC1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</w:t>
            </w:r>
          </w:p>
        </w:tc>
        <w:tc>
          <w:tcPr>
            <w:tcW w:w="2847" w:type="dxa"/>
            <w:vAlign w:val="center"/>
          </w:tcPr>
          <w:p w:rsidR="00D01909" w:rsidRPr="008A0CC1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:rsidR="00D01909" w:rsidRPr="008A0CC1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Progetto non aggiunto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progetto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dev’essere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aggiunto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Nome è troppo corto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D01909" w:rsidRPr="00F3299E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D01909" w:rsidRDefault="00D01909" w:rsidP="00D01909"/>
    <w:p w:rsidR="00D01909" w:rsidRDefault="00D01909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D01909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AggiungiProgettoFormativo_DescrizioneNonValida_2</w:t>
            </w:r>
          </w:p>
        </w:tc>
      </w:tr>
      <w:tr w:rsidR="00D01909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GPF_3_2</w:t>
            </w:r>
          </w:p>
        </w:tc>
      </w:tr>
      <w:tr w:rsidR="00D01909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PF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D01909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D01909" w:rsidRPr="00D0190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progetto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LNP2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Corso Java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D01909" w:rsidRPr="00D01909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Descrizione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LNP2, LD1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Progetto non aggiunto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progetto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dev’essere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aggiunto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descrizione è troppo corta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D01909" w:rsidRPr="00F3299E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lastRenderedPageBreak/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AggiungiProgettoFormativo_Successo_3</w:t>
            </w:r>
          </w:p>
        </w:tc>
      </w:tr>
      <w:tr w:rsidR="00D01909" w:rsidRPr="008F2139" w:rsidTr="00BC3EE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GPF_3_3</w:t>
            </w:r>
          </w:p>
        </w:tc>
      </w:tr>
      <w:tr w:rsidR="00D01909" w:rsidRPr="008F2139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PF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D01909" w:rsidRPr="008F2139" w:rsidTr="00BC3EE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:rsidR="00D01909" w:rsidRPr="005F2460" w:rsidRDefault="00D01909" w:rsidP="00BC3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D01909" w:rsidRPr="00D01909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progetto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LNP2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Corso Java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:rsidR="00D01909" w:rsidRPr="00D0190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LD2</w:t>
            </w:r>
          </w:p>
        </w:tc>
        <w:tc>
          <w:tcPr>
            <w:tcW w:w="2847" w:type="dxa"/>
            <w:vAlign w:val="center"/>
          </w:tcPr>
          <w:p w:rsidR="00D01909" w:rsidRPr="00D01909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valida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Progetto formativo aggiunto con successo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:rsidR="00D01909" w:rsidRPr="005F2460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progetto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dev’essere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aggiunto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tutti i campi sono stati inseriti correttamente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D01909" w:rsidRPr="00E03E12" w:rsidTr="00BC3EE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:rsidR="00D01909" w:rsidRPr="003215AC" w:rsidRDefault="00D01909" w:rsidP="00BC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E03E12" w:rsidTr="00BC3E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:rsidR="00D01909" w:rsidRDefault="00D01909" w:rsidP="00BC3EE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:rsidR="00D01909" w:rsidRPr="00F3299E" w:rsidRDefault="00D01909" w:rsidP="00BC3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:rsidR="00D01909" w:rsidRDefault="00D01909" w:rsidP="00D01909"/>
    <w:p w:rsidR="00D01909" w:rsidRDefault="00D01909" w:rsidP="00D01909"/>
    <w:p w:rsidR="00D01909" w:rsidRDefault="00D01909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Default="00FC37F3" w:rsidP="00D01909"/>
    <w:p w:rsidR="00FC37F3" w:rsidRPr="00D01909" w:rsidRDefault="00FC37F3" w:rsidP="00D01909"/>
    <w:p w:rsidR="00EF4BE2" w:rsidRPr="00DA46B1" w:rsidRDefault="00EF4BE2" w:rsidP="00EF4BE2">
      <w:pPr>
        <w:pStyle w:val="Titolo1"/>
        <w:spacing w:line="276" w:lineRule="auto"/>
      </w:pPr>
      <w:bookmarkStart w:id="15" w:name="_Toc506683129"/>
      <w:r>
        <w:lastRenderedPageBreak/>
        <w:t>Glossario</w:t>
      </w:r>
      <w:bookmarkEnd w:id="8"/>
      <w:bookmarkEnd w:id="15"/>
    </w:p>
    <w:p w:rsidR="00EF4BE2" w:rsidRPr="00EF4BE2" w:rsidRDefault="00EF4BE2" w:rsidP="00EF4BE2">
      <w:pPr>
        <w:autoSpaceDE w:val="0"/>
        <w:autoSpaceDN w:val="0"/>
        <w:adjustRightInd w:val="0"/>
        <w:spacing w:after="100" w:line="276" w:lineRule="auto"/>
        <w:rPr>
          <w:rFonts w:cs="Corbel"/>
          <w:color w:val="4C483D" w:themeColor="text2"/>
          <w:szCs w:val="24"/>
        </w:rPr>
      </w:pPr>
      <w:r w:rsidRPr="006A2C55">
        <w:rPr>
          <w:rFonts w:cs="Corbel"/>
          <w:b/>
          <w:color w:val="4C483D" w:themeColor="text2"/>
          <w:szCs w:val="24"/>
          <w:lang w:val="en-GB"/>
        </w:rPr>
        <w:t>Test Case Name:</w:t>
      </w:r>
      <w:r w:rsidRPr="006A2C55">
        <w:rPr>
          <w:rFonts w:cs="Corbel"/>
          <w:color w:val="4C483D" w:themeColor="text2"/>
          <w:szCs w:val="24"/>
          <w:lang w:val="en-GB"/>
        </w:rPr>
        <w:t xml:space="preserve"> </w:t>
      </w:r>
      <w:proofErr w:type="spellStart"/>
      <w:r w:rsidRPr="006A2C55">
        <w:rPr>
          <w:rFonts w:cs="Corbel"/>
          <w:color w:val="4C483D" w:themeColor="text2"/>
          <w:szCs w:val="24"/>
          <w:lang w:val="en-GB"/>
        </w:rPr>
        <w:t>Indica</w:t>
      </w:r>
      <w:proofErr w:type="spellEnd"/>
      <w:r w:rsidRPr="006A2C55">
        <w:rPr>
          <w:rFonts w:cs="Corbel"/>
          <w:color w:val="4C483D" w:themeColor="text2"/>
          <w:szCs w:val="24"/>
          <w:lang w:val="en-GB"/>
        </w:rPr>
        <w:t xml:space="preserve"> </w:t>
      </w:r>
      <w:proofErr w:type="spellStart"/>
      <w:r w:rsidRPr="006A2C55">
        <w:rPr>
          <w:rFonts w:cs="Corbel"/>
          <w:color w:val="4C483D" w:themeColor="text2"/>
          <w:szCs w:val="24"/>
          <w:lang w:val="en-GB"/>
        </w:rPr>
        <w:t>il</w:t>
      </w:r>
      <w:proofErr w:type="spellEnd"/>
      <w:r w:rsidRPr="006A2C55">
        <w:rPr>
          <w:rFonts w:cs="Corbel"/>
          <w:color w:val="4C483D" w:themeColor="text2"/>
          <w:szCs w:val="24"/>
          <w:lang w:val="en-GB"/>
        </w:rPr>
        <w:t xml:space="preserve"> </w:t>
      </w:r>
      <w:proofErr w:type="spellStart"/>
      <w:r w:rsidRPr="006A2C55">
        <w:rPr>
          <w:rFonts w:cs="Corbel"/>
          <w:color w:val="4C483D" w:themeColor="text2"/>
          <w:szCs w:val="24"/>
          <w:lang w:val="en-GB"/>
        </w:rPr>
        <w:t>nome</w:t>
      </w:r>
      <w:proofErr w:type="spellEnd"/>
      <w:r w:rsidRPr="006A2C55">
        <w:rPr>
          <w:rFonts w:cs="Corbel"/>
          <w:color w:val="4C483D" w:themeColor="text2"/>
          <w:szCs w:val="24"/>
          <w:lang w:val="en-GB"/>
        </w:rPr>
        <w:t xml:space="preserve"> del </w:t>
      </w:r>
      <w:r w:rsidRPr="00EF4BE2">
        <w:rPr>
          <w:rFonts w:cs="Corbel"/>
          <w:color w:val="4C483D" w:themeColor="text2"/>
          <w:szCs w:val="24"/>
          <w:lang w:val="en-GB"/>
        </w:rPr>
        <w:t xml:space="preserve">test case. </w:t>
      </w:r>
      <w:r>
        <w:rPr>
          <w:rFonts w:cs="Corbel"/>
          <w:color w:val="4C483D" w:themeColor="text2"/>
          <w:szCs w:val="24"/>
        </w:rPr>
        <w:t>L</w:t>
      </w:r>
      <w:r w:rsidRPr="00EF4BE2">
        <w:rPr>
          <w:rFonts w:cs="Corbel"/>
          <w:color w:val="4C483D" w:themeColor="text2"/>
          <w:szCs w:val="24"/>
        </w:rPr>
        <w:t xml:space="preserve">a convenzione </w:t>
      </w:r>
      <w:r>
        <w:rPr>
          <w:rFonts w:cs="Corbel"/>
          <w:color w:val="4C483D" w:themeColor="text2"/>
          <w:szCs w:val="24"/>
        </w:rPr>
        <w:t>adottata è &lt;funzionalità d testare&gt;</w:t>
      </w:r>
      <w:r w:rsidR="004331F6">
        <w:rPr>
          <w:rFonts w:cs="Corbel"/>
          <w:color w:val="4C483D" w:themeColor="text2"/>
          <w:szCs w:val="24"/>
        </w:rPr>
        <w:t>_&lt;caso di test&gt;_&lt;numero combinazione&gt;</w:t>
      </w:r>
    </w:p>
    <w:p w:rsidR="00EF4BE2" w:rsidRPr="00EF4BE2" w:rsidRDefault="00EF4BE2" w:rsidP="00EF4BE2">
      <w:pPr>
        <w:pStyle w:val="Default"/>
        <w:spacing w:after="100" w:line="276" w:lineRule="auto"/>
        <w:rPr>
          <w:rFonts w:asciiTheme="minorHAnsi" w:hAnsiTheme="minorHAnsi"/>
          <w:color w:val="4C483D" w:themeColor="text2"/>
        </w:rPr>
      </w:pPr>
      <w:r w:rsidRPr="00EF4BE2">
        <w:rPr>
          <w:rFonts w:asciiTheme="minorHAnsi" w:hAnsiTheme="minorHAnsi" w:cs="Corbel"/>
          <w:b/>
          <w:color w:val="4C483D" w:themeColor="text2"/>
        </w:rPr>
        <w:t>Test Case ID:</w:t>
      </w:r>
      <w:r w:rsidRPr="00EF4BE2">
        <w:rPr>
          <w:rFonts w:asciiTheme="minorHAnsi" w:hAnsiTheme="minorHAnsi" w:cs="Corbel"/>
          <w:color w:val="4C483D" w:themeColor="text2"/>
        </w:rPr>
        <w:t xml:space="preserve"> </w:t>
      </w:r>
      <w:r>
        <w:rPr>
          <w:rFonts w:asciiTheme="minorHAnsi" w:hAnsiTheme="minorHAnsi" w:cs="Corbel"/>
          <w:color w:val="4C483D" w:themeColor="text2"/>
        </w:rPr>
        <w:t>Rappresenta l’identificatore del caso di test. L</w:t>
      </w:r>
      <w:r w:rsidRPr="00EF4BE2">
        <w:rPr>
          <w:rFonts w:asciiTheme="minorHAnsi" w:hAnsiTheme="minorHAnsi" w:cs="Corbel"/>
          <w:color w:val="4C483D" w:themeColor="text2"/>
        </w:rPr>
        <w:t>a conven</w:t>
      </w:r>
      <w:r w:rsidR="004331F6">
        <w:rPr>
          <w:rFonts w:asciiTheme="minorHAnsi" w:hAnsiTheme="minorHAnsi" w:cs="Corbel"/>
          <w:color w:val="4C483D" w:themeColor="text2"/>
        </w:rPr>
        <w:t>zione è TC_[X</w:t>
      </w:r>
      <w:proofErr w:type="gramStart"/>
      <w:r w:rsidR="004331F6">
        <w:rPr>
          <w:rFonts w:asciiTheme="minorHAnsi" w:hAnsiTheme="minorHAnsi" w:cs="Corbel"/>
          <w:color w:val="4C483D" w:themeColor="text2"/>
        </w:rPr>
        <w:t>].[</w:t>
      </w:r>
      <w:proofErr w:type="gramEnd"/>
      <w:r w:rsidR="004331F6">
        <w:rPr>
          <w:rFonts w:asciiTheme="minorHAnsi" w:hAnsiTheme="minorHAnsi" w:cs="Corbel"/>
          <w:color w:val="4C483D" w:themeColor="text2"/>
        </w:rPr>
        <w:t>N]_[M], dove X è la sigla della gestione</w:t>
      </w:r>
      <w:r w:rsidRPr="00EF4BE2">
        <w:rPr>
          <w:rFonts w:asciiTheme="minorHAnsi" w:hAnsiTheme="minorHAnsi" w:cs="Corbel"/>
          <w:color w:val="4C483D" w:themeColor="text2"/>
        </w:rPr>
        <w:t xml:space="preserve"> (</w:t>
      </w:r>
      <w:r>
        <w:rPr>
          <w:rFonts w:asciiTheme="minorHAnsi" w:hAnsiTheme="minorHAnsi" w:cs="Corbel"/>
          <w:color w:val="4C483D" w:themeColor="text2"/>
        </w:rPr>
        <w:t>s</w:t>
      </w:r>
      <w:r w:rsidRPr="00EF4BE2">
        <w:rPr>
          <w:rFonts w:asciiTheme="minorHAnsi" w:hAnsiTheme="minorHAnsi" w:cs="Corbel"/>
          <w:color w:val="4C483D" w:themeColor="text2"/>
        </w:rPr>
        <w:t xml:space="preserve">tudenti, </w:t>
      </w:r>
      <w:r>
        <w:rPr>
          <w:rFonts w:asciiTheme="minorHAnsi" w:hAnsiTheme="minorHAnsi" w:cs="Corbel"/>
          <w:color w:val="4C483D" w:themeColor="text2"/>
        </w:rPr>
        <w:t>c</w:t>
      </w:r>
      <w:r w:rsidRPr="00EF4BE2">
        <w:rPr>
          <w:rFonts w:asciiTheme="minorHAnsi" w:hAnsiTheme="minorHAnsi" w:cs="Corbel"/>
          <w:color w:val="4C483D" w:themeColor="text2"/>
        </w:rPr>
        <w:t xml:space="preserve">onvenzioni, </w:t>
      </w:r>
      <w:r>
        <w:rPr>
          <w:rFonts w:asciiTheme="minorHAnsi" w:hAnsiTheme="minorHAnsi" w:cs="Corbel"/>
          <w:color w:val="4C483D" w:themeColor="text2"/>
        </w:rPr>
        <w:t>…</w:t>
      </w:r>
      <w:r w:rsidR="004331F6">
        <w:rPr>
          <w:rFonts w:asciiTheme="minorHAnsi" w:hAnsiTheme="minorHAnsi" w:cs="Corbel"/>
          <w:color w:val="4C483D" w:themeColor="text2"/>
        </w:rPr>
        <w:t xml:space="preserve">), N è il numero del caso di test </w:t>
      </w:r>
      <w:r w:rsidRPr="00EF4BE2">
        <w:rPr>
          <w:rFonts w:asciiTheme="minorHAnsi" w:hAnsiTheme="minorHAnsi" w:cs="Corbel"/>
          <w:color w:val="4C483D" w:themeColor="text2"/>
        </w:rPr>
        <w:t>e</w:t>
      </w:r>
      <w:r>
        <w:rPr>
          <w:rFonts w:asciiTheme="minorHAnsi" w:hAnsiTheme="minorHAnsi" w:cs="Corbel"/>
          <w:color w:val="4C483D" w:themeColor="text2"/>
        </w:rPr>
        <w:t>d</w:t>
      </w:r>
      <w:r w:rsidRPr="00EF4BE2">
        <w:rPr>
          <w:rFonts w:asciiTheme="minorHAnsi" w:hAnsiTheme="minorHAnsi" w:cs="Corbel"/>
          <w:color w:val="4C483D" w:themeColor="text2"/>
        </w:rPr>
        <w:t xml:space="preserve"> M è </w:t>
      </w:r>
      <w:r>
        <w:rPr>
          <w:rFonts w:asciiTheme="minorHAnsi" w:hAnsiTheme="minorHAnsi" w:cs="Corbel"/>
          <w:color w:val="4C483D" w:themeColor="text2"/>
        </w:rPr>
        <w:t>un</w:t>
      </w:r>
      <w:r w:rsidRPr="00EF4BE2">
        <w:rPr>
          <w:rFonts w:asciiTheme="minorHAnsi" w:hAnsiTheme="minorHAnsi" w:cs="Corbel"/>
          <w:color w:val="4C483D" w:themeColor="text2"/>
        </w:rPr>
        <w:t xml:space="preserve"> nume</w:t>
      </w:r>
      <w:r>
        <w:rPr>
          <w:rFonts w:asciiTheme="minorHAnsi" w:hAnsiTheme="minorHAnsi" w:cs="Corbel"/>
          <w:color w:val="4C483D" w:themeColor="text2"/>
        </w:rPr>
        <w:t>ro progressivo in funzione di N</w:t>
      </w:r>
      <w:r w:rsidR="004331F6">
        <w:rPr>
          <w:rFonts w:asciiTheme="minorHAnsi" w:hAnsiTheme="minorHAnsi" w:cs="Corbel"/>
          <w:color w:val="4C483D" w:themeColor="text2"/>
        </w:rPr>
        <w:t xml:space="preserve"> che varia a seconda della combinazione scelta</w:t>
      </w:r>
    </w:p>
    <w:p w:rsidR="00EF4BE2" w:rsidRPr="00EF4BE2" w:rsidRDefault="004331F6" w:rsidP="00EF4BE2">
      <w:pPr>
        <w:pStyle w:val="Default"/>
        <w:spacing w:after="100" w:line="276" w:lineRule="auto"/>
        <w:rPr>
          <w:rFonts w:asciiTheme="minorHAnsi" w:hAnsiTheme="minorHAnsi"/>
          <w:color w:val="4C483D" w:themeColor="text2"/>
        </w:rPr>
      </w:pPr>
      <w:r>
        <w:rPr>
          <w:rFonts w:asciiTheme="minorHAnsi" w:hAnsiTheme="minorHAnsi" w:cs="Corbel"/>
          <w:b/>
          <w:color w:val="4C483D" w:themeColor="text2"/>
        </w:rPr>
        <w:t>Funzionalità testate</w:t>
      </w:r>
      <w:r w:rsidR="00EF4BE2" w:rsidRPr="00EF4BE2">
        <w:rPr>
          <w:rFonts w:asciiTheme="minorHAnsi" w:hAnsiTheme="minorHAnsi" w:cs="Corbel"/>
          <w:b/>
          <w:color w:val="4C483D" w:themeColor="text2"/>
        </w:rPr>
        <w:t>:</w:t>
      </w:r>
      <w:r w:rsidR="00EF4BE2" w:rsidRPr="00EF4BE2">
        <w:rPr>
          <w:rFonts w:asciiTheme="minorHAnsi" w:hAnsiTheme="minorHAnsi" w:cs="Corbel"/>
          <w:color w:val="4C483D" w:themeColor="text2"/>
        </w:rPr>
        <w:t xml:space="preserve"> </w:t>
      </w:r>
      <w:r w:rsidR="00EF4BE2">
        <w:rPr>
          <w:rFonts w:asciiTheme="minorHAnsi" w:hAnsiTheme="minorHAnsi" w:cs="Corbel"/>
          <w:color w:val="4C483D" w:themeColor="text2"/>
        </w:rPr>
        <w:t>Indica</w:t>
      </w:r>
      <w:r w:rsidR="00EF4BE2" w:rsidRPr="00EF4BE2">
        <w:rPr>
          <w:rFonts w:asciiTheme="minorHAnsi" w:hAnsiTheme="minorHAnsi" w:cs="Corbel"/>
          <w:color w:val="4C483D" w:themeColor="text2"/>
        </w:rPr>
        <w:t xml:space="preserve"> l’item (requisito</w:t>
      </w:r>
      <w:r w:rsidR="00EF4BE2">
        <w:rPr>
          <w:rFonts w:asciiTheme="minorHAnsi" w:hAnsiTheme="minorHAnsi" w:cs="Corbel"/>
          <w:color w:val="4C483D" w:themeColor="text2"/>
        </w:rPr>
        <w:t xml:space="preserve"> o</w:t>
      </w:r>
      <w:r w:rsidR="00EF4BE2" w:rsidRPr="00EF4BE2">
        <w:rPr>
          <w:rFonts w:asciiTheme="minorHAnsi" w:hAnsiTheme="minorHAnsi" w:cs="Corbel"/>
          <w:color w:val="4C483D" w:themeColor="text2"/>
        </w:rPr>
        <w:t xml:space="preserve"> funzionalità) a cui il test case fa riferimento</w:t>
      </w:r>
    </w:p>
    <w:p w:rsidR="00EF4BE2" w:rsidRPr="00EF4BE2" w:rsidRDefault="00EF4BE2" w:rsidP="00EF4BE2">
      <w:pPr>
        <w:autoSpaceDE w:val="0"/>
        <w:autoSpaceDN w:val="0"/>
        <w:adjustRightInd w:val="0"/>
        <w:spacing w:after="0" w:line="276" w:lineRule="auto"/>
        <w:rPr>
          <w:rFonts w:cs="Corbel"/>
          <w:color w:val="4C483D" w:themeColor="text2"/>
          <w:szCs w:val="24"/>
        </w:rPr>
      </w:pPr>
      <w:r w:rsidRPr="00EF4BE2">
        <w:rPr>
          <w:rFonts w:cs="Corbel"/>
          <w:b/>
          <w:color w:val="4C483D" w:themeColor="text2"/>
          <w:szCs w:val="24"/>
        </w:rPr>
        <w:t>Oracolo:</w:t>
      </w:r>
      <w:r w:rsidRPr="00EF4BE2">
        <w:rPr>
          <w:rFonts w:cs="Corbel"/>
          <w:color w:val="4C483D" w:themeColor="text2"/>
          <w:szCs w:val="24"/>
        </w:rPr>
        <w:t xml:space="preserve"> </w:t>
      </w:r>
      <w:r>
        <w:rPr>
          <w:rFonts w:cs="Corbel"/>
          <w:color w:val="4C483D" w:themeColor="text2"/>
          <w:szCs w:val="24"/>
        </w:rPr>
        <w:t>Rappresenta</w:t>
      </w:r>
      <w:r w:rsidRPr="00EF4BE2">
        <w:rPr>
          <w:rFonts w:cs="Corbel"/>
          <w:color w:val="4C483D" w:themeColor="text2"/>
          <w:szCs w:val="24"/>
        </w:rPr>
        <w:t xml:space="preserve"> </w:t>
      </w:r>
      <w:r>
        <w:rPr>
          <w:rFonts w:cs="Corbel"/>
          <w:color w:val="4C483D" w:themeColor="text2"/>
          <w:szCs w:val="24"/>
        </w:rPr>
        <w:t>lo stato finale del caso di test</w:t>
      </w:r>
      <w:r w:rsidRPr="00EF4BE2">
        <w:rPr>
          <w:rFonts w:cs="Corbel"/>
          <w:color w:val="4C483D" w:themeColor="text2"/>
          <w:szCs w:val="24"/>
        </w:rPr>
        <w:t>.</w:t>
      </w:r>
    </w:p>
    <w:p w:rsidR="00EF4BE2" w:rsidRDefault="00EF4BE2" w:rsidP="00F9770F"/>
    <w:p w:rsidR="008A0CC1" w:rsidRDefault="008A0CC1" w:rsidP="00F9770F"/>
    <w:p w:rsidR="008A0CC1" w:rsidRPr="00F03973" w:rsidRDefault="008A0CC1" w:rsidP="00F9770F"/>
    <w:sectPr w:rsidR="008A0CC1" w:rsidRPr="00F03973" w:rsidSect="00EF4BE2">
      <w:footerReference w:type="default" r:id="rId11"/>
      <w:pgSz w:w="11907" w:h="16839" w:code="1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87C" w:rsidRDefault="0040087C">
      <w:pPr>
        <w:spacing w:after="0" w:line="240" w:lineRule="auto"/>
      </w:pPr>
      <w:r>
        <w:separator/>
      </w:r>
    </w:p>
  </w:endnote>
  <w:endnote w:type="continuationSeparator" w:id="0">
    <w:p w:rsidR="0040087C" w:rsidRDefault="0040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C18" w:rsidRPr="0026167D" w:rsidRDefault="00A55C18">
    <w:pPr>
      <w:pStyle w:val="Pidipagina"/>
    </w:pPr>
    <w: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87C" w:rsidRDefault="0040087C">
      <w:pPr>
        <w:spacing w:after="0" w:line="240" w:lineRule="auto"/>
      </w:pPr>
      <w:r>
        <w:separator/>
      </w:r>
    </w:p>
  </w:footnote>
  <w:footnote w:type="continuationSeparator" w:id="0">
    <w:p w:rsidR="0040087C" w:rsidRDefault="0040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D20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E28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0269A"/>
    <w:multiLevelType w:val="hybridMultilevel"/>
    <w:tmpl w:val="4AEEE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D7C16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5198E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A160A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A3303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D5DAA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7177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860E2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063B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E441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3105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13C9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7074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17037CC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505F9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4B504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E22711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AA2B31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721D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54B7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D7C2E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24192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825DC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74A3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07EA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05227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360C3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0051A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8B392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EB4DE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7B3648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6707B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A9126D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A10DEC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3151A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B455E2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1E28CD"/>
    <w:multiLevelType w:val="hybridMultilevel"/>
    <w:tmpl w:val="1A8CED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E56C24"/>
    <w:multiLevelType w:val="multilevel"/>
    <w:tmpl w:val="1C506B86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1C3B8D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FA216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86EB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44009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F32B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F373D5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B94F1C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34249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724F5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D56A66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E30BE3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35D22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270799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E31263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3C0E5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A77B6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24768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7F1B52"/>
    <w:multiLevelType w:val="multilevel"/>
    <w:tmpl w:val="02A6D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 w15:restartNumberingAfterBreak="0">
    <w:nsid w:val="6D4F364D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4F76C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60327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EE7C80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D703BC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81467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959B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1C6AC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F1FBD"/>
    <w:multiLevelType w:val="hybridMultilevel"/>
    <w:tmpl w:val="6CA21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BC5E32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646C4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224EA5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5C744D"/>
    <w:multiLevelType w:val="multilevel"/>
    <w:tmpl w:val="73E6D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3" w15:restartNumberingAfterBreak="0">
    <w:nsid w:val="7E0E4464"/>
    <w:multiLevelType w:val="hybridMultilevel"/>
    <w:tmpl w:val="42449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3E36D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9A18F6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5"/>
  </w:num>
  <w:num w:numId="3">
    <w:abstractNumId w:val="41"/>
  </w:num>
  <w:num w:numId="4">
    <w:abstractNumId w:val="39"/>
  </w:num>
  <w:num w:numId="5">
    <w:abstractNumId w:val="68"/>
  </w:num>
  <w:num w:numId="6">
    <w:abstractNumId w:val="24"/>
  </w:num>
  <w:num w:numId="7">
    <w:abstractNumId w:val="19"/>
  </w:num>
  <w:num w:numId="8">
    <w:abstractNumId w:val="69"/>
  </w:num>
  <w:num w:numId="9">
    <w:abstractNumId w:val="70"/>
  </w:num>
  <w:num w:numId="10">
    <w:abstractNumId w:val="25"/>
  </w:num>
  <w:num w:numId="11">
    <w:abstractNumId w:val="23"/>
  </w:num>
  <w:num w:numId="12">
    <w:abstractNumId w:val="28"/>
  </w:num>
  <w:num w:numId="13">
    <w:abstractNumId w:val="50"/>
  </w:num>
  <w:num w:numId="14">
    <w:abstractNumId w:val="14"/>
  </w:num>
  <w:num w:numId="15">
    <w:abstractNumId w:val="42"/>
  </w:num>
  <w:num w:numId="16">
    <w:abstractNumId w:val="38"/>
  </w:num>
  <w:num w:numId="17">
    <w:abstractNumId w:val="10"/>
  </w:num>
  <w:num w:numId="18">
    <w:abstractNumId w:val="7"/>
  </w:num>
  <w:num w:numId="19">
    <w:abstractNumId w:val="5"/>
  </w:num>
  <w:num w:numId="20">
    <w:abstractNumId w:val="30"/>
  </w:num>
  <w:num w:numId="21">
    <w:abstractNumId w:val="3"/>
  </w:num>
  <w:num w:numId="22">
    <w:abstractNumId w:val="34"/>
  </w:num>
  <w:num w:numId="23">
    <w:abstractNumId w:val="44"/>
  </w:num>
  <w:num w:numId="24">
    <w:abstractNumId w:val="74"/>
  </w:num>
  <w:num w:numId="25">
    <w:abstractNumId w:val="64"/>
  </w:num>
  <w:num w:numId="26">
    <w:abstractNumId w:val="1"/>
  </w:num>
  <w:num w:numId="27">
    <w:abstractNumId w:val="53"/>
  </w:num>
  <w:num w:numId="28">
    <w:abstractNumId w:val="27"/>
  </w:num>
  <w:num w:numId="29">
    <w:abstractNumId w:val="45"/>
  </w:num>
  <w:num w:numId="30">
    <w:abstractNumId w:val="26"/>
  </w:num>
  <w:num w:numId="31">
    <w:abstractNumId w:val="61"/>
  </w:num>
  <w:num w:numId="32">
    <w:abstractNumId w:val="66"/>
  </w:num>
  <w:num w:numId="33">
    <w:abstractNumId w:val="47"/>
  </w:num>
  <w:num w:numId="34">
    <w:abstractNumId w:val="43"/>
  </w:num>
  <w:num w:numId="35">
    <w:abstractNumId w:val="12"/>
  </w:num>
  <w:num w:numId="36">
    <w:abstractNumId w:val="63"/>
  </w:num>
  <w:num w:numId="37">
    <w:abstractNumId w:val="6"/>
  </w:num>
  <w:num w:numId="38">
    <w:abstractNumId w:val="8"/>
  </w:num>
  <w:num w:numId="39">
    <w:abstractNumId w:val="37"/>
  </w:num>
  <w:num w:numId="40">
    <w:abstractNumId w:val="48"/>
  </w:num>
  <w:num w:numId="41">
    <w:abstractNumId w:val="32"/>
  </w:num>
  <w:num w:numId="42">
    <w:abstractNumId w:val="52"/>
  </w:num>
  <w:num w:numId="43">
    <w:abstractNumId w:val="31"/>
  </w:num>
  <w:num w:numId="44">
    <w:abstractNumId w:val="60"/>
  </w:num>
  <w:num w:numId="45">
    <w:abstractNumId w:val="62"/>
  </w:num>
  <w:num w:numId="46">
    <w:abstractNumId w:val="22"/>
  </w:num>
  <w:num w:numId="47">
    <w:abstractNumId w:val="67"/>
  </w:num>
  <w:num w:numId="48">
    <w:abstractNumId w:val="0"/>
  </w:num>
  <w:num w:numId="49">
    <w:abstractNumId w:val="9"/>
  </w:num>
  <w:num w:numId="50">
    <w:abstractNumId w:val="16"/>
  </w:num>
  <w:num w:numId="51">
    <w:abstractNumId w:val="65"/>
  </w:num>
  <w:num w:numId="52">
    <w:abstractNumId w:val="55"/>
  </w:num>
  <w:num w:numId="53">
    <w:abstractNumId w:val="13"/>
  </w:num>
  <w:num w:numId="54">
    <w:abstractNumId w:val="56"/>
  </w:num>
  <w:num w:numId="55">
    <w:abstractNumId w:val="51"/>
  </w:num>
  <w:num w:numId="56">
    <w:abstractNumId w:val="18"/>
  </w:num>
  <w:num w:numId="57">
    <w:abstractNumId w:val="11"/>
  </w:num>
  <w:num w:numId="58">
    <w:abstractNumId w:val="54"/>
  </w:num>
  <w:num w:numId="59">
    <w:abstractNumId w:val="72"/>
  </w:num>
  <w:num w:numId="60">
    <w:abstractNumId w:val="58"/>
  </w:num>
  <w:num w:numId="61">
    <w:abstractNumId w:val="57"/>
  </w:num>
  <w:num w:numId="62">
    <w:abstractNumId w:val="75"/>
  </w:num>
  <w:num w:numId="63">
    <w:abstractNumId w:val="35"/>
  </w:num>
  <w:num w:numId="64">
    <w:abstractNumId w:val="17"/>
  </w:num>
  <w:num w:numId="65">
    <w:abstractNumId w:val="59"/>
  </w:num>
  <w:num w:numId="66">
    <w:abstractNumId w:val="46"/>
  </w:num>
  <w:num w:numId="67">
    <w:abstractNumId w:val="36"/>
  </w:num>
  <w:num w:numId="68">
    <w:abstractNumId w:val="29"/>
  </w:num>
  <w:num w:numId="69">
    <w:abstractNumId w:val="49"/>
  </w:num>
  <w:num w:numId="70">
    <w:abstractNumId w:val="33"/>
  </w:num>
  <w:num w:numId="71">
    <w:abstractNumId w:val="21"/>
  </w:num>
  <w:num w:numId="72">
    <w:abstractNumId w:val="2"/>
  </w:num>
  <w:num w:numId="73">
    <w:abstractNumId w:val="20"/>
  </w:num>
  <w:num w:numId="74">
    <w:abstractNumId w:val="4"/>
  </w:num>
  <w:num w:numId="75">
    <w:abstractNumId w:val="71"/>
  </w:num>
  <w:num w:numId="76">
    <w:abstractNumId w:val="7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it-IT" w:vendorID="64" w:dllVersion="131078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D"/>
    <w:rsid w:val="00010DAF"/>
    <w:rsid w:val="00032A91"/>
    <w:rsid w:val="00036F26"/>
    <w:rsid w:val="0004519A"/>
    <w:rsid w:val="000514F8"/>
    <w:rsid w:val="00066C34"/>
    <w:rsid w:val="00070E21"/>
    <w:rsid w:val="00072BEC"/>
    <w:rsid w:val="00072E55"/>
    <w:rsid w:val="00074C8B"/>
    <w:rsid w:val="000750EF"/>
    <w:rsid w:val="000847EC"/>
    <w:rsid w:val="0009186C"/>
    <w:rsid w:val="0009726A"/>
    <w:rsid w:val="000A2683"/>
    <w:rsid w:val="000A2BB6"/>
    <w:rsid w:val="000A573B"/>
    <w:rsid w:val="000B0AA9"/>
    <w:rsid w:val="000B199E"/>
    <w:rsid w:val="000C1120"/>
    <w:rsid w:val="000C6A32"/>
    <w:rsid w:val="000C77A6"/>
    <w:rsid w:val="000C7B85"/>
    <w:rsid w:val="000D086D"/>
    <w:rsid w:val="000D6C2D"/>
    <w:rsid w:val="000E07C3"/>
    <w:rsid w:val="000E288C"/>
    <w:rsid w:val="000F5435"/>
    <w:rsid w:val="00107BD7"/>
    <w:rsid w:val="001108CF"/>
    <w:rsid w:val="00111897"/>
    <w:rsid w:val="0011272D"/>
    <w:rsid w:val="001131D0"/>
    <w:rsid w:val="00136C8D"/>
    <w:rsid w:val="00143B49"/>
    <w:rsid w:val="001529B1"/>
    <w:rsid w:val="00153A27"/>
    <w:rsid w:val="0016592A"/>
    <w:rsid w:val="00172496"/>
    <w:rsid w:val="00175879"/>
    <w:rsid w:val="00177A76"/>
    <w:rsid w:val="00195321"/>
    <w:rsid w:val="001A1EC4"/>
    <w:rsid w:val="001A77B9"/>
    <w:rsid w:val="001B4905"/>
    <w:rsid w:val="001B7DC8"/>
    <w:rsid w:val="001C63C2"/>
    <w:rsid w:val="001E2D39"/>
    <w:rsid w:val="001E373A"/>
    <w:rsid w:val="001E37C2"/>
    <w:rsid w:val="001E7AF0"/>
    <w:rsid w:val="001F36A5"/>
    <w:rsid w:val="002124F1"/>
    <w:rsid w:val="00212B72"/>
    <w:rsid w:val="00214844"/>
    <w:rsid w:val="0022041F"/>
    <w:rsid w:val="00221214"/>
    <w:rsid w:val="00235859"/>
    <w:rsid w:val="00240C03"/>
    <w:rsid w:val="00243F9B"/>
    <w:rsid w:val="002451C3"/>
    <w:rsid w:val="00251997"/>
    <w:rsid w:val="0026167D"/>
    <w:rsid w:val="002638D1"/>
    <w:rsid w:val="002644E7"/>
    <w:rsid w:val="00266BE4"/>
    <w:rsid w:val="002A1B90"/>
    <w:rsid w:val="002A3A74"/>
    <w:rsid w:val="002A5044"/>
    <w:rsid w:val="002A5DBC"/>
    <w:rsid w:val="002A6A5D"/>
    <w:rsid w:val="002A7F4F"/>
    <w:rsid w:val="002B1707"/>
    <w:rsid w:val="002B42D2"/>
    <w:rsid w:val="002C0CCA"/>
    <w:rsid w:val="002C5716"/>
    <w:rsid w:val="002D2027"/>
    <w:rsid w:val="002D4827"/>
    <w:rsid w:val="002D4921"/>
    <w:rsid w:val="002E3AC7"/>
    <w:rsid w:val="002F69D2"/>
    <w:rsid w:val="002F7F31"/>
    <w:rsid w:val="00305041"/>
    <w:rsid w:val="00311E97"/>
    <w:rsid w:val="00313AC4"/>
    <w:rsid w:val="003147BB"/>
    <w:rsid w:val="00315667"/>
    <w:rsid w:val="003215AC"/>
    <w:rsid w:val="0033156B"/>
    <w:rsid w:val="00332C93"/>
    <w:rsid w:val="0034002F"/>
    <w:rsid w:val="00343AB4"/>
    <w:rsid w:val="003440C3"/>
    <w:rsid w:val="0035066A"/>
    <w:rsid w:val="00351F8B"/>
    <w:rsid w:val="00357EA4"/>
    <w:rsid w:val="0036154E"/>
    <w:rsid w:val="003632E2"/>
    <w:rsid w:val="00365A06"/>
    <w:rsid w:val="00383B03"/>
    <w:rsid w:val="003915F6"/>
    <w:rsid w:val="003A414E"/>
    <w:rsid w:val="003B4B87"/>
    <w:rsid w:val="003C7B47"/>
    <w:rsid w:val="003D2FB9"/>
    <w:rsid w:val="003D431A"/>
    <w:rsid w:val="003E59E6"/>
    <w:rsid w:val="0040087C"/>
    <w:rsid w:val="00411245"/>
    <w:rsid w:val="00421453"/>
    <w:rsid w:val="004310EF"/>
    <w:rsid w:val="004331F6"/>
    <w:rsid w:val="0043445A"/>
    <w:rsid w:val="00435A05"/>
    <w:rsid w:val="00447C65"/>
    <w:rsid w:val="00447DBF"/>
    <w:rsid w:val="00451FB3"/>
    <w:rsid w:val="00453D63"/>
    <w:rsid w:val="00462CA1"/>
    <w:rsid w:val="00491E10"/>
    <w:rsid w:val="00497BD0"/>
    <w:rsid w:val="004A29E6"/>
    <w:rsid w:val="004C30F6"/>
    <w:rsid w:val="004C3EF1"/>
    <w:rsid w:val="004C5BF0"/>
    <w:rsid w:val="004D0BA2"/>
    <w:rsid w:val="004D0D81"/>
    <w:rsid w:val="004D3AFE"/>
    <w:rsid w:val="004F6C32"/>
    <w:rsid w:val="00504BB7"/>
    <w:rsid w:val="005152C2"/>
    <w:rsid w:val="00516DBA"/>
    <w:rsid w:val="005260C8"/>
    <w:rsid w:val="005328DE"/>
    <w:rsid w:val="00543756"/>
    <w:rsid w:val="00545EE8"/>
    <w:rsid w:val="00565C86"/>
    <w:rsid w:val="00576226"/>
    <w:rsid w:val="005765E9"/>
    <w:rsid w:val="00584F42"/>
    <w:rsid w:val="005865B9"/>
    <w:rsid w:val="00593C2B"/>
    <w:rsid w:val="00597156"/>
    <w:rsid w:val="005A378A"/>
    <w:rsid w:val="005B4A06"/>
    <w:rsid w:val="005D67B3"/>
    <w:rsid w:val="005F1EFF"/>
    <w:rsid w:val="005F21E3"/>
    <w:rsid w:val="005F2460"/>
    <w:rsid w:val="00602FAC"/>
    <w:rsid w:val="006173E9"/>
    <w:rsid w:val="00625AD6"/>
    <w:rsid w:val="0063080D"/>
    <w:rsid w:val="00631B1F"/>
    <w:rsid w:val="0065379A"/>
    <w:rsid w:val="006751EC"/>
    <w:rsid w:val="00682D30"/>
    <w:rsid w:val="006A2C55"/>
    <w:rsid w:val="006B4A8D"/>
    <w:rsid w:val="006B7292"/>
    <w:rsid w:val="006B793F"/>
    <w:rsid w:val="006E54BF"/>
    <w:rsid w:val="006F12E5"/>
    <w:rsid w:val="007067A4"/>
    <w:rsid w:val="00706A28"/>
    <w:rsid w:val="007212C8"/>
    <w:rsid w:val="00724AD5"/>
    <w:rsid w:val="00734922"/>
    <w:rsid w:val="00741929"/>
    <w:rsid w:val="0075032D"/>
    <w:rsid w:val="00752606"/>
    <w:rsid w:val="00760664"/>
    <w:rsid w:val="00762D42"/>
    <w:rsid w:val="0076479B"/>
    <w:rsid w:val="007658AC"/>
    <w:rsid w:val="00773D5D"/>
    <w:rsid w:val="00782976"/>
    <w:rsid w:val="00794CAD"/>
    <w:rsid w:val="007A52BA"/>
    <w:rsid w:val="007B22EF"/>
    <w:rsid w:val="007B600F"/>
    <w:rsid w:val="007C37A6"/>
    <w:rsid w:val="007C642A"/>
    <w:rsid w:val="007D4AC7"/>
    <w:rsid w:val="007D5B8E"/>
    <w:rsid w:val="007D5C6E"/>
    <w:rsid w:val="007D73E7"/>
    <w:rsid w:val="007E522B"/>
    <w:rsid w:val="007F22B4"/>
    <w:rsid w:val="007F54B3"/>
    <w:rsid w:val="00803A6E"/>
    <w:rsid w:val="00833399"/>
    <w:rsid w:val="008402D4"/>
    <w:rsid w:val="00850082"/>
    <w:rsid w:val="00851364"/>
    <w:rsid w:val="00851C10"/>
    <w:rsid w:val="00854CF6"/>
    <w:rsid w:val="00860D05"/>
    <w:rsid w:val="00866328"/>
    <w:rsid w:val="008666F2"/>
    <w:rsid w:val="0087310B"/>
    <w:rsid w:val="00892D91"/>
    <w:rsid w:val="0089534A"/>
    <w:rsid w:val="008A0CC1"/>
    <w:rsid w:val="008B09AE"/>
    <w:rsid w:val="008B1081"/>
    <w:rsid w:val="008B5A1C"/>
    <w:rsid w:val="008C5087"/>
    <w:rsid w:val="008F20E8"/>
    <w:rsid w:val="008F4FE6"/>
    <w:rsid w:val="009034D3"/>
    <w:rsid w:val="00907AA6"/>
    <w:rsid w:val="00910CB4"/>
    <w:rsid w:val="00914709"/>
    <w:rsid w:val="009148B8"/>
    <w:rsid w:val="0092409F"/>
    <w:rsid w:val="009331E9"/>
    <w:rsid w:val="00946676"/>
    <w:rsid w:val="00954F56"/>
    <w:rsid w:val="009649E5"/>
    <w:rsid w:val="00970098"/>
    <w:rsid w:val="0097705F"/>
    <w:rsid w:val="00990012"/>
    <w:rsid w:val="009939CE"/>
    <w:rsid w:val="009B0B10"/>
    <w:rsid w:val="009B6E03"/>
    <w:rsid w:val="009B7893"/>
    <w:rsid w:val="009C231F"/>
    <w:rsid w:val="009D7923"/>
    <w:rsid w:val="009F5A92"/>
    <w:rsid w:val="009F6D1F"/>
    <w:rsid w:val="00A0309C"/>
    <w:rsid w:val="00A05B6D"/>
    <w:rsid w:val="00A06C17"/>
    <w:rsid w:val="00A06EB8"/>
    <w:rsid w:val="00A22731"/>
    <w:rsid w:val="00A36E31"/>
    <w:rsid w:val="00A40DC5"/>
    <w:rsid w:val="00A467CF"/>
    <w:rsid w:val="00A55C18"/>
    <w:rsid w:val="00A84C39"/>
    <w:rsid w:val="00A92230"/>
    <w:rsid w:val="00A9463A"/>
    <w:rsid w:val="00AD0FB1"/>
    <w:rsid w:val="00AD3506"/>
    <w:rsid w:val="00AE0C4A"/>
    <w:rsid w:val="00AE2CE5"/>
    <w:rsid w:val="00AE4491"/>
    <w:rsid w:val="00AE5233"/>
    <w:rsid w:val="00B00014"/>
    <w:rsid w:val="00B01A51"/>
    <w:rsid w:val="00B0274A"/>
    <w:rsid w:val="00B04C3B"/>
    <w:rsid w:val="00B05AD9"/>
    <w:rsid w:val="00B24F06"/>
    <w:rsid w:val="00B41BBC"/>
    <w:rsid w:val="00B45BEF"/>
    <w:rsid w:val="00B70471"/>
    <w:rsid w:val="00B76818"/>
    <w:rsid w:val="00B77494"/>
    <w:rsid w:val="00B84C01"/>
    <w:rsid w:val="00B85658"/>
    <w:rsid w:val="00B90E54"/>
    <w:rsid w:val="00B90E9A"/>
    <w:rsid w:val="00BA466D"/>
    <w:rsid w:val="00BB0DE9"/>
    <w:rsid w:val="00BB437F"/>
    <w:rsid w:val="00BD2998"/>
    <w:rsid w:val="00BF24A5"/>
    <w:rsid w:val="00C123C2"/>
    <w:rsid w:val="00C136C3"/>
    <w:rsid w:val="00C16EE5"/>
    <w:rsid w:val="00C211DF"/>
    <w:rsid w:val="00C43F70"/>
    <w:rsid w:val="00C47AC6"/>
    <w:rsid w:val="00C5086D"/>
    <w:rsid w:val="00C621E5"/>
    <w:rsid w:val="00C65C70"/>
    <w:rsid w:val="00C71201"/>
    <w:rsid w:val="00C72393"/>
    <w:rsid w:val="00C737B2"/>
    <w:rsid w:val="00C95BC4"/>
    <w:rsid w:val="00CA5E57"/>
    <w:rsid w:val="00CB2B0E"/>
    <w:rsid w:val="00CC2424"/>
    <w:rsid w:val="00CD004D"/>
    <w:rsid w:val="00CD035F"/>
    <w:rsid w:val="00CD31AB"/>
    <w:rsid w:val="00CD6F98"/>
    <w:rsid w:val="00CD75C0"/>
    <w:rsid w:val="00CE47D1"/>
    <w:rsid w:val="00CE5474"/>
    <w:rsid w:val="00CF54D7"/>
    <w:rsid w:val="00D01909"/>
    <w:rsid w:val="00D07F2F"/>
    <w:rsid w:val="00D12925"/>
    <w:rsid w:val="00D253D2"/>
    <w:rsid w:val="00D328DA"/>
    <w:rsid w:val="00D41464"/>
    <w:rsid w:val="00D46CB5"/>
    <w:rsid w:val="00D507BE"/>
    <w:rsid w:val="00D527A3"/>
    <w:rsid w:val="00D5465E"/>
    <w:rsid w:val="00D54B33"/>
    <w:rsid w:val="00D56FCD"/>
    <w:rsid w:val="00D63CD9"/>
    <w:rsid w:val="00D76012"/>
    <w:rsid w:val="00D824D6"/>
    <w:rsid w:val="00D874DA"/>
    <w:rsid w:val="00D92AE3"/>
    <w:rsid w:val="00D92E89"/>
    <w:rsid w:val="00D9590A"/>
    <w:rsid w:val="00DA1DD7"/>
    <w:rsid w:val="00DA46B1"/>
    <w:rsid w:val="00DB33FE"/>
    <w:rsid w:val="00DB35C7"/>
    <w:rsid w:val="00DB3BDD"/>
    <w:rsid w:val="00DC4F20"/>
    <w:rsid w:val="00DE4D91"/>
    <w:rsid w:val="00DF133C"/>
    <w:rsid w:val="00DF3166"/>
    <w:rsid w:val="00DF691E"/>
    <w:rsid w:val="00DF69A6"/>
    <w:rsid w:val="00DF7898"/>
    <w:rsid w:val="00E075D0"/>
    <w:rsid w:val="00E2472B"/>
    <w:rsid w:val="00E31274"/>
    <w:rsid w:val="00E4397A"/>
    <w:rsid w:val="00E44976"/>
    <w:rsid w:val="00E5253F"/>
    <w:rsid w:val="00E56085"/>
    <w:rsid w:val="00E71113"/>
    <w:rsid w:val="00E74C21"/>
    <w:rsid w:val="00E76DF6"/>
    <w:rsid w:val="00E77072"/>
    <w:rsid w:val="00E80C21"/>
    <w:rsid w:val="00E8546F"/>
    <w:rsid w:val="00E93C32"/>
    <w:rsid w:val="00EA3086"/>
    <w:rsid w:val="00EB1065"/>
    <w:rsid w:val="00EB5F8F"/>
    <w:rsid w:val="00EB6BC9"/>
    <w:rsid w:val="00EB7E51"/>
    <w:rsid w:val="00EC0579"/>
    <w:rsid w:val="00EC216D"/>
    <w:rsid w:val="00ED0AB9"/>
    <w:rsid w:val="00ED1BDB"/>
    <w:rsid w:val="00ED525E"/>
    <w:rsid w:val="00EE5564"/>
    <w:rsid w:val="00EE5C43"/>
    <w:rsid w:val="00EF45C4"/>
    <w:rsid w:val="00EF4BE2"/>
    <w:rsid w:val="00F01CCE"/>
    <w:rsid w:val="00F03973"/>
    <w:rsid w:val="00F05338"/>
    <w:rsid w:val="00F1436E"/>
    <w:rsid w:val="00F22283"/>
    <w:rsid w:val="00F3299E"/>
    <w:rsid w:val="00F6472B"/>
    <w:rsid w:val="00F65664"/>
    <w:rsid w:val="00F7112E"/>
    <w:rsid w:val="00F71785"/>
    <w:rsid w:val="00F74361"/>
    <w:rsid w:val="00F87EAA"/>
    <w:rsid w:val="00F976CE"/>
    <w:rsid w:val="00F9770F"/>
    <w:rsid w:val="00FA18B3"/>
    <w:rsid w:val="00FB1E63"/>
    <w:rsid w:val="00FB31F0"/>
    <w:rsid w:val="00FB6579"/>
    <w:rsid w:val="00FC37F3"/>
    <w:rsid w:val="00FC6AFF"/>
    <w:rsid w:val="00FD40BD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73EBB6"/>
  <w15:docId w15:val="{0CF4373E-826C-4A06-AE5A-6C9598E4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6BE4"/>
    <w:rPr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9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B04C3B"/>
    <w:pPr>
      <w:tabs>
        <w:tab w:val="right" w:leader="dot" w:pos="10348"/>
      </w:tabs>
      <w:spacing w:after="140" w:line="276" w:lineRule="auto"/>
      <w:ind w:right="-23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04C3B"/>
    <w:pPr>
      <w:tabs>
        <w:tab w:val="left" w:pos="1320"/>
        <w:tab w:val="right" w:leader="dot" w:pos="10348"/>
      </w:tabs>
      <w:spacing w:after="100" w:line="240" w:lineRule="auto"/>
      <w:ind w:left="709" w:right="-23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9186C"/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332C93"/>
    <w:pPr>
      <w:tabs>
        <w:tab w:val="right" w:leader="dot" w:pos="10348"/>
      </w:tabs>
      <w:spacing w:after="100"/>
      <w:ind w:left="1985" w:right="119" w:hanging="567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styleId="Riferimentointenso">
    <w:name w:val="Intense Reference"/>
    <w:basedOn w:val="Carpredefinitoparagrafo"/>
    <w:uiPriority w:val="32"/>
    <w:qFormat/>
    <w:rsid w:val="0009186C"/>
    <w:rPr>
      <w:b/>
      <w:bCs/>
      <w:smallCaps/>
      <w:color w:val="F24F4F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43F70"/>
    <w:pPr>
      <w:ind w:left="720"/>
      <w:contextualSpacing/>
    </w:pPr>
  </w:style>
  <w:style w:type="paragraph" w:customStyle="1" w:styleId="Default">
    <w:name w:val="Default"/>
    <w:rsid w:val="000B199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Antonio Memoli
Marco Feoli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E0F2A-8607-4701-A653-3664A13B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610</TotalTime>
  <Pages>1</Pages>
  <Words>6729</Words>
  <Characters>38359</Characters>
  <Application>Microsoft Office Word</Application>
  <DocSecurity>0</DocSecurity>
  <Lines>319</Lines>
  <Paragraphs>89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TCS                     Test Case Specification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          Test Case Specification</dc:title>
  <dc:subject>TirocinioSmart</dc:subject>
  <dc:creator>margar</dc:creator>
  <cp:keywords/>
  <dc:description/>
  <cp:lastModifiedBy>Windows User</cp:lastModifiedBy>
  <cp:revision>30</cp:revision>
  <cp:lastPrinted>2018-02-18T01:10:00Z</cp:lastPrinted>
  <dcterms:created xsi:type="dcterms:W3CDTF">2018-02-05T09:18:00Z</dcterms:created>
  <dcterms:modified xsi:type="dcterms:W3CDTF">2018-02-18T01:10:00Z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