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05606688" w:displacedByCustomXml="next"/>
    <w:sdt>
      <w:sdtPr>
        <w:id w:val="-394743985"/>
        <w:docPartObj>
          <w:docPartGallery w:val="Cover Pages"/>
          <w:docPartUnique/>
        </w:docPartObj>
      </w:sdtPr>
      <w:sdtEndPr/>
      <w:sdtContent>
        <w:p w:rsidR="00B04C3B" w:rsidRPr="00543756" w:rsidRDefault="00E31B1F" w:rsidP="00B04C3B">
          <w:pPr>
            <w:pStyle w:val="Logo"/>
            <w:jc w:val="center"/>
          </w:pPr>
          <w:sdt>
            <w:sdtPr>
              <w:rPr>
                <w:noProof/>
                <w:lang w:eastAsia="it-IT"/>
              </w:rPr>
              <w:alias w:val="Fare clic sull'icona a destra per sostituire il logo"/>
              <w:tag w:val="Fare clic sull'icona a destra per sostituire il logo"/>
              <w:id w:val="-1032343375"/>
              <w:picture/>
            </w:sdtPr>
            <w:sdtEndPr/>
            <w:sdtContent>
              <w:r w:rsidR="00B04C3B">
                <w:rPr>
                  <w:noProof/>
                  <w:lang w:eastAsia="it-IT"/>
                </w:rPr>
                <w:drawing>
                  <wp:inline distT="0" distB="0" distL="0" distR="0" wp14:anchorId="7D7317C6" wp14:editId="4363FB85">
                    <wp:extent cx="5765803" cy="2162175"/>
                    <wp:effectExtent l="0" t="0" r="0" b="0"/>
                    <wp:docPr id="9" name="Immagine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age1_1040png.png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78130" cy="216679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B04C3B" w:rsidRDefault="00B04C3B" w:rsidP="00B04C3B">
          <w:r w:rsidRPr="007D5C6E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DB4E911" wp14:editId="505E238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3181113</wp:posOffset>
                    </wp:positionV>
                    <wp:extent cx="5486400" cy="3133725"/>
                    <wp:effectExtent l="0" t="0" r="8255" b="9525"/>
                    <wp:wrapTopAndBottom/>
                    <wp:docPr id="7" name="Casella di testo 7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3133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55C18" w:rsidRPr="00357EA4" w:rsidRDefault="00E31B1F" w:rsidP="00B04C3B">
                                <w:pPr>
                                  <w:pStyle w:val="Titolo"/>
                                  <w:spacing w:after="0"/>
                                </w:pPr>
                                <w:sdt>
                                  <w:sdtPr>
                                    <w:alias w:val="Titolo"/>
                                    <w:tag w:val=""/>
                                    <w:id w:val="-89257419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C18">
                                      <w:t>T</w:t>
                                    </w:r>
                                    <w:r w:rsidR="009B255E">
                                      <w:t>IR</w:t>
                                    </w:r>
                                    <w:r w:rsidR="00A55C18">
                                      <w:t xml:space="preserve">    </w:t>
                                    </w:r>
                                    <w:r w:rsidR="009B255E">
                                      <w:t xml:space="preserve">  </w:t>
                                    </w:r>
                                    <w:r w:rsidR="00A55C18">
                                      <w:t xml:space="preserve">                 Test </w:t>
                                    </w:r>
                                    <w:proofErr w:type="spellStart"/>
                                    <w:r w:rsidR="009B255E">
                                      <w:t>Incident</w:t>
                                    </w:r>
                                    <w:proofErr w:type="spellEnd"/>
                                    <w:r w:rsidR="00A55C18">
                                      <w:t xml:space="preserve"> </w:t>
                                    </w:r>
                                    <w:r w:rsidR="009B255E">
                                      <w:t>Report</w:t>
                                    </w:r>
                                  </w:sdtContent>
                                </w:sdt>
                              </w:p>
                              <w:p w:rsidR="00A55C18" w:rsidRPr="00357EA4" w:rsidRDefault="00E31B1F" w:rsidP="00B04C3B">
                                <w:pPr>
                                  <w:pStyle w:val="Sottotitolo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-204697927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55C18">
                                      <w:t>TirocinioSmart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type w14:anchorId="6DB4E91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7" o:spid="_x0000_s1026" type="#_x0000_t202" alt="Casella di testo in cui sono visualizzati titolo e sottotitolo del documento" style="position:absolute;margin-left:0;margin-top:250.5pt;width:6in;height:246.75pt;z-index:251665408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" filled="f" stroked="f" strokeweight=".5pt">
                    <v:textbox inset="0,0,0,0">
                      <w:txbxContent>
                        <w:p w:rsidR="00A55C18" w:rsidRPr="00357EA4" w:rsidRDefault="00203ABC" w:rsidP="00B04C3B">
                          <w:pPr>
                            <w:pStyle w:val="Titolo"/>
                            <w:spacing w:after="0"/>
                          </w:pPr>
                          <w:sdt>
                            <w:sdtPr>
                              <w:alias w:val="Titolo"/>
                              <w:tag w:val=""/>
                              <w:id w:val="-8925741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55C18">
                                <w:t>T</w:t>
                              </w:r>
                              <w:r w:rsidR="009B255E">
                                <w:t>IR</w:t>
                              </w:r>
                              <w:r w:rsidR="00A55C18">
                                <w:t xml:space="preserve">    </w:t>
                              </w:r>
                              <w:r w:rsidR="009B255E">
                                <w:t xml:space="preserve">  </w:t>
                              </w:r>
                              <w:r w:rsidR="00A55C18">
                                <w:t xml:space="preserve">                 Test </w:t>
                              </w:r>
                              <w:proofErr w:type="spellStart"/>
                              <w:r w:rsidR="009B255E">
                                <w:t>Incident</w:t>
                              </w:r>
                              <w:proofErr w:type="spellEnd"/>
                              <w:r w:rsidR="00A55C18">
                                <w:t xml:space="preserve"> </w:t>
                              </w:r>
                              <w:r w:rsidR="009B255E">
                                <w:t>Report</w:t>
                              </w:r>
                            </w:sdtContent>
                          </w:sdt>
                        </w:p>
                        <w:p w:rsidR="00A55C18" w:rsidRPr="00357EA4" w:rsidRDefault="00203ABC" w:rsidP="00B04C3B">
                          <w:pPr>
                            <w:pStyle w:val="Sottotitolo"/>
                          </w:pPr>
                          <w:sdt>
                            <w:sdtPr>
                              <w:alias w:val="Sottotitolo"/>
                              <w:tag w:val=""/>
                              <w:id w:val="-204697927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55C18">
                                <w:t>TirocinioSmart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6855FFC" wp14:editId="05C02902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8" name="Casella di testo 8" descr="Casella di testo in cui sono visualizzate le informazioni sul contatto della società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F24F4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tbl>
                                <w:tblPr>
                                  <w:tblW w:w="328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zioni sul contatto della società"/>
                                </w:tblPr>
                                <w:tblGrid>
                                  <w:gridCol w:w="2787"/>
                                  <w:gridCol w:w="469"/>
                                  <w:gridCol w:w="2796"/>
                                  <w:gridCol w:w="468"/>
                                </w:tblGrid>
                                <w:tr w:rsidR="00A55C18" w:rsidTr="00357EA4">
                                  <w:trPr>
                                    <w:trHeight w:val="309"/>
                                  </w:trPr>
                                  <w:tc>
                                    <w:tcPr>
                                      <w:tcW w:w="2137" w:type="pct"/>
                                    </w:tcPr>
                                    <w:p w:rsidR="00A55C18" w:rsidRPr="0085066B" w:rsidRDefault="00A55C18" w:rsidP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  <w:r w:rsidRPr="0085066B">
                                        <w:rPr>
                                          <w:lang w:val="it-IT"/>
                                        </w:rPr>
                                        <w:t>Aniello Carotenuto</w:t>
                                      </w:r>
                                    </w:p>
                                    <w:p w:rsidR="00A55C18" w:rsidRPr="0085066B" w:rsidRDefault="00A55C18" w:rsidP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  <w:r w:rsidRPr="0085066B">
                                        <w:rPr>
                                          <w:lang w:val="it-IT"/>
                                        </w:rPr>
                                        <w:t>Giuseppe Dello Stretto</w:t>
                                      </w:r>
                                    </w:p>
                                    <w:p w:rsidR="00A55C18" w:rsidRPr="0085066B" w:rsidRDefault="00A55C18" w:rsidP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  <w:r w:rsidRPr="0085066B">
                                        <w:rPr>
                                          <w:lang w:val="it-IT"/>
                                        </w:rPr>
                                        <w:t xml:space="preserve">Rosanna </w:t>
                                      </w:r>
                                      <w:proofErr w:type="spellStart"/>
                                      <w:r w:rsidRPr="0085066B">
                                        <w:rPr>
                                          <w:lang w:val="it-IT"/>
                                        </w:rPr>
                                        <w:t>Coccaro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:rsidR="00A55C18" w:rsidRPr="0085066B" w:rsidRDefault="00A55C18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44" w:type="pct"/>
                                    </w:tcPr>
                                    <w:p w:rsidR="00A55C18" w:rsidRPr="0085066B" w:rsidRDefault="00A55C18" w:rsidP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:rsidR="00A55C18" w:rsidRPr="0085066B" w:rsidRDefault="00A55C18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A55C18" w:rsidRPr="0085066B" w:rsidRDefault="00A55C18" w:rsidP="00B04C3B">
                                <w:pPr>
                                  <w:pStyle w:val="Tabellomrde"/>
                                  <w:rPr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855FF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8" o:spid="_x0000_s1027" type="#_x0000_t202" alt="Casella di testo in cui sono visualizzate le informazioni sul contatto della società" style="position:absolute;margin-left:416.8pt;margin-top:0;width:468pt;height:48.95pt;z-index:25166643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" fillcolor="#f24f4f" stroked="f" strokeweight=".5pt">
                    <v:textbox inset="12.96pt,0,12.96pt,0">
                      <w:txbxContent>
                        <w:tbl>
                          <w:tblPr>
                            <w:tblW w:w="328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zioni sul contatto della società"/>
                          </w:tblPr>
                          <w:tblGrid>
                            <w:gridCol w:w="2787"/>
                            <w:gridCol w:w="469"/>
                            <w:gridCol w:w="2796"/>
                            <w:gridCol w:w="468"/>
                          </w:tblGrid>
                          <w:tr w:rsidR="00A55C18" w:rsidTr="00357EA4">
                            <w:trPr>
                              <w:trHeight w:val="309"/>
                            </w:trPr>
                            <w:tc>
                              <w:tcPr>
                                <w:tcW w:w="2137" w:type="pct"/>
                              </w:tcPr>
                              <w:p w:rsidR="00A55C18" w:rsidRPr="0085066B" w:rsidRDefault="00A55C18" w:rsidP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  <w:r w:rsidRPr="0085066B">
                                  <w:rPr>
                                    <w:lang w:val="it-IT"/>
                                  </w:rPr>
                                  <w:t>Aniello Carotenuto</w:t>
                                </w:r>
                              </w:p>
                              <w:p w:rsidR="00A55C18" w:rsidRPr="0085066B" w:rsidRDefault="00A55C18" w:rsidP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  <w:r w:rsidRPr="0085066B">
                                  <w:rPr>
                                    <w:lang w:val="it-IT"/>
                                  </w:rPr>
                                  <w:t>Giuseppe Dello Stretto</w:t>
                                </w:r>
                              </w:p>
                              <w:p w:rsidR="00A55C18" w:rsidRPr="0085066B" w:rsidRDefault="00A55C18" w:rsidP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  <w:r w:rsidRPr="0085066B">
                                  <w:rPr>
                                    <w:lang w:val="it-IT"/>
                                  </w:rPr>
                                  <w:t xml:space="preserve">Rosanna </w:t>
                                </w:r>
                                <w:proofErr w:type="spellStart"/>
                                <w:r w:rsidRPr="0085066B">
                                  <w:rPr>
                                    <w:lang w:val="it-IT"/>
                                  </w:rPr>
                                  <w:t>Coccaro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:rsidR="00A55C18" w:rsidRPr="0085066B" w:rsidRDefault="00A55C18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44" w:type="pct"/>
                              </w:tcPr>
                              <w:p w:rsidR="00A55C18" w:rsidRPr="0085066B" w:rsidRDefault="00A55C18" w:rsidP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:rsidR="00A55C18" w:rsidRPr="0085066B" w:rsidRDefault="00A55C18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</w:tr>
                        </w:tbl>
                        <w:p w:rsidR="00A55C18" w:rsidRPr="0085066B" w:rsidRDefault="00A55C18" w:rsidP="00B04C3B">
                          <w:pPr>
                            <w:pStyle w:val="Tabellomrde"/>
                            <w:rPr>
                              <w:lang w:val="it-IT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br w:type="page"/>
          </w:r>
        </w:p>
        <w:tbl>
          <w:tblPr>
            <w:tblStyle w:val="Tabellafinanziaria"/>
            <w:tblW w:w="10485" w:type="dxa"/>
            <w:tbl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  <w:insideH w:val="single" w:sz="4" w:space="0" w:color="BFBFBF" w:themeColor="background1" w:themeShade="BF"/>
              <w:insideV w:val="single" w:sz="4" w:space="0" w:color="BFBFBF" w:themeColor="background1" w:themeShade="BF"/>
            </w:tblBorders>
            <w:tblLook w:val="00A0" w:firstRow="1" w:lastRow="0" w:firstColumn="1" w:lastColumn="0" w:noHBand="0" w:noVBand="0"/>
          </w:tblPr>
          <w:tblGrid>
            <w:gridCol w:w="1696"/>
            <w:gridCol w:w="1276"/>
            <w:gridCol w:w="6379"/>
            <w:gridCol w:w="1134"/>
          </w:tblGrid>
          <w:tr w:rsidR="00B04C3B" w:rsidRPr="00B04C3B" w:rsidTr="00C16EE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  <w:vAlign w:val="center"/>
              </w:tcPr>
              <w:p w:rsidR="00B04C3B" w:rsidRPr="00B04C3B" w:rsidRDefault="00B04C3B" w:rsidP="00C16EE5">
                <w:pPr>
                  <w:pStyle w:val="Logo"/>
                  <w:spacing w:before="0"/>
                  <w:jc w:val="center"/>
                  <w:rPr>
                    <w:color w:val="FFFFFF" w:themeColor="background1"/>
                    <w:sz w:val="16"/>
                  </w:rPr>
                </w:pPr>
                <w:r w:rsidRPr="00B04C3B">
                  <w:rPr>
                    <w:color w:val="FFFFFF" w:themeColor="background1"/>
                    <w:sz w:val="16"/>
                  </w:rPr>
                  <w:lastRenderedPageBreak/>
                  <w:t>Data</w:t>
                </w:r>
              </w:p>
            </w:tc>
            <w:tc>
              <w:tcPr>
                <w:tcW w:w="1276" w:type="dxa"/>
                <w:vAlign w:val="center"/>
              </w:tcPr>
              <w:p w:rsidR="00B04C3B" w:rsidRPr="00B04C3B" w:rsidRDefault="00B04C3B" w:rsidP="00C16EE5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sz w:val="16"/>
                  </w:rPr>
                </w:pPr>
                <w:r w:rsidRPr="00B04C3B">
                  <w:rPr>
                    <w:color w:val="FFFFFF" w:themeColor="background1"/>
                    <w:sz w:val="16"/>
                  </w:rPr>
                  <w:t>Versione</w:t>
                </w:r>
              </w:p>
            </w:tc>
            <w:tc>
              <w:tcPr>
                <w:tcW w:w="6379" w:type="dxa"/>
                <w:vAlign w:val="center"/>
              </w:tcPr>
              <w:p w:rsidR="00B04C3B" w:rsidRPr="00B04C3B" w:rsidRDefault="00B04C3B" w:rsidP="00C16EE5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sz w:val="16"/>
                  </w:rPr>
                </w:pPr>
                <w:r w:rsidRPr="00B04C3B">
                  <w:rPr>
                    <w:color w:val="FFFFFF" w:themeColor="background1"/>
                    <w:sz w:val="16"/>
                  </w:rPr>
                  <w:t>Cambiamenti</w:t>
                </w:r>
              </w:p>
            </w:tc>
            <w:tc>
              <w:tcPr>
                <w:tcW w:w="1134" w:type="dxa"/>
                <w:vAlign w:val="center"/>
              </w:tcPr>
              <w:p w:rsidR="00B04C3B" w:rsidRPr="00B04C3B" w:rsidRDefault="00B04C3B" w:rsidP="00C16EE5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sz w:val="16"/>
                  </w:rPr>
                </w:pPr>
                <w:r w:rsidRPr="00B04C3B">
                  <w:rPr>
                    <w:color w:val="FFFFFF" w:themeColor="background1"/>
                    <w:sz w:val="16"/>
                  </w:rPr>
                  <w:t>Autori</w:t>
                </w:r>
              </w:p>
            </w:tc>
          </w:tr>
          <w:tr w:rsidR="00B04C3B" w:rsidRPr="00357EA4" w:rsidTr="00C16E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  <w:vAlign w:val="center"/>
              </w:tcPr>
              <w:p w:rsidR="00B04C3B" w:rsidRPr="00EF24C1" w:rsidRDefault="009B255E" w:rsidP="00C16EE5">
                <w:pPr>
                  <w:pStyle w:val="Logo"/>
                  <w:spacing w:before="0"/>
                  <w:jc w:val="center"/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28</w:t>
                </w:r>
                <w:r w:rsidR="00B04C3B" w:rsidRPr="00EF24C1">
                  <w:rPr>
                    <w:rFonts w:asciiTheme="minorHAnsi" w:hAnsiTheme="minorHAnsi"/>
                  </w:rPr>
                  <w:t>/</w:t>
                </w:r>
                <w:r>
                  <w:rPr>
                    <w:rFonts w:asciiTheme="minorHAnsi" w:hAnsiTheme="minorHAnsi"/>
                  </w:rPr>
                  <w:t>01</w:t>
                </w:r>
                <w:r w:rsidR="00B04C3B" w:rsidRPr="00EF24C1">
                  <w:rPr>
                    <w:rFonts w:asciiTheme="minorHAnsi" w:hAnsiTheme="minorHAnsi"/>
                  </w:rPr>
                  <w:t>/201</w:t>
                </w:r>
                <w:r>
                  <w:rPr>
                    <w:rFonts w:asciiTheme="minorHAnsi" w:hAnsiTheme="minorHAnsi"/>
                  </w:rPr>
                  <w:t>8</w:t>
                </w:r>
              </w:p>
            </w:tc>
            <w:tc>
              <w:tcPr>
                <w:tcW w:w="1276" w:type="dxa"/>
                <w:vAlign w:val="center"/>
              </w:tcPr>
              <w:p w:rsidR="00B04C3B" w:rsidRPr="004A29E6" w:rsidRDefault="00B04C3B" w:rsidP="00C16EE5">
                <w:pPr>
                  <w:pStyle w:val="Logo"/>
                  <w:spacing w:befor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0.1</w:t>
                </w:r>
              </w:p>
            </w:tc>
            <w:tc>
              <w:tcPr>
                <w:tcW w:w="6379" w:type="dxa"/>
                <w:vAlign w:val="center"/>
              </w:tcPr>
              <w:p w:rsidR="00B04C3B" w:rsidRPr="004A29E6" w:rsidRDefault="00B04C3B" w:rsidP="00C16EE5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Prima versione</w:t>
                </w:r>
              </w:p>
            </w:tc>
            <w:tc>
              <w:tcPr>
                <w:tcW w:w="1134" w:type="dxa"/>
                <w:vAlign w:val="center"/>
              </w:tcPr>
              <w:p w:rsidR="00B04C3B" w:rsidRPr="004A29E6" w:rsidRDefault="00B04C3B" w:rsidP="00C16EE5">
                <w:pPr>
                  <w:pStyle w:val="Logo"/>
                  <w:spacing w:befor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GDS</w:t>
                </w:r>
              </w:p>
            </w:tc>
          </w:tr>
          <w:tr w:rsidR="00B04C3B" w:rsidRPr="00357EA4" w:rsidTr="00C16E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  <w:vAlign w:val="center"/>
              </w:tcPr>
              <w:p w:rsidR="00B04C3B" w:rsidRPr="0088319B" w:rsidRDefault="00B04C3B" w:rsidP="00B04C3B">
                <w:pPr>
                  <w:pStyle w:val="Logo"/>
                  <w:spacing w:before="0"/>
                  <w:jc w:val="center"/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05/02/2018</w:t>
                </w:r>
              </w:p>
            </w:tc>
            <w:tc>
              <w:tcPr>
                <w:tcW w:w="1276" w:type="dxa"/>
                <w:vAlign w:val="center"/>
              </w:tcPr>
              <w:p w:rsidR="00B04C3B" w:rsidRDefault="00B04C3B" w:rsidP="00C16EE5">
                <w:pPr>
                  <w:pStyle w:val="Logo"/>
                  <w:spacing w:befor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1</w:t>
                </w:r>
                <w:r w:rsidR="00251997">
                  <w:t>.0</w:t>
                </w:r>
              </w:p>
            </w:tc>
            <w:tc>
              <w:tcPr>
                <w:tcW w:w="6379" w:type="dxa"/>
                <w:vAlign w:val="center"/>
              </w:tcPr>
              <w:p w:rsidR="00B04C3B" w:rsidRDefault="009B255E" w:rsidP="00251997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Revisione ed aggiornamento documento</w:t>
                </w:r>
              </w:p>
            </w:tc>
            <w:tc>
              <w:tcPr>
                <w:tcW w:w="1134" w:type="dxa"/>
                <w:vAlign w:val="center"/>
              </w:tcPr>
              <w:p w:rsidR="00B04C3B" w:rsidRDefault="00251997" w:rsidP="00251997">
                <w:pPr>
                  <w:pStyle w:val="Logo"/>
                  <w:spacing w:befor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GDS</w:t>
                </w:r>
              </w:p>
            </w:tc>
          </w:tr>
        </w:tbl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Default="00B04C3B" w:rsidP="00B04C3B">
          <w:pPr>
            <w:pStyle w:val="Logo"/>
            <w:spacing w:before="0"/>
          </w:pPr>
        </w:p>
        <w:p w:rsidR="00B04C3B" w:rsidRPr="00543756" w:rsidRDefault="00D66FCB" w:rsidP="00D66FCB">
          <w:pPr>
            <w:pStyle w:val="Logo"/>
            <w:tabs>
              <w:tab w:val="left" w:pos="1305"/>
            </w:tabs>
            <w:spacing w:before="0"/>
          </w:pPr>
          <w:r>
            <w:tab/>
          </w:r>
        </w:p>
      </w:sdtContent>
    </w:sdt>
    <w:sdt>
      <w:sdtPr>
        <w:rPr>
          <w:rFonts w:asciiTheme="minorHAnsi" w:eastAsiaTheme="minorEastAsia" w:hAnsiTheme="minorHAnsi" w:cstheme="minorBidi"/>
          <w:color w:val="F24F4F" w:themeColor="accent1"/>
          <w:sz w:val="24"/>
          <w:szCs w:val="20"/>
        </w:rPr>
        <w:id w:val="1039550568"/>
        <w:docPartObj>
          <w:docPartGallery w:val="Table of Contents"/>
          <w:docPartUnique/>
        </w:docPartObj>
      </w:sdtPr>
      <w:sdtEndPr>
        <w:rPr>
          <w:b/>
          <w:bCs/>
          <w:color w:val="auto"/>
          <w:szCs w:val="24"/>
        </w:rPr>
      </w:sdtEndPr>
      <w:sdtContent>
        <w:p w:rsidR="00B04C3B" w:rsidRPr="00E46E2A" w:rsidRDefault="00B04C3B" w:rsidP="00B04C3B">
          <w:pPr>
            <w:pStyle w:val="Titolosommario"/>
            <w:rPr>
              <w:color w:val="F24F4F" w:themeColor="accent1"/>
            </w:rPr>
          </w:pPr>
          <w:r w:rsidRPr="00E46E2A">
            <w:rPr>
              <w:color w:val="F24F4F" w:themeColor="accent1"/>
            </w:rPr>
            <w:t>Sommario</w:t>
          </w:r>
        </w:p>
        <w:p w:rsidR="00383E0A" w:rsidRPr="00383E0A" w:rsidRDefault="00B04C3B">
          <w:pPr>
            <w:pStyle w:val="Sommario1"/>
            <w:rPr>
              <w:b w:val="0"/>
              <w:bCs w:val="0"/>
              <w:noProof/>
              <w:sz w:val="24"/>
              <w:szCs w:val="24"/>
              <w:lang w:eastAsia="it-IT"/>
            </w:rPr>
          </w:pPr>
          <w:r w:rsidRPr="00383E0A">
            <w:rPr>
              <w:sz w:val="24"/>
              <w:szCs w:val="24"/>
            </w:rPr>
            <w:fldChar w:fldCharType="begin"/>
          </w:r>
          <w:r w:rsidRPr="00383E0A">
            <w:rPr>
              <w:sz w:val="24"/>
              <w:szCs w:val="24"/>
            </w:rPr>
            <w:instrText xml:space="preserve"> TOC \o "1-3" \h \z \u </w:instrText>
          </w:r>
          <w:r w:rsidRPr="00383E0A">
            <w:rPr>
              <w:sz w:val="24"/>
              <w:szCs w:val="24"/>
            </w:rPr>
            <w:fldChar w:fldCharType="separate"/>
          </w:r>
          <w:hyperlink w:anchor="_Toc506683517" w:history="1">
            <w:r w:rsidR="00383E0A" w:rsidRPr="00383E0A">
              <w:rPr>
                <w:rStyle w:val="Collegamentoipertestuale"/>
                <w:noProof/>
                <w:sz w:val="24"/>
                <w:szCs w:val="24"/>
              </w:rPr>
              <w:t>1. Introduzione</w:t>
            </w:r>
            <w:r w:rsidR="00383E0A" w:rsidRPr="00383E0A">
              <w:rPr>
                <w:noProof/>
                <w:webHidden/>
                <w:sz w:val="24"/>
                <w:szCs w:val="24"/>
              </w:rPr>
              <w:tab/>
            </w:r>
            <w:r w:rsidR="00383E0A" w:rsidRPr="00383E0A">
              <w:rPr>
                <w:noProof/>
                <w:webHidden/>
                <w:sz w:val="24"/>
                <w:szCs w:val="24"/>
              </w:rPr>
              <w:fldChar w:fldCharType="begin"/>
            </w:r>
            <w:r w:rsidR="00383E0A" w:rsidRPr="00383E0A">
              <w:rPr>
                <w:noProof/>
                <w:webHidden/>
                <w:sz w:val="24"/>
                <w:szCs w:val="24"/>
              </w:rPr>
              <w:instrText xml:space="preserve"> PAGEREF _Toc506683517 \h </w:instrText>
            </w:r>
            <w:r w:rsidR="00383E0A" w:rsidRPr="00383E0A">
              <w:rPr>
                <w:noProof/>
                <w:webHidden/>
                <w:sz w:val="24"/>
                <w:szCs w:val="24"/>
              </w:rPr>
            </w:r>
            <w:r w:rsidR="00383E0A" w:rsidRPr="00383E0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D782E">
              <w:rPr>
                <w:noProof/>
                <w:webHidden/>
                <w:sz w:val="24"/>
                <w:szCs w:val="24"/>
              </w:rPr>
              <w:t>4</w:t>
            </w:r>
            <w:r w:rsidR="00383E0A" w:rsidRPr="00383E0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3E0A" w:rsidRPr="00383E0A" w:rsidRDefault="00E31B1F">
          <w:pPr>
            <w:pStyle w:val="Sommario1"/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06683518" w:history="1">
            <w:r w:rsidR="00383E0A" w:rsidRPr="00383E0A">
              <w:rPr>
                <w:rStyle w:val="Collegamentoipertestuale"/>
                <w:noProof/>
                <w:sz w:val="24"/>
                <w:szCs w:val="24"/>
              </w:rPr>
              <w:t>2. Relazione con gli altri documenti</w:t>
            </w:r>
            <w:r w:rsidR="00383E0A" w:rsidRPr="00383E0A">
              <w:rPr>
                <w:noProof/>
                <w:webHidden/>
                <w:sz w:val="24"/>
                <w:szCs w:val="24"/>
              </w:rPr>
              <w:tab/>
            </w:r>
            <w:r w:rsidR="00383E0A" w:rsidRPr="00383E0A">
              <w:rPr>
                <w:noProof/>
                <w:webHidden/>
                <w:sz w:val="24"/>
                <w:szCs w:val="24"/>
              </w:rPr>
              <w:fldChar w:fldCharType="begin"/>
            </w:r>
            <w:r w:rsidR="00383E0A" w:rsidRPr="00383E0A">
              <w:rPr>
                <w:noProof/>
                <w:webHidden/>
                <w:sz w:val="24"/>
                <w:szCs w:val="24"/>
              </w:rPr>
              <w:instrText xml:space="preserve"> PAGEREF _Toc506683518 \h </w:instrText>
            </w:r>
            <w:r w:rsidR="00383E0A" w:rsidRPr="00383E0A">
              <w:rPr>
                <w:noProof/>
                <w:webHidden/>
                <w:sz w:val="24"/>
                <w:szCs w:val="24"/>
              </w:rPr>
            </w:r>
            <w:r w:rsidR="00383E0A" w:rsidRPr="00383E0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D782E">
              <w:rPr>
                <w:noProof/>
                <w:webHidden/>
                <w:sz w:val="24"/>
                <w:szCs w:val="24"/>
              </w:rPr>
              <w:t>4</w:t>
            </w:r>
            <w:r w:rsidR="00383E0A" w:rsidRPr="00383E0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3E0A" w:rsidRPr="00383E0A" w:rsidRDefault="00E31B1F">
          <w:pPr>
            <w:pStyle w:val="Sommario2"/>
            <w:rPr>
              <w:noProof/>
              <w:sz w:val="24"/>
              <w:szCs w:val="24"/>
              <w:lang w:eastAsia="it-IT"/>
            </w:rPr>
          </w:pPr>
          <w:hyperlink w:anchor="_Toc506683519" w:history="1">
            <w:r w:rsidR="00383E0A" w:rsidRPr="00383E0A">
              <w:rPr>
                <w:rStyle w:val="Collegamentoipertestuale"/>
                <w:noProof/>
                <w:sz w:val="24"/>
                <w:szCs w:val="24"/>
              </w:rPr>
              <w:t>2.1 Test Case Specification (TCS)</w:t>
            </w:r>
            <w:r w:rsidR="00383E0A" w:rsidRPr="00383E0A">
              <w:rPr>
                <w:noProof/>
                <w:webHidden/>
                <w:sz w:val="24"/>
                <w:szCs w:val="24"/>
              </w:rPr>
              <w:tab/>
            </w:r>
            <w:r w:rsidR="00383E0A" w:rsidRPr="00383E0A">
              <w:rPr>
                <w:noProof/>
                <w:webHidden/>
                <w:sz w:val="24"/>
                <w:szCs w:val="24"/>
              </w:rPr>
              <w:fldChar w:fldCharType="begin"/>
            </w:r>
            <w:r w:rsidR="00383E0A" w:rsidRPr="00383E0A">
              <w:rPr>
                <w:noProof/>
                <w:webHidden/>
                <w:sz w:val="24"/>
                <w:szCs w:val="24"/>
              </w:rPr>
              <w:instrText xml:space="preserve"> PAGEREF _Toc506683519 \h </w:instrText>
            </w:r>
            <w:r w:rsidR="00383E0A" w:rsidRPr="00383E0A">
              <w:rPr>
                <w:noProof/>
                <w:webHidden/>
                <w:sz w:val="24"/>
                <w:szCs w:val="24"/>
              </w:rPr>
            </w:r>
            <w:r w:rsidR="00383E0A" w:rsidRPr="00383E0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D782E">
              <w:rPr>
                <w:noProof/>
                <w:webHidden/>
                <w:sz w:val="24"/>
                <w:szCs w:val="24"/>
              </w:rPr>
              <w:t>4</w:t>
            </w:r>
            <w:r w:rsidR="00383E0A" w:rsidRPr="00383E0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3E0A" w:rsidRPr="00383E0A" w:rsidRDefault="00E31B1F">
          <w:pPr>
            <w:pStyle w:val="Sommario2"/>
            <w:rPr>
              <w:noProof/>
              <w:sz w:val="24"/>
              <w:szCs w:val="24"/>
              <w:lang w:eastAsia="it-IT"/>
            </w:rPr>
          </w:pPr>
          <w:hyperlink w:anchor="_Toc506683520" w:history="1">
            <w:r w:rsidR="00383E0A" w:rsidRPr="00383E0A">
              <w:rPr>
                <w:rStyle w:val="Collegamentoipertestuale"/>
                <w:noProof/>
                <w:sz w:val="24"/>
                <w:szCs w:val="24"/>
              </w:rPr>
              <w:t>2.2 Test Execution Report (TER)</w:t>
            </w:r>
            <w:r w:rsidR="00383E0A" w:rsidRPr="00383E0A">
              <w:rPr>
                <w:noProof/>
                <w:webHidden/>
                <w:sz w:val="24"/>
                <w:szCs w:val="24"/>
              </w:rPr>
              <w:tab/>
            </w:r>
            <w:r w:rsidR="00383E0A" w:rsidRPr="00383E0A">
              <w:rPr>
                <w:noProof/>
                <w:webHidden/>
                <w:sz w:val="24"/>
                <w:szCs w:val="24"/>
              </w:rPr>
              <w:fldChar w:fldCharType="begin"/>
            </w:r>
            <w:r w:rsidR="00383E0A" w:rsidRPr="00383E0A">
              <w:rPr>
                <w:noProof/>
                <w:webHidden/>
                <w:sz w:val="24"/>
                <w:szCs w:val="24"/>
              </w:rPr>
              <w:instrText xml:space="preserve"> PAGEREF _Toc506683520 \h </w:instrText>
            </w:r>
            <w:r w:rsidR="00383E0A" w:rsidRPr="00383E0A">
              <w:rPr>
                <w:noProof/>
                <w:webHidden/>
                <w:sz w:val="24"/>
                <w:szCs w:val="24"/>
              </w:rPr>
            </w:r>
            <w:r w:rsidR="00383E0A" w:rsidRPr="00383E0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D782E">
              <w:rPr>
                <w:noProof/>
                <w:webHidden/>
                <w:sz w:val="24"/>
                <w:szCs w:val="24"/>
              </w:rPr>
              <w:t>4</w:t>
            </w:r>
            <w:r w:rsidR="00383E0A" w:rsidRPr="00383E0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3E0A" w:rsidRPr="00383E0A" w:rsidRDefault="00E31B1F">
          <w:pPr>
            <w:pStyle w:val="Sommario1"/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06683521" w:history="1">
            <w:r w:rsidR="00383E0A" w:rsidRPr="00383E0A">
              <w:rPr>
                <w:rStyle w:val="Collegamentoipertestuale"/>
                <w:noProof/>
                <w:sz w:val="24"/>
                <w:szCs w:val="24"/>
                <w:lang w:val="en-GB"/>
              </w:rPr>
              <w:t>3. Test Incidents</w:t>
            </w:r>
            <w:r w:rsidR="00383E0A" w:rsidRPr="00383E0A">
              <w:rPr>
                <w:noProof/>
                <w:webHidden/>
                <w:sz w:val="24"/>
                <w:szCs w:val="24"/>
              </w:rPr>
              <w:tab/>
            </w:r>
            <w:r w:rsidR="00383E0A" w:rsidRPr="00383E0A">
              <w:rPr>
                <w:noProof/>
                <w:webHidden/>
                <w:sz w:val="24"/>
                <w:szCs w:val="24"/>
              </w:rPr>
              <w:fldChar w:fldCharType="begin"/>
            </w:r>
            <w:r w:rsidR="00383E0A" w:rsidRPr="00383E0A">
              <w:rPr>
                <w:noProof/>
                <w:webHidden/>
                <w:sz w:val="24"/>
                <w:szCs w:val="24"/>
              </w:rPr>
              <w:instrText xml:space="preserve"> PAGEREF _Toc506683521 \h </w:instrText>
            </w:r>
            <w:r w:rsidR="00383E0A" w:rsidRPr="00383E0A">
              <w:rPr>
                <w:noProof/>
                <w:webHidden/>
                <w:sz w:val="24"/>
                <w:szCs w:val="24"/>
              </w:rPr>
            </w:r>
            <w:r w:rsidR="00383E0A" w:rsidRPr="00383E0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D782E">
              <w:rPr>
                <w:noProof/>
                <w:webHidden/>
                <w:sz w:val="24"/>
                <w:szCs w:val="24"/>
              </w:rPr>
              <w:t>4</w:t>
            </w:r>
            <w:r w:rsidR="00383E0A" w:rsidRPr="00383E0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3E0A" w:rsidRPr="00383E0A" w:rsidRDefault="00E31B1F">
          <w:pPr>
            <w:pStyle w:val="Sommario2"/>
            <w:rPr>
              <w:noProof/>
              <w:sz w:val="24"/>
              <w:szCs w:val="24"/>
              <w:lang w:eastAsia="it-IT"/>
            </w:rPr>
          </w:pPr>
          <w:hyperlink w:anchor="_Toc506683522" w:history="1">
            <w:r w:rsidR="00383E0A" w:rsidRPr="00383E0A">
              <w:rPr>
                <w:rStyle w:val="Collegamentoipertestuale"/>
                <w:noProof/>
                <w:sz w:val="24"/>
                <w:szCs w:val="24"/>
                <w:lang w:val="en-GB"/>
              </w:rPr>
              <w:t>3.1 Invio Domanda Tirocinio</w:t>
            </w:r>
            <w:r w:rsidR="00383E0A" w:rsidRPr="00383E0A">
              <w:rPr>
                <w:noProof/>
                <w:webHidden/>
                <w:sz w:val="24"/>
                <w:szCs w:val="24"/>
              </w:rPr>
              <w:tab/>
            </w:r>
            <w:r w:rsidR="00383E0A" w:rsidRPr="00383E0A">
              <w:rPr>
                <w:noProof/>
                <w:webHidden/>
                <w:sz w:val="24"/>
                <w:szCs w:val="24"/>
              </w:rPr>
              <w:fldChar w:fldCharType="begin"/>
            </w:r>
            <w:r w:rsidR="00383E0A" w:rsidRPr="00383E0A">
              <w:rPr>
                <w:noProof/>
                <w:webHidden/>
                <w:sz w:val="24"/>
                <w:szCs w:val="24"/>
              </w:rPr>
              <w:instrText xml:space="preserve"> PAGEREF _Toc506683522 \h </w:instrText>
            </w:r>
            <w:r w:rsidR="00383E0A" w:rsidRPr="00383E0A">
              <w:rPr>
                <w:noProof/>
                <w:webHidden/>
                <w:sz w:val="24"/>
                <w:szCs w:val="24"/>
              </w:rPr>
            </w:r>
            <w:r w:rsidR="00383E0A" w:rsidRPr="00383E0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D782E">
              <w:rPr>
                <w:noProof/>
                <w:webHidden/>
                <w:sz w:val="24"/>
                <w:szCs w:val="24"/>
              </w:rPr>
              <w:t>4</w:t>
            </w:r>
            <w:r w:rsidR="00383E0A" w:rsidRPr="00383E0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3E0A" w:rsidRPr="00383E0A" w:rsidRDefault="00E31B1F">
          <w:pPr>
            <w:pStyle w:val="Sommario1"/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06683523" w:history="1">
            <w:r w:rsidR="00383E0A" w:rsidRPr="00383E0A">
              <w:rPr>
                <w:rStyle w:val="Collegamentoipertestuale"/>
                <w:noProof/>
                <w:sz w:val="24"/>
                <w:szCs w:val="24"/>
              </w:rPr>
              <w:t>Glossario</w:t>
            </w:r>
            <w:r w:rsidR="00383E0A" w:rsidRPr="00383E0A">
              <w:rPr>
                <w:noProof/>
                <w:webHidden/>
                <w:sz w:val="24"/>
                <w:szCs w:val="24"/>
              </w:rPr>
              <w:tab/>
            </w:r>
            <w:r w:rsidR="00383E0A" w:rsidRPr="00383E0A">
              <w:rPr>
                <w:noProof/>
                <w:webHidden/>
                <w:sz w:val="24"/>
                <w:szCs w:val="24"/>
              </w:rPr>
              <w:fldChar w:fldCharType="begin"/>
            </w:r>
            <w:r w:rsidR="00383E0A" w:rsidRPr="00383E0A">
              <w:rPr>
                <w:noProof/>
                <w:webHidden/>
                <w:sz w:val="24"/>
                <w:szCs w:val="24"/>
              </w:rPr>
              <w:instrText xml:space="preserve"> PAGEREF _Toc506683523 \h </w:instrText>
            </w:r>
            <w:r w:rsidR="00383E0A" w:rsidRPr="00383E0A">
              <w:rPr>
                <w:noProof/>
                <w:webHidden/>
                <w:sz w:val="24"/>
                <w:szCs w:val="24"/>
              </w:rPr>
            </w:r>
            <w:r w:rsidR="00383E0A" w:rsidRPr="00383E0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D782E">
              <w:rPr>
                <w:noProof/>
                <w:webHidden/>
                <w:sz w:val="24"/>
                <w:szCs w:val="24"/>
              </w:rPr>
              <w:t>5</w:t>
            </w:r>
            <w:r w:rsidR="00383E0A" w:rsidRPr="00383E0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4C3B" w:rsidRPr="00A95A46" w:rsidRDefault="00B04C3B" w:rsidP="00B04C3B">
          <w:pPr>
            <w:spacing w:line="276" w:lineRule="auto"/>
            <w:rPr>
              <w:b/>
              <w:bCs/>
              <w:szCs w:val="24"/>
            </w:rPr>
          </w:pPr>
          <w:r w:rsidRPr="00383E0A">
            <w:rPr>
              <w:b/>
              <w:bCs/>
              <w:szCs w:val="24"/>
            </w:rPr>
            <w:fldChar w:fldCharType="end"/>
          </w:r>
        </w:p>
      </w:sdtContent>
    </w:sdt>
    <w:p w:rsidR="00B04C3B" w:rsidRDefault="00B04C3B" w:rsidP="00B04C3B">
      <w:pPr>
        <w:pStyle w:val="Nessunaspaziatura"/>
        <w:rPr>
          <w:lang w:val="it-IT"/>
        </w:rPr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132964" w:rsidRDefault="00132964" w:rsidP="00C95BC4">
      <w:pPr>
        <w:pStyle w:val="Nessunaspaziatura"/>
      </w:pPr>
    </w:p>
    <w:p w:rsidR="00132964" w:rsidRDefault="00132964" w:rsidP="00C95BC4">
      <w:pPr>
        <w:pStyle w:val="Nessunaspaziatura"/>
      </w:pPr>
    </w:p>
    <w:p w:rsidR="00132964" w:rsidRDefault="0013296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C95BC4" w:rsidRDefault="00C95BC4" w:rsidP="00C95BC4">
      <w:pPr>
        <w:pStyle w:val="Nessunaspaziatura"/>
      </w:pPr>
    </w:p>
    <w:p w:rsidR="00D63CD9" w:rsidRDefault="00EF4BE2" w:rsidP="00EF4BE2">
      <w:pPr>
        <w:pStyle w:val="Titolo1"/>
        <w:spacing w:line="276" w:lineRule="auto"/>
      </w:pPr>
      <w:bookmarkStart w:id="1" w:name="_Toc506683517"/>
      <w:r>
        <w:t xml:space="preserve">1. </w:t>
      </w:r>
      <w:bookmarkEnd w:id="0"/>
      <w:r w:rsidR="00251997">
        <w:t>Introduzione</w:t>
      </w:r>
      <w:bookmarkEnd w:id="1"/>
    </w:p>
    <w:p w:rsidR="008C42CE" w:rsidRPr="008C42CE" w:rsidRDefault="00251997" w:rsidP="0070141D">
      <w:pPr>
        <w:spacing w:line="276" w:lineRule="auto"/>
        <w:rPr>
          <w:rFonts w:cstheme="majorBidi"/>
          <w:color w:val="4C483D" w:themeColor="text2"/>
          <w:szCs w:val="24"/>
        </w:rPr>
      </w:pPr>
      <w:r>
        <w:rPr>
          <w:rFonts w:cstheme="majorBidi"/>
          <w:color w:val="4C483D" w:themeColor="text2"/>
          <w:szCs w:val="24"/>
        </w:rPr>
        <w:t xml:space="preserve">Il presente documento </w:t>
      </w:r>
      <w:r w:rsidR="0070141D">
        <w:rPr>
          <w:rFonts w:cstheme="majorBidi"/>
          <w:color w:val="4C483D" w:themeColor="text2"/>
          <w:szCs w:val="24"/>
        </w:rPr>
        <w:t xml:space="preserve">descrive le problematiche riscontrate durante la fase di </w:t>
      </w:r>
      <w:proofErr w:type="spellStart"/>
      <w:r w:rsidR="0070141D">
        <w:rPr>
          <w:rFonts w:cstheme="majorBidi"/>
          <w:color w:val="4C483D" w:themeColor="text2"/>
          <w:szCs w:val="24"/>
        </w:rPr>
        <w:t>testing</w:t>
      </w:r>
      <w:proofErr w:type="spellEnd"/>
      <w:r w:rsidR="0070141D">
        <w:rPr>
          <w:rFonts w:cstheme="majorBidi"/>
          <w:color w:val="4C483D" w:themeColor="text2"/>
          <w:szCs w:val="24"/>
        </w:rPr>
        <w:t xml:space="preserve">. Precisamente indica quali dei test </w:t>
      </w:r>
      <w:proofErr w:type="spellStart"/>
      <w:r w:rsidR="0070141D">
        <w:rPr>
          <w:rFonts w:cstheme="majorBidi"/>
          <w:color w:val="4C483D" w:themeColor="text2"/>
          <w:szCs w:val="24"/>
        </w:rPr>
        <w:t>cases</w:t>
      </w:r>
      <w:proofErr w:type="spellEnd"/>
      <w:r w:rsidR="0070141D">
        <w:rPr>
          <w:rFonts w:cstheme="majorBidi"/>
          <w:color w:val="4C483D" w:themeColor="text2"/>
          <w:szCs w:val="24"/>
        </w:rPr>
        <w:t xml:space="preserve"> descritti nel documento di Test Case </w:t>
      </w:r>
      <w:proofErr w:type="spellStart"/>
      <w:r w:rsidR="0070141D">
        <w:rPr>
          <w:rFonts w:cstheme="majorBidi"/>
          <w:color w:val="4C483D" w:themeColor="text2"/>
          <w:szCs w:val="24"/>
        </w:rPr>
        <w:t>Specification</w:t>
      </w:r>
      <w:proofErr w:type="spellEnd"/>
      <w:r w:rsidR="0070141D">
        <w:rPr>
          <w:rFonts w:cstheme="majorBidi"/>
          <w:color w:val="4C483D" w:themeColor="text2"/>
          <w:szCs w:val="24"/>
        </w:rPr>
        <w:t>, hanno avuto un riscontro negativo rispetto al risultato atteso. Ci</w:t>
      </w:r>
      <w:r w:rsidR="00EE4DDE">
        <w:rPr>
          <w:rFonts w:cstheme="majorBidi"/>
          <w:color w:val="4C483D" w:themeColor="text2"/>
          <w:szCs w:val="24"/>
        </w:rPr>
        <w:t xml:space="preserve">ò </w:t>
      </w:r>
      <w:r w:rsidR="0070141D">
        <w:rPr>
          <w:rFonts w:cstheme="majorBidi"/>
          <w:color w:val="4C483D" w:themeColor="text2"/>
          <w:szCs w:val="24"/>
        </w:rPr>
        <w:t xml:space="preserve">è possibile evincerlo dal documento Test </w:t>
      </w:r>
      <w:proofErr w:type="spellStart"/>
      <w:r w:rsidR="0070141D">
        <w:rPr>
          <w:rFonts w:cstheme="majorBidi"/>
          <w:color w:val="4C483D" w:themeColor="text2"/>
          <w:szCs w:val="24"/>
        </w:rPr>
        <w:t>Execution</w:t>
      </w:r>
      <w:proofErr w:type="spellEnd"/>
      <w:r w:rsidR="0070141D">
        <w:rPr>
          <w:rFonts w:cstheme="majorBidi"/>
          <w:color w:val="4C483D" w:themeColor="text2"/>
          <w:szCs w:val="24"/>
        </w:rPr>
        <w:t xml:space="preserve"> Report, dove tali test </w:t>
      </w:r>
      <w:proofErr w:type="spellStart"/>
      <w:r w:rsidR="0070141D">
        <w:rPr>
          <w:rFonts w:cstheme="majorBidi"/>
          <w:color w:val="4C483D" w:themeColor="text2"/>
          <w:szCs w:val="24"/>
        </w:rPr>
        <w:t>cases</w:t>
      </w:r>
      <w:proofErr w:type="spellEnd"/>
      <w:r w:rsidR="0070141D">
        <w:rPr>
          <w:rFonts w:cstheme="majorBidi"/>
          <w:color w:val="4C483D" w:themeColor="text2"/>
          <w:szCs w:val="24"/>
        </w:rPr>
        <w:t xml:space="preserve"> saranno evidenziat</w:t>
      </w:r>
      <w:r w:rsidR="00EE4DDE">
        <w:rPr>
          <w:rFonts w:cstheme="majorBidi"/>
          <w:color w:val="4C483D" w:themeColor="text2"/>
          <w:szCs w:val="24"/>
        </w:rPr>
        <w:t>i</w:t>
      </w:r>
      <w:r w:rsidR="008C42CE">
        <w:rPr>
          <w:rFonts w:cstheme="majorBidi"/>
          <w:color w:val="4C483D" w:themeColor="text2"/>
          <w:szCs w:val="24"/>
        </w:rPr>
        <w:t xml:space="preserve"> in rosso.</w:t>
      </w:r>
    </w:p>
    <w:p w:rsidR="0026167D" w:rsidRDefault="00B04C3B" w:rsidP="00B04C3B">
      <w:pPr>
        <w:pStyle w:val="Titolo1"/>
        <w:spacing w:line="276" w:lineRule="auto"/>
      </w:pPr>
      <w:bookmarkStart w:id="2" w:name="_Toc505606689"/>
      <w:bookmarkStart w:id="3" w:name="_Toc506683518"/>
      <w:r w:rsidRPr="006A2C55">
        <w:t xml:space="preserve">2. </w:t>
      </w:r>
      <w:bookmarkEnd w:id="2"/>
      <w:r w:rsidR="009B255E">
        <w:t>Relazione con gli altri documenti</w:t>
      </w:r>
      <w:bookmarkEnd w:id="3"/>
    </w:p>
    <w:p w:rsidR="00132964" w:rsidRPr="00132964" w:rsidRDefault="00132964" w:rsidP="00132964">
      <w:r w:rsidRPr="00132964">
        <w:t>Di seguito sono elencat</w:t>
      </w:r>
      <w:r>
        <w:t xml:space="preserve">i i documenti di </w:t>
      </w:r>
      <w:proofErr w:type="spellStart"/>
      <w:r>
        <w:t>testing</w:t>
      </w:r>
      <w:proofErr w:type="spellEnd"/>
      <w:r>
        <w:t xml:space="preserve"> con i quali il Test </w:t>
      </w:r>
      <w:proofErr w:type="spellStart"/>
      <w:r>
        <w:t>Incident</w:t>
      </w:r>
      <w:proofErr w:type="spellEnd"/>
      <w:r>
        <w:t xml:space="preserve"> Report (TIR) è in relazione</w:t>
      </w:r>
    </w:p>
    <w:p w:rsidR="00132964" w:rsidRPr="008C42CE" w:rsidRDefault="00132964" w:rsidP="00132964">
      <w:pPr>
        <w:pStyle w:val="Titolo2"/>
        <w:rPr>
          <w:color w:val="4C483D" w:themeColor="text2"/>
          <w:sz w:val="32"/>
        </w:rPr>
      </w:pPr>
      <w:bookmarkStart w:id="4" w:name="_Toc506683519"/>
      <w:r w:rsidRPr="008C42CE">
        <w:rPr>
          <w:color w:val="4C483D" w:themeColor="text2"/>
          <w:sz w:val="32"/>
        </w:rPr>
        <w:t xml:space="preserve">2.1 Test Case </w:t>
      </w:r>
      <w:proofErr w:type="spellStart"/>
      <w:r w:rsidRPr="008C42CE">
        <w:rPr>
          <w:color w:val="4C483D" w:themeColor="text2"/>
          <w:sz w:val="32"/>
        </w:rPr>
        <w:t>Specification</w:t>
      </w:r>
      <w:proofErr w:type="spellEnd"/>
      <w:r w:rsidRPr="008C42CE">
        <w:rPr>
          <w:color w:val="4C483D" w:themeColor="text2"/>
          <w:sz w:val="32"/>
        </w:rPr>
        <w:t xml:space="preserve"> (TCS)</w:t>
      </w:r>
      <w:bookmarkEnd w:id="4"/>
    </w:p>
    <w:p w:rsidR="00132964" w:rsidRPr="005B2A38" w:rsidRDefault="005B2A38" w:rsidP="00132964">
      <w:r w:rsidRPr="005B2A38">
        <w:t>Il TCS verrà utilizzato p</w:t>
      </w:r>
      <w:r>
        <w:t xml:space="preserve">er conoscere l’oracolo dei singoli test </w:t>
      </w:r>
      <w:proofErr w:type="spellStart"/>
      <w:r>
        <w:t>cases</w:t>
      </w:r>
      <w:proofErr w:type="spellEnd"/>
      <w:r>
        <w:t xml:space="preserve"> delle funzionalità del sistema testate, ovvero ricavarne il risultato atteso.</w:t>
      </w:r>
    </w:p>
    <w:p w:rsidR="009B255E" w:rsidRPr="008C42CE" w:rsidRDefault="00132964" w:rsidP="00132964">
      <w:pPr>
        <w:pStyle w:val="Titolo2"/>
        <w:rPr>
          <w:color w:val="4C483D" w:themeColor="text2"/>
          <w:sz w:val="32"/>
        </w:rPr>
      </w:pPr>
      <w:bookmarkStart w:id="5" w:name="_Toc506683520"/>
      <w:r w:rsidRPr="008C42CE">
        <w:rPr>
          <w:color w:val="4C483D" w:themeColor="text2"/>
          <w:sz w:val="32"/>
        </w:rPr>
        <w:t xml:space="preserve">2.2 Test </w:t>
      </w:r>
      <w:proofErr w:type="spellStart"/>
      <w:r w:rsidRPr="008C42CE">
        <w:rPr>
          <w:color w:val="4C483D" w:themeColor="text2"/>
          <w:sz w:val="32"/>
        </w:rPr>
        <w:t>Execution</w:t>
      </w:r>
      <w:proofErr w:type="spellEnd"/>
      <w:r w:rsidRPr="008C42CE">
        <w:rPr>
          <w:color w:val="4C483D" w:themeColor="text2"/>
          <w:sz w:val="32"/>
        </w:rPr>
        <w:t xml:space="preserve"> Report (TER)</w:t>
      </w:r>
      <w:bookmarkEnd w:id="5"/>
    </w:p>
    <w:p w:rsidR="008C42CE" w:rsidRPr="005B2A38" w:rsidRDefault="005B2A38" w:rsidP="009B255E">
      <w:r w:rsidRPr="005B2A38">
        <w:t>Il TER verr</w:t>
      </w:r>
      <w:r>
        <w:t>à</w:t>
      </w:r>
      <w:r w:rsidRPr="005B2A38">
        <w:t xml:space="preserve"> invece u</w:t>
      </w:r>
      <w:r>
        <w:t xml:space="preserve">tilizzato per scoprire qual è stato l’esito dei test </w:t>
      </w:r>
      <w:proofErr w:type="spellStart"/>
      <w:r>
        <w:t>cases</w:t>
      </w:r>
      <w:proofErr w:type="spellEnd"/>
      <w:r>
        <w:t xml:space="preserve"> delle funzionalità testate, e controllare se il risultato ottenuto cor</w:t>
      </w:r>
      <w:r w:rsidR="008C42CE">
        <w:t>risponde con quello desiderato.</w:t>
      </w:r>
    </w:p>
    <w:p w:rsidR="009B255E" w:rsidRPr="00132964" w:rsidRDefault="009B255E" w:rsidP="00102795">
      <w:pPr>
        <w:pStyle w:val="Titolo1"/>
        <w:rPr>
          <w:lang w:val="en-GB"/>
        </w:rPr>
      </w:pPr>
      <w:bookmarkStart w:id="6" w:name="_Toc506683521"/>
      <w:r w:rsidRPr="00132964">
        <w:rPr>
          <w:lang w:val="en-GB"/>
        </w:rPr>
        <w:t>3. Test Incident</w:t>
      </w:r>
      <w:r w:rsidR="008C42CE">
        <w:rPr>
          <w:lang w:val="en-GB"/>
        </w:rPr>
        <w:t>s</w:t>
      </w:r>
      <w:bookmarkEnd w:id="6"/>
    </w:p>
    <w:p w:rsidR="009B255E" w:rsidRPr="008C42CE" w:rsidRDefault="00DB7181" w:rsidP="00DB7181">
      <w:pPr>
        <w:pStyle w:val="Titolo2"/>
        <w:rPr>
          <w:color w:val="4C483D" w:themeColor="text2"/>
          <w:sz w:val="32"/>
          <w:lang w:val="en-GB"/>
        </w:rPr>
      </w:pPr>
      <w:bookmarkStart w:id="7" w:name="_Toc506683522"/>
      <w:r w:rsidRPr="008C42CE">
        <w:rPr>
          <w:color w:val="4C483D" w:themeColor="text2"/>
          <w:sz w:val="32"/>
          <w:lang w:val="en-GB"/>
        </w:rPr>
        <w:t xml:space="preserve">3.1 </w:t>
      </w:r>
      <w:proofErr w:type="spellStart"/>
      <w:r w:rsidRPr="008C42CE">
        <w:rPr>
          <w:color w:val="4C483D" w:themeColor="text2"/>
          <w:sz w:val="32"/>
          <w:lang w:val="en-GB"/>
        </w:rPr>
        <w:t>Invio</w:t>
      </w:r>
      <w:proofErr w:type="spellEnd"/>
      <w:r w:rsidRPr="008C42CE">
        <w:rPr>
          <w:color w:val="4C483D" w:themeColor="text2"/>
          <w:sz w:val="32"/>
          <w:lang w:val="en-GB"/>
        </w:rPr>
        <w:t xml:space="preserve"> </w:t>
      </w:r>
      <w:proofErr w:type="spellStart"/>
      <w:r w:rsidRPr="008C42CE">
        <w:rPr>
          <w:color w:val="4C483D" w:themeColor="text2"/>
          <w:sz w:val="32"/>
          <w:lang w:val="en-GB"/>
        </w:rPr>
        <w:t>Domanda</w:t>
      </w:r>
      <w:proofErr w:type="spellEnd"/>
      <w:r w:rsidRPr="008C42CE">
        <w:rPr>
          <w:color w:val="4C483D" w:themeColor="text2"/>
          <w:sz w:val="32"/>
          <w:lang w:val="en-GB"/>
        </w:rPr>
        <w:t xml:space="preserve"> </w:t>
      </w:r>
      <w:proofErr w:type="spellStart"/>
      <w:r w:rsidRPr="008C42CE">
        <w:rPr>
          <w:color w:val="4C483D" w:themeColor="text2"/>
          <w:sz w:val="32"/>
          <w:lang w:val="en-GB"/>
        </w:rPr>
        <w:t>Tirocinio</w:t>
      </w:r>
      <w:bookmarkEnd w:id="7"/>
      <w:proofErr w:type="spellEnd"/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8540"/>
      </w:tblGrid>
      <w:tr w:rsidR="00240292" w:rsidRPr="003215AC" w:rsidTr="004F6F6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0292" w:rsidRPr="005F2460" w:rsidRDefault="00240292" w:rsidP="004F6F6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Incident</w:t>
            </w:r>
            <w:proofErr w:type="spellEnd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 ID</w:t>
            </w:r>
          </w:p>
        </w:tc>
        <w:tc>
          <w:tcPr>
            <w:tcW w:w="8540" w:type="dxa"/>
            <w:vAlign w:val="center"/>
          </w:tcPr>
          <w:p w:rsidR="00240292" w:rsidRPr="003215AC" w:rsidRDefault="00B87D66" w:rsidP="004F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</w:t>
            </w:r>
            <w:bookmarkStart w:id="8" w:name="_GoBack"/>
            <w:bookmarkEnd w:id="8"/>
            <w:r w:rsidR="0024029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IR_GDT_1_2</w:t>
            </w:r>
          </w:p>
        </w:tc>
      </w:tr>
      <w:tr w:rsidR="00240292" w:rsidRPr="003215AC" w:rsidTr="004F6F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0292" w:rsidRPr="005F2460" w:rsidRDefault="00240292" w:rsidP="004F6F6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Tester</w:t>
            </w:r>
          </w:p>
        </w:tc>
        <w:tc>
          <w:tcPr>
            <w:tcW w:w="8540" w:type="dxa"/>
            <w:vAlign w:val="center"/>
          </w:tcPr>
          <w:p w:rsidR="00240292" w:rsidRPr="003215AC" w:rsidRDefault="00240292" w:rsidP="004F6F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 Giuseppe</w:t>
            </w:r>
          </w:p>
        </w:tc>
      </w:tr>
      <w:tr w:rsidR="00240292" w:rsidRPr="00383E0A" w:rsidTr="004F6F6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0292" w:rsidRDefault="00240292" w:rsidP="004F6F6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Input</w:t>
            </w:r>
          </w:p>
        </w:tc>
        <w:tc>
          <w:tcPr>
            <w:tcW w:w="8540" w:type="dxa"/>
            <w:vAlign w:val="center"/>
          </w:tcPr>
          <w:p w:rsidR="00240292" w:rsidRPr="00240292" w:rsidRDefault="00240292" w:rsidP="004F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  <w:lang w:val="en-GB"/>
              </w:rPr>
            </w:pPr>
            <w:r w:rsidRPr="00240292">
              <w:rPr>
                <w:rFonts w:ascii="Garamond" w:eastAsia="MS Gothic" w:hAnsi="Garamond" w:cs="Times New Roman"/>
                <w:color w:val="4C483D" w:themeColor="text2"/>
                <w:szCs w:val="28"/>
                <w:lang w:val="en-GB"/>
              </w:rPr>
              <w:t xml:space="preserve">Input </w:t>
            </w:r>
            <w:proofErr w:type="spellStart"/>
            <w:r w:rsidRPr="00240292">
              <w:rPr>
                <w:rFonts w:ascii="Garamond" w:eastAsia="MS Gothic" w:hAnsi="Garamond" w:cs="Times New Roman"/>
                <w:color w:val="4C483D" w:themeColor="text2"/>
                <w:szCs w:val="28"/>
                <w:lang w:val="en-GB"/>
              </w:rPr>
              <w:t>inseriti</w:t>
            </w:r>
            <w:proofErr w:type="spellEnd"/>
            <w:r w:rsidRPr="00240292">
              <w:rPr>
                <w:rFonts w:ascii="Garamond" w:eastAsia="MS Gothic" w:hAnsi="Garamond" w:cs="Times New Roman"/>
                <w:color w:val="4C483D" w:themeColor="text2"/>
                <w:szCs w:val="28"/>
                <w:lang w:val="en-GB"/>
              </w:rPr>
              <w:t xml:space="preserve"> </w:t>
            </w:r>
            <w:proofErr w:type="spellStart"/>
            <w:r w:rsidRPr="00240292">
              <w:rPr>
                <w:rFonts w:ascii="Garamond" w:eastAsia="MS Gothic" w:hAnsi="Garamond" w:cs="Times New Roman"/>
                <w:color w:val="4C483D" w:themeColor="text2"/>
                <w:szCs w:val="28"/>
                <w:lang w:val="en-GB"/>
              </w:rPr>
              <w:t>nel</w:t>
            </w:r>
            <w:proofErr w:type="spellEnd"/>
            <w:r w:rsidRPr="00240292">
              <w:rPr>
                <w:rFonts w:ascii="Garamond" w:eastAsia="MS Gothic" w:hAnsi="Garamond" w:cs="Times New Roman"/>
                <w:color w:val="4C483D" w:themeColor="text2"/>
                <w:szCs w:val="28"/>
                <w:lang w:val="en-GB"/>
              </w:rPr>
              <w:t xml:space="preserve"> test case TC_GDT_1_2 </w:t>
            </w:r>
          </w:p>
        </w:tc>
      </w:tr>
      <w:tr w:rsidR="00240292" w:rsidRPr="003215AC" w:rsidTr="004F6F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0292" w:rsidRDefault="00240292" w:rsidP="0024029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Risultati attesi</w:t>
            </w:r>
          </w:p>
        </w:tc>
        <w:tc>
          <w:tcPr>
            <w:tcW w:w="8540" w:type="dxa"/>
            <w:vAlign w:val="center"/>
          </w:tcPr>
          <w:p w:rsidR="00240292" w:rsidRPr="003215AC" w:rsidRDefault="00240292" w:rsidP="002402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240292" w:rsidRPr="003215AC" w:rsidTr="004F6F6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0292" w:rsidRDefault="00240292" w:rsidP="004F6F6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Risultati attuali</w:t>
            </w:r>
          </w:p>
        </w:tc>
        <w:tc>
          <w:tcPr>
            <w:tcW w:w="8540" w:type="dxa"/>
            <w:vAlign w:val="center"/>
          </w:tcPr>
          <w:p w:rsidR="00240292" w:rsidRPr="003215AC" w:rsidRDefault="00240292" w:rsidP="004F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reindirizza l’utente ad una pagina di errore inesistente</w:t>
            </w:r>
          </w:p>
        </w:tc>
      </w:tr>
      <w:tr w:rsidR="00240292" w:rsidRPr="003215AC" w:rsidTr="004F6F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0292" w:rsidRDefault="00240292" w:rsidP="004F6F6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Anomalie</w:t>
            </w:r>
          </w:p>
        </w:tc>
        <w:tc>
          <w:tcPr>
            <w:tcW w:w="8540" w:type="dxa"/>
            <w:vAlign w:val="center"/>
          </w:tcPr>
          <w:p w:rsidR="00240292" w:rsidRPr="003215AC" w:rsidRDefault="00EE4DDE" w:rsidP="004F6F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 era un errore nel codice che associava al mese della data di fine, il mese della data di inizio, ciò faceva fallire la validazione provocando l’errore. Il tutto è stato risolto facendo le opportune modifiche al codice.</w:t>
            </w:r>
          </w:p>
        </w:tc>
      </w:tr>
      <w:tr w:rsidR="00240292" w:rsidRPr="00F3299E" w:rsidTr="004F6F6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:rsidR="00240292" w:rsidRDefault="00240292" w:rsidP="004F6F6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Tentativi da ripetere</w:t>
            </w:r>
          </w:p>
        </w:tc>
        <w:tc>
          <w:tcPr>
            <w:tcW w:w="8540" w:type="dxa"/>
            <w:vAlign w:val="center"/>
          </w:tcPr>
          <w:p w:rsidR="00240292" w:rsidRPr="00F3299E" w:rsidRDefault="00240292" w:rsidP="004F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Un ulteriore test con gli stessi valori di input</w:t>
            </w:r>
          </w:p>
        </w:tc>
      </w:tr>
    </w:tbl>
    <w:p w:rsidR="00132964" w:rsidRPr="00383E0A" w:rsidRDefault="00132964" w:rsidP="00383E0A">
      <w:pPr>
        <w:spacing w:after="0"/>
        <w:rPr>
          <w:sz w:val="20"/>
        </w:rPr>
      </w:pPr>
    </w:p>
    <w:p w:rsidR="00132964" w:rsidRPr="00240292" w:rsidRDefault="00EE4DDE" w:rsidP="00383E0A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270873" cy="20669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.png"/>
                    <pic:cNvPicPr/>
                  </pic:nvPicPr>
                  <pic:blipFill rotWithShape="1">
                    <a:blip r:embed="rId11"/>
                    <a:srcRect t="9001" b="19615"/>
                    <a:stretch/>
                  </pic:blipFill>
                  <pic:spPr bwMode="auto">
                    <a:xfrm>
                      <a:off x="0" y="0"/>
                      <a:ext cx="6307550" cy="2079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BE2" w:rsidRPr="00DA46B1" w:rsidRDefault="00EF4BE2" w:rsidP="00EF4BE2">
      <w:pPr>
        <w:pStyle w:val="Titolo1"/>
        <w:spacing w:line="276" w:lineRule="auto"/>
      </w:pPr>
      <w:bookmarkStart w:id="9" w:name="_Toc505606695"/>
      <w:bookmarkStart w:id="10" w:name="_Toc506683523"/>
      <w:r>
        <w:lastRenderedPageBreak/>
        <w:t>Glossario</w:t>
      </w:r>
      <w:bookmarkEnd w:id="9"/>
      <w:bookmarkEnd w:id="10"/>
    </w:p>
    <w:p w:rsidR="005B2A38" w:rsidRPr="005B2A38" w:rsidRDefault="005B2A38" w:rsidP="005B2A38">
      <w:pPr>
        <w:autoSpaceDE w:val="0"/>
        <w:autoSpaceDN w:val="0"/>
        <w:adjustRightInd w:val="0"/>
        <w:spacing w:after="0" w:line="240" w:lineRule="auto"/>
        <w:rPr>
          <w:rFonts w:cs="Garamond"/>
          <w:color w:val="4C483D" w:themeColor="text2"/>
          <w:szCs w:val="24"/>
        </w:rPr>
      </w:pPr>
      <w:r w:rsidRPr="005B2A38">
        <w:rPr>
          <w:rFonts w:cs="Garamond-Bold"/>
          <w:b/>
          <w:bCs/>
          <w:color w:val="4C483D" w:themeColor="text2"/>
          <w:szCs w:val="24"/>
        </w:rPr>
        <w:t xml:space="preserve">Test Case </w:t>
      </w:r>
      <w:proofErr w:type="spellStart"/>
      <w:r w:rsidRPr="005B2A38">
        <w:rPr>
          <w:rFonts w:cs="Garamond-Bold"/>
          <w:b/>
          <w:bCs/>
          <w:color w:val="4C483D" w:themeColor="text2"/>
          <w:szCs w:val="24"/>
        </w:rPr>
        <w:t>Specification</w:t>
      </w:r>
      <w:proofErr w:type="spellEnd"/>
      <w:r w:rsidRPr="005B2A38">
        <w:rPr>
          <w:rFonts w:cs="Garamond"/>
          <w:color w:val="4C483D" w:themeColor="text2"/>
          <w:szCs w:val="24"/>
        </w:rPr>
        <w:t xml:space="preserve">: Il Test Case </w:t>
      </w:r>
      <w:proofErr w:type="spellStart"/>
      <w:r w:rsidRPr="005B2A38">
        <w:rPr>
          <w:rFonts w:cs="Garamond"/>
          <w:color w:val="4C483D" w:themeColor="text2"/>
          <w:szCs w:val="24"/>
        </w:rPr>
        <w:t>Specification</w:t>
      </w:r>
      <w:proofErr w:type="spellEnd"/>
      <w:r>
        <w:rPr>
          <w:rFonts w:cs="Garamond"/>
          <w:color w:val="4C483D" w:themeColor="text2"/>
          <w:szCs w:val="24"/>
        </w:rPr>
        <w:t xml:space="preserve"> è un documento di </w:t>
      </w:r>
      <w:proofErr w:type="spellStart"/>
      <w:r>
        <w:rPr>
          <w:rFonts w:cs="Garamond"/>
          <w:color w:val="4C483D" w:themeColor="text2"/>
          <w:szCs w:val="24"/>
        </w:rPr>
        <w:t>testing</w:t>
      </w:r>
      <w:proofErr w:type="spellEnd"/>
      <w:r>
        <w:rPr>
          <w:rFonts w:cs="Garamond"/>
          <w:color w:val="4C483D" w:themeColor="text2"/>
          <w:szCs w:val="24"/>
        </w:rPr>
        <w:t xml:space="preserve"> che</w:t>
      </w:r>
      <w:r w:rsidRPr="005B2A38">
        <w:rPr>
          <w:rFonts w:cs="Garamond"/>
          <w:color w:val="4C483D" w:themeColor="text2"/>
          <w:szCs w:val="24"/>
        </w:rPr>
        <w:t xml:space="preserve"> </w:t>
      </w:r>
      <w:r>
        <w:rPr>
          <w:rFonts w:cs="Garamond"/>
          <w:color w:val="4C483D" w:themeColor="text2"/>
          <w:szCs w:val="24"/>
        </w:rPr>
        <w:t xml:space="preserve">indica quali saranno le funzionalità del sistema che saranno testate, tramite test </w:t>
      </w:r>
      <w:proofErr w:type="spellStart"/>
      <w:r>
        <w:rPr>
          <w:rFonts w:cs="Garamond"/>
          <w:color w:val="4C483D" w:themeColor="text2"/>
          <w:szCs w:val="24"/>
        </w:rPr>
        <w:t>cases</w:t>
      </w:r>
      <w:proofErr w:type="spellEnd"/>
      <w:r>
        <w:rPr>
          <w:rFonts w:cs="Garamond"/>
          <w:color w:val="4C483D" w:themeColor="text2"/>
          <w:szCs w:val="24"/>
        </w:rPr>
        <w:t>.</w:t>
      </w:r>
    </w:p>
    <w:p w:rsidR="005B2A38" w:rsidRPr="005B2A38" w:rsidRDefault="005B2A38" w:rsidP="005B2A38">
      <w:pPr>
        <w:autoSpaceDE w:val="0"/>
        <w:autoSpaceDN w:val="0"/>
        <w:adjustRightInd w:val="0"/>
        <w:spacing w:after="0" w:line="240" w:lineRule="auto"/>
        <w:rPr>
          <w:rFonts w:cs="Garamond"/>
          <w:color w:val="4C483D" w:themeColor="text2"/>
          <w:szCs w:val="24"/>
        </w:rPr>
      </w:pPr>
      <w:r w:rsidRPr="005B2A38">
        <w:rPr>
          <w:rFonts w:cs="Garamond"/>
          <w:color w:val="4C483D" w:themeColor="text2"/>
          <w:szCs w:val="24"/>
        </w:rPr>
        <w:t>.</w:t>
      </w:r>
    </w:p>
    <w:p w:rsidR="005B2A38" w:rsidRPr="005B2A38" w:rsidRDefault="005B2A38" w:rsidP="005B2A38">
      <w:pPr>
        <w:autoSpaceDE w:val="0"/>
        <w:autoSpaceDN w:val="0"/>
        <w:adjustRightInd w:val="0"/>
        <w:spacing w:after="0" w:line="240" w:lineRule="auto"/>
        <w:rPr>
          <w:rFonts w:cs="Garamond"/>
          <w:color w:val="4C483D" w:themeColor="text2"/>
          <w:szCs w:val="24"/>
        </w:rPr>
      </w:pPr>
      <w:r w:rsidRPr="005B2A38">
        <w:rPr>
          <w:rFonts w:cs="Garamond-Bold"/>
          <w:b/>
          <w:bCs/>
          <w:color w:val="4C483D" w:themeColor="text2"/>
          <w:szCs w:val="24"/>
        </w:rPr>
        <w:t xml:space="preserve">Test </w:t>
      </w:r>
      <w:proofErr w:type="spellStart"/>
      <w:r w:rsidRPr="005B2A38">
        <w:rPr>
          <w:rFonts w:cs="Garamond-Bold"/>
          <w:b/>
          <w:bCs/>
          <w:color w:val="4C483D" w:themeColor="text2"/>
          <w:szCs w:val="24"/>
        </w:rPr>
        <w:t>Execution</w:t>
      </w:r>
      <w:proofErr w:type="spellEnd"/>
      <w:r w:rsidRPr="005B2A38">
        <w:rPr>
          <w:rFonts w:cs="Garamond-Bold"/>
          <w:b/>
          <w:bCs/>
          <w:color w:val="4C483D" w:themeColor="text2"/>
          <w:szCs w:val="24"/>
        </w:rPr>
        <w:t xml:space="preserve"> Report</w:t>
      </w:r>
      <w:r w:rsidR="00785965">
        <w:rPr>
          <w:rFonts w:cs="Garamond-Bold"/>
          <w:b/>
          <w:bCs/>
          <w:color w:val="4C483D" w:themeColor="text2"/>
          <w:szCs w:val="24"/>
        </w:rPr>
        <w:t>:</w:t>
      </w:r>
      <w:r w:rsidRPr="005B2A38">
        <w:rPr>
          <w:rFonts w:cs="Garamond"/>
          <w:color w:val="4C483D" w:themeColor="text2"/>
          <w:szCs w:val="24"/>
        </w:rPr>
        <w:t xml:space="preserve"> Il Test </w:t>
      </w:r>
      <w:proofErr w:type="spellStart"/>
      <w:r w:rsidRPr="005B2A38">
        <w:rPr>
          <w:rFonts w:cs="Garamond"/>
          <w:color w:val="4C483D" w:themeColor="text2"/>
          <w:szCs w:val="24"/>
        </w:rPr>
        <w:t>Execution</w:t>
      </w:r>
      <w:proofErr w:type="spellEnd"/>
      <w:r w:rsidRPr="005B2A38">
        <w:rPr>
          <w:rFonts w:cs="Garamond"/>
          <w:color w:val="4C483D" w:themeColor="text2"/>
          <w:szCs w:val="24"/>
        </w:rPr>
        <w:t xml:space="preserve"> Report mostra l’output dei test </w:t>
      </w:r>
      <w:proofErr w:type="spellStart"/>
      <w:r w:rsidRPr="005B2A38">
        <w:rPr>
          <w:rFonts w:cs="Garamond"/>
          <w:color w:val="4C483D" w:themeColor="text2"/>
          <w:szCs w:val="24"/>
        </w:rPr>
        <w:t>cases</w:t>
      </w:r>
      <w:proofErr w:type="spellEnd"/>
      <w:r w:rsidRPr="005B2A38">
        <w:rPr>
          <w:rFonts w:cs="Garamond"/>
          <w:color w:val="4C483D" w:themeColor="text2"/>
          <w:szCs w:val="24"/>
        </w:rPr>
        <w:t xml:space="preserve"> indicati nel Test Case </w:t>
      </w:r>
      <w:proofErr w:type="spellStart"/>
      <w:r w:rsidRPr="005B2A38">
        <w:rPr>
          <w:rFonts w:cs="Garamond"/>
          <w:color w:val="4C483D" w:themeColor="text2"/>
          <w:szCs w:val="24"/>
        </w:rPr>
        <w:t>Specification</w:t>
      </w:r>
      <w:proofErr w:type="spellEnd"/>
      <w:r w:rsidRPr="005B2A38">
        <w:rPr>
          <w:rFonts w:cs="Garamond"/>
          <w:color w:val="4C483D" w:themeColor="text2"/>
          <w:szCs w:val="24"/>
        </w:rPr>
        <w:t>, permettendo di capire se i</w:t>
      </w:r>
      <w:r>
        <w:rPr>
          <w:rFonts w:cs="Garamond"/>
          <w:color w:val="4C483D" w:themeColor="text2"/>
          <w:szCs w:val="24"/>
        </w:rPr>
        <w:t>l risultato ottenuto è analogo a quello desiderato.</w:t>
      </w:r>
    </w:p>
    <w:p w:rsidR="005B2A38" w:rsidRPr="005B2A38" w:rsidRDefault="005B2A38" w:rsidP="005B2A38">
      <w:pPr>
        <w:autoSpaceDE w:val="0"/>
        <w:autoSpaceDN w:val="0"/>
        <w:adjustRightInd w:val="0"/>
        <w:spacing w:after="0" w:line="240" w:lineRule="auto"/>
        <w:rPr>
          <w:rFonts w:cs="Garamond"/>
          <w:color w:val="4C483D" w:themeColor="text2"/>
          <w:szCs w:val="24"/>
        </w:rPr>
      </w:pPr>
    </w:p>
    <w:p w:rsidR="005B2A38" w:rsidRPr="005B2A38" w:rsidRDefault="005B2A38" w:rsidP="005B2A38">
      <w:pPr>
        <w:autoSpaceDE w:val="0"/>
        <w:autoSpaceDN w:val="0"/>
        <w:adjustRightInd w:val="0"/>
        <w:spacing w:after="0" w:line="240" w:lineRule="auto"/>
        <w:rPr>
          <w:rFonts w:cs="Garamond"/>
          <w:color w:val="4C483D" w:themeColor="text2"/>
          <w:szCs w:val="24"/>
        </w:rPr>
      </w:pPr>
      <w:r w:rsidRPr="005B2A38">
        <w:rPr>
          <w:rFonts w:cs="Garamond-Bold"/>
          <w:b/>
          <w:bCs/>
          <w:color w:val="4C483D" w:themeColor="text2"/>
          <w:szCs w:val="24"/>
        </w:rPr>
        <w:t xml:space="preserve">Test </w:t>
      </w:r>
      <w:proofErr w:type="spellStart"/>
      <w:r w:rsidRPr="005B2A38">
        <w:rPr>
          <w:rFonts w:cs="Garamond-Bold"/>
          <w:b/>
          <w:bCs/>
          <w:color w:val="4C483D" w:themeColor="text2"/>
          <w:szCs w:val="24"/>
        </w:rPr>
        <w:t>Incident</w:t>
      </w:r>
      <w:proofErr w:type="spellEnd"/>
      <w:r w:rsidRPr="005B2A38">
        <w:rPr>
          <w:rFonts w:cs="Garamond-Bold"/>
          <w:b/>
          <w:bCs/>
          <w:color w:val="4C483D" w:themeColor="text2"/>
          <w:szCs w:val="24"/>
        </w:rPr>
        <w:t xml:space="preserve"> Report</w:t>
      </w:r>
      <w:r w:rsidRPr="005B2A38">
        <w:rPr>
          <w:rFonts w:cs="Garamond"/>
          <w:color w:val="4C483D" w:themeColor="text2"/>
          <w:szCs w:val="24"/>
        </w:rPr>
        <w:t xml:space="preserve">: Il Test </w:t>
      </w:r>
      <w:proofErr w:type="spellStart"/>
      <w:r w:rsidRPr="005B2A38">
        <w:rPr>
          <w:rFonts w:cs="Garamond"/>
          <w:color w:val="4C483D" w:themeColor="text2"/>
          <w:szCs w:val="24"/>
        </w:rPr>
        <w:t>Incident</w:t>
      </w:r>
      <w:proofErr w:type="spellEnd"/>
      <w:r w:rsidRPr="005B2A38">
        <w:rPr>
          <w:rFonts w:cs="Garamond"/>
          <w:color w:val="4C483D" w:themeColor="text2"/>
          <w:szCs w:val="24"/>
        </w:rPr>
        <w:t xml:space="preserve"> Report documenta tutte le problematiche</w:t>
      </w:r>
    </w:p>
    <w:p w:rsidR="005B2A38" w:rsidRPr="005B2A38" w:rsidRDefault="005B2A38" w:rsidP="005B2A38">
      <w:pPr>
        <w:autoSpaceDE w:val="0"/>
        <w:autoSpaceDN w:val="0"/>
        <w:adjustRightInd w:val="0"/>
        <w:spacing w:after="0" w:line="240" w:lineRule="auto"/>
        <w:rPr>
          <w:rFonts w:cs="Garamond"/>
          <w:color w:val="4C483D" w:themeColor="text2"/>
          <w:szCs w:val="24"/>
        </w:rPr>
      </w:pPr>
      <w:r w:rsidRPr="005B2A38">
        <w:rPr>
          <w:rFonts w:cs="Garamond"/>
          <w:color w:val="4C483D" w:themeColor="text2"/>
          <w:szCs w:val="24"/>
        </w:rPr>
        <w:t>trovate durante questa fase di test. Questo documento specifica i risultati previsti dal test,</w:t>
      </w:r>
    </w:p>
    <w:p w:rsidR="005B2A38" w:rsidRDefault="005B2A38" w:rsidP="005B2A38">
      <w:pPr>
        <w:autoSpaceDE w:val="0"/>
        <w:autoSpaceDN w:val="0"/>
        <w:adjustRightInd w:val="0"/>
        <w:spacing w:after="0" w:line="276" w:lineRule="auto"/>
        <w:rPr>
          <w:rFonts w:cs="Garamond"/>
          <w:color w:val="4C483D" w:themeColor="text2"/>
          <w:szCs w:val="24"/>
        </w:rPr>
      </w:pPr>
      <w:r w:rsidRPr="005B2A38">
        <w:rPr>
          <w:rFonts w:cs="Garamond"/>
          <w:color w:val="4C483D" w:themeColor="text2"/>
          <w:szCs w:val="24"/>
        </w:rPr>
        <w:t>quando un test fallisce e qualsiasi indicazione del perché un test fallisce.</w:t>
      </w:r>
    </w:p>
    <w:p w:rsidR="005B2A38" w:rsidRPr="005B2A38" w:rsidRDefault="005B2A38" w:rsidP="005B2A38">
      <w:pPr>
        <w:autoSpaceDE w:val="0"/>
        <w:autoSpaceDN w:val="0"/>
        <w:adjustRightInd w:val="0"/>
        <w:spacing w:after="0" w:line="276" w:lineRule="auto"/>
        <w:rPr>
          <w:rFonts w:cs="Garamond"/>
          <w:color w:val="4C483D" w:themeColor="text2"/>
          <w:szCs w:val="24"/>
        </w:rPr>
      </w:pPr>
    </w:p>
    <w:p w:rsidR="00EF4BE2" w:rsidRPr="005B2A38" w:rsidRDefault="00EF4BE2" w:rsidP="005B2A38">
      <w:pPr>
        <w:autoSpaceDE w:val="0"/>
        <w:autoSpaceDN w:val="0"/>
        <w:adjustRightInd w:val="0"/>
        <w:spacing w:after="0" w:line="276" w:lineRule="auto"/>
        <w:rPr>
          <w:rFonts w:cs="Corbel"/>
          <w:color w:val="4C483D" w:themeColor="text2"/>
          <w:szCs w:val="24"/>
        </w:rPr>
      </w:pPr>
      <w:r w:rsidRPr="005B2A38">
        <w:rPr>
          <w:rFonts w:cs="Corbel"/>
          <w:b/>
          <w:color w:val="4C483D" w:themeColor="text2"/>
          <w:szCs w:val="24"/>
        </w:rPr>
        <w:t>Oracolo:</w:t>
      </w:r>
      <w:r w:rsidRPr="005B2A38">
        <w:rPr>
          <w:rFonts w:cs="Corbel"/>
          <w:color w:val="4C483D" w:themeColor="text2"/>
          <w:szCs w:val="24"/>
        </w:rPr>
        <w:t xml:space="preserve"> Rappresenta lo stato finale del caso di test.</w:t>
      </w:r>
    </w:p>
    <w:p w:rsidR="00EF4BE2" w:rsidRDefault="00EF4BE2" w:rsidP="00F9770F"/>
    <w:p w:rsidR="008A0CC1" w:rsidRDefault="008A0CC1" w:rsidP="00F9770F"/>
    <w:p w:rsidR="008A0CC1" w:rsidRPr="00F03973" w:rsidRDefault="008A0CC1" w:rsidP="00F9770F"/>
    <w:sectPr w:rsidR="008A0CC1" w:rsidRPr="00F03973" w:rsidSect="00EF4BE2">
      <w:footerReference w:type="default" r:id="rId12"/>
      <w:pgSz w:w="11907" w:h="16839" w:code="1"/>
      <w:pgMar w:top="720" w:right="720" w:bottom="720" w:left="72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B1F" w:rsidRDefault="00E31B1F">
      <w:pPr>
        <w:spacing w:after="0" w:line="240" w:lineRule="auto"/>
      </w:pPr>
      <w:r>
        <w:separator/>
      </w:r>
    </w:p>
  </w:endnote>
  <w:endnote w:type="continuationSeparator" w:id="0">
    <w:p w:rsidR="00E31B1F" w:rsidRDefault="00E31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-Bold">
    <w:altName w:val="Garamo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C18" w:rsidRPr="0026167D" w:rsidRDefault="00D66FCB">
    <w:pPr>
      <w:pStyle w:val="Pidipagina"/>
    </w:pPr>
    <w:r>
      <w:t>Test Incident Report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AD782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B1F" w:rsidRDefault="00E31B1F">
      <w:pPr>
        <w:spacing w:after="0" w:line="240" w:lineRule="auto"/>
      </w:pPr>
      <w:r>
        <w:separator/>
      </w:r>
    </w:p>
  </w:footnote>
  <w:footnote w:type="continuationSeparator" w:id="0">
    <w:p w:rsidR="00E31B1F" w:rsidRDefault="00E31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7D20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26E28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0269A"/>
    <w:multiLevelType w:val="hybridMultilevel"/>
    <w:tmpl w:val="4AEEE7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D7C16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5198E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6A160A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A33031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AD5DAA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7177A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7860E2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3063B4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4E4417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31057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F13C9F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470744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 w15:restartNumberingAfterBreak="0">
    <w:nsid w:val="17037CC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2505F9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4B5044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E22711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AA2B31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F721D1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D54B7E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CD7C2E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241924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A825DC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E74A3E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107EAF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405227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360C34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0051A9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8B3924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EB4DE7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7B3648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86707B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A9126D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A10DEC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3151A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B455E2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1E28CD"/>
    <w:multiLevelType w:val="hybridMultilevel"/>
    <w:tmpl w:val="1A8CED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E56C24"/>
    <w:multiLevelType w:val="multilevel"/>
    <w:tmpl w:val="1C506B86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1" w15:restartNumberingAfterBreak="0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1C3B8D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FA2167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786EB9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440094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CF32BA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F373D5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B94F1C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34249A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724F5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1D56A66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1E30BE3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D35D22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270799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E31263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3C0E51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A77B64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24768E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7F1B52"/>
    <w:multiLevelType w:val="multilevel"/>
    <w:tmpl w:val="02A6D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0" w15:restartNumberingAfterBreak="0">
    <w:nsid w:val="6D4F364D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F4F76CA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60327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EE7C80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D703BC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81467E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9959BF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1C6AC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72F1FBD"/>
    <w:multiLevelType w:val="hybridMultilevel"/>
    <w:tmpl w:val="6CA21B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ABC5E32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646C49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D224EA5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D5C744D"/>
    <w:multiLevelType w:val="multilevel"/>
    <w:tmpl w:val="73E6D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3" w15:restartNumberingAfterBreak="0">
    <w:nsid w:val="7E0E4464"/>
    <w:multiLevelType w:val="hybridMultilevel"/>
    <w:tmpl w:val="42449A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3E36D9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F9A18F6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5"/>
  </w:num>
  <w:num w:numId="3">
    <w:abstractNumId w:val="41"/>
  </w:num>
  <w:num w:numId="4">
    <w:abstractNumId w:val="39"/>
  </w:num>
  <w:num w:numId="5">
    <w:abstractNumId w:val="68"/>
  </w:num>
  <w:num w:numId="6">
    <w:abstractNumId w:val="24"/>
  </w:num>
  <w:num w:numId="7">
    <w:abstractNumId w:val="19"/>
  </w:num>
  <w:num w:numId="8">
    <w:abstractNumId w:val="69"/>
  </w:num>
  <w:num w:numId="9">
    <w:abstractNumId w:val="70"/>
  </w:num>
  <w:num w:numId="10">
    <w:abstractNumId w:val="25"/>
  </w:num>
  <w:num w:numId="11">
    <w:abstractNumId w:val="23"/>
  </w:num>
  <w:num w:numId="12">
    <w:abstractNumId w:val="28"/>
  </w:num>
  <w:num w:numId="13">
    <w:abstractNumId w:val="50"/>
  </w:num>
  <w:num w:numId="14">
    <w:abstractNumId w:val="14"/>
  </w:num>
  <w:num w:numId="15">
    <w:abstractNumId w:val="42"/>
  </w:num>
  <w:num w:numId="16">
    <w:abstractNumId w:val="38"/>
  </w:num>
  <w:num w:numId="17">
    <w:abstractNumId w:val="10"/>
  </w:num>
  <w:num w:numId="18">
    <w:abstractNumId w:val="7"/>
  </w:num>
  <w:num w:numId="19">
    <w:abstractNumId w:val="5"/>
  </w:num>
  <w:num w:numId="20">
    <w:abstractNumId w:val="30"/>
  </w:num>
  <w:num w:numId="21">
    <w:abstractNumId w:val="3"/>
  </w:num>
  <w:num w:numId="22">
    <w:abstractNumId w:val="34"/>
  </w:num>
  <w:num w:numId="23">
    <w:abstractNumId w:val="44"/>
  </w:num>
  <w:num w:numId="24">
    <w:abstractNumId w:val="74"/>
  </w:num>
  <w:num w:numId="25">
    <w:abstractNumId w:val="64"/>
  </w:num>
  <w:num w:numId="26">
    <w:abstractNumId w:val="1"/>
  </w:num>
  <w:num w:numId="27">
    <w:abstractNumId w:val="53"/>
  </w:num>
  <w:num w:numId="28">
    <w:abstractNumId w:val="27"/>
  </w:num>
  <w:num w:numId="29">
    <w:abstractNumId w:val="45"/>
  </w:num>
  <w:num w:numId="30">
    <w:abstractNumId w:val="26"/>
  </w:num>
  <w:num w:numId="31">
    <w:abstractNumId w:val="61"/>
  </w:num>
  <w:num w:numId="32">
    <w:abstractNumId w:val="66"/>
  </w:num>
  <w:num w:numId="33">
    <w:abstractNumId w:val="47"/>
  </w:num>
  <w:num w:numId="34">
    <w:abstractNumId w:val="43"/>
  </w:num>
  <w:num w:numId="35">
    <w:abstractNumId w:val="12"/>
  </w:num>
  <w:num w:numId="36">
    <w:abstractNumId w:val="63"/>
  </w:num>
  <w:num w:numId="37">
    <w:abstractNumId w:val="6"/>
  </w:num>
  <w:num w:numId="38">
    <w:abstractNumId w:val="8"/>
  </w:num>
  <w:num w:numId="39">
    <w:abstractNumId w:val="37"/>
  </w:num>
  <w:num w:numId="40">
    <w:abstractNumId w:val="48"/>
  </w:num>
  <w:num w:numId="41">
    <w:abstractNumId w:val="32"/>
  </w:num>
  <w:num w:numId="42">
    <w:abstractNumId w:val="52"/>
  </w:num>
  <w:num w:numId="43">
    <w:abstractNumId w:val="31"/>
  </w:num>
  <w:num w:numId="44">
    <w:abstractNumId w:val="60"/>
  </w:num>
  <w:num w:numId="45">
    <w:abstractNumId w:val="62"/>
  </w:num>
  <w:num w:numId="46">
    <w:abstractNumId w:val="22"/>
  </w:num>
  <w:num w:numId="47">
    <w:abstractNumId w:val="67"/>
  </w:num>
  <w:num w:numId="48">
    <w:abstractNumId w:val="0"/>
  </w:num>
  <w:num w:numId="49">
    <w:abstractNumId w:val="9"/>
  </w:num>
  <w:num w:numId="50">
    <w:abstractNumId w:val="16"/>
  </w:num>
  <w:num w:numId="51">
    <w:abstractNumId w:val="65"/>
  </w:num>
  <w:num w:numId="52">
    <w:abstractNumId w:val="55"/>
  </w:num>
  <w:num w:numId="53">
    <w:abstractNumId w:val="13"/>
  </w:num>
  <w:num w:numId="54">
    <w:abstractNumId w:val="56"/>
  </w:num>
  <w:num w:numId="55">
    <w:abstractNumId w:val="51"/>
  </w:num>
  <w:num w:numId="56">
    <w:abstractNumId w:val="18"/>
  </w:num>
  <w:num w:numId="57">
    <w:abstractNumId w:val="11"/>
  </w:num>
  <w:num w:numId="58">
    <w:abstractNumId w:val="54"/>
  </w:num>
  <w:num w:numId="59">
    <w:abstractNumId w:val="72"/>
  </w:num>
  <w:num w:numId="60">
    <w:abstractNumId w:val="58"/>
  </w:num>
  <w:num w:numId="61">
    <w:abstractNumId w:val="57"/>
  </w:num>
  <w:num w:numId="62">
    <w:abstractNumId w:val="75"/>
  </w:num>
  <w:num w:numId="63">
    <w:abstractNumId w:val="35"/>
  </w:num>
  <w:num w:numId="64">
    <w:abstractNumId w:val="17"/>
  </w:num>
  <w:num w:numId="65">
    <w:abstractNumId w:val="59"/>
  </w:num>
  <w:num w:numId="66">
    <w:abstractNumId w:val="46"/>
  </w:num>
  <w:num w:numId="67">
    <w:abstractNumId w:val="36"/>
  </w:num>
  <w:num w:numId="68">
    <w:abstractNumId w:val="29"/>
  </w:num>
  <w:num w:numId="69">
    <w:abstractNumId w:val="49"/>
  </w:num>
  <w:num w:numId="70">
    <w:abstractNumId w:val="33"/>
  </w:num>
  <w:num w:numId="71">
    <w:abstractNumId w:val="21"/>
  </w:num>
  <w:num w:numId="72">
    <w:abstractNumId w:val="2"/>
  </w:num>
  <w:num w:numId="73">
    <w:abstractNumId w:val="20"/>
  </w:num>
  <w:num w:numId="74">
    <w:abstractNumId w:val="4"/>
  </w:num>
  <w:num w:numId="75">
    <w:abstractNumId w:val="71"/>
  </w:num>
  <w:num w:numId="76">
    <w:abstractNumId w:val="73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7D"/>
    <w:rsid w:val="00010DAF"/>
    <w:rsid w:val="00022097"/>
    <w:rsid w:val="00032A91"/>
    <w:rsid w:val="00036F26"/>
    <w:rsid w:val="0004519A"/>
    <w:rsid w:val="000514F8"/>
    <w:rsid w:val="00066C34"/>
    <w:rsid w:val="00070E21"/>
    <w:rsid w:val="00072BEC"/>
    <w:rsid w:val="00072E55"/>
    <w:rsid w:val="00074C8B"/>
    <w:rsid w:val="000750EF"/>
    <w:rsid w:val="00081FEE"/>
    <w:rsid w:val="0009186C"/>
    <w:rsid w:val="0009726A"/>
    <w:rsid w:val="000A2683"/>
    <w:rsid w:val="000A2BB6"/>
    <w:rsid w:val="000A573B"/>
    <w:rsid w:val="000B0AA9"/>
    <w:rsid w:val="000B199E"/>
    <w:rsid w:val="000C1120"/>
    <w:rsid w:val="000C6A32"/>
    <w:rsid w:val="000C77A6"/>
    <w:rsid w:val="000C7B85"/>
    <w:rsid w:val="000D086D"/>
    <w:rsid w:val="000D6C2D"/>
    <w:rsid w:val="000E07C3"/>
    <w:rsid w:val="000E288C"/>
    <w:rsid w:val="000F5435"/>
    <w:rsid w:val="00102795"/>
    <w:rsid w:val="00107BD7"/>
    <w:rsid w:val="001108CF"/>
    <w:rsid w:val="00111897"/>
    <w:rsid w:val="0011272D"/>
    <w:rsid w:val="001131D0"/>
    <w:rsid w:val="00132964"/>
    <w:rsid w:val="00136C8D"/>
    <w:rsid w:val="00143B49"/>
    <w:rsid w:val="001529B1"/>
    <w:rsid w:val="00153A27"/>
    <w:rsid w:val="0016592A"/>
    <w:rsid w:val="00172496"/>
    <w:rsid w:val="00175879"/>
    <w:rsid w:val="00177A76"/>
    <w:rsid w:val="00195321"/>
    <w:rsid w:val="001A1EC4"/>
    <w:rsid w:val="001A77B9"/>
    <w:rsid w:val="001B4905"/>
    <w:rsid w:val="001B7DC8"/>
    <w:rsid w:val="001C63C2"/>
    <w:rsid w:val="001E2D39"/>
    <w:rsid w:val="001E373A"/>
    <w:rsid w:val="001E37C2"/>
    <w:rsid w:val="001E7AF0"/>
    <w:rsid w:val="001F36A5"/>
    <w:rsid w:val="00203ABC"/>
    <w:rsid w:val="002124F1"/>
    <w:rsid w:val="00212B72"/>
    <w:rsid w:val="00214844"/>
    <w:rsid w:val="0022041F"/>
    <w:rsid w:val="00221214"/>
    <w:rsid w:val="00235859"/>
    <w:rsid w:val="00240292"/>
    <w:rsid w:val="00240C03"/>
    <w:rsid w:val="00243F9B"/>
    <w:rsid w:val="002451C3"/>
    <w:rsid w:val="00251997"/>
    <w:rsid w:val="0026167D"/>
    <w:rsid w:val="002638D1"/>
    <w:rsid w:val="002644E7"/>
    <w:rsid w:val="00266BE4"/>
    <w:rsid w:val="002811B8"/>
    <w:rsid w:val="002A1B90"/>
    <w:rsid w:val="002A5044"/>
    <w:rsid w:val="002A5DBC"/>
    <w:rsid w:val="002A6A5D"/>
    <w:rsid w:val="002A7F4F"/>
    <w:rsid w:val="002B1707"/>
    <w:rsid w:val="002B42D2"/>
    <w:rsid w:val="002C0CCA"/>
    <w:rsid w:val="002C5716"/>
    <w:rsid w:val="002D2027"/>
    <w:rsid w:val="002D4827"/>
    <w:rsid w:val="002D4921"/>
    <w:rsid w:val="002E3AC7"/>
    <w:rsid w:val="002F69D2"/>
    <w:rsid w:val="002F7F31"/>
    <w:rsid w:val="00305041"/>
    <w:rsid w:val="00311E97"/>
    <w:rsid w:val="00313AC4"/>
    <w:rsid w:val="003147BB"/>
    <w:rsid w:val="003215AC"/>
    <w:rsid w:val="0033156B"/>
    <w:rsid w:val="00332C93"/>
    <w:rsid w:val="0034002F"/>
    <w:rsid w:val="00343AB4"/>
    <w:rsid w:val="003440C3"/>
    <w:rsid w:val="0035066A"/>
    <w:rsid w:val="00351F8B"/>
    <w:rsid w:val="00357EA4"/>
    <w:rsid w:val="0036154E"/>
    <w:rsid w:val="003632E2"/>
    <w:rsid w:val="00365A06"/>
    <w:rsid w:val="0037202C"/>
    <w:rsid w:val="00383B03"/>
    <w:rsid w:val="00383E0A"/>
    <w:rsid w:val="003915F6"/>
    <w:rsid w:val="003A414E"/>
    <w:rsid w:val="003B4B87"/>
    <w:rsid w:val="003C7B47"/>
    <w:rsid w:val="003D2FB9"/>
    <w:rsid w:val="003D431A"/>
    <w:rsid w:val="003E59E6"/>
    <w:rsid w:val="00411245"/>
    <w:rsid w:val="00421453"/>
    <w:rsid w:val="004310EF"/>
    <w:rsid w:val="00432700"/>
    <w:rsid w:val="004331F6"/>
    <w:rsid w:val="0043445A"/>
    <w:rsid w:val="00435A05"/>
    <w:rsid w:val="00447C65"/>
    <w:rsid w:val="00447DBF"/>
    <w:rsid w:val="00451FB3"/>
    <w:rsid w:val="00453D63"/>
    <w:rsid w:val="00462CA1"/>
    <w:rsid w:val="00491E10"/>
    <w:rsid w:val="00497BD0"/>
    <w:rsid w:val="004A29E6"/>
    <w:rsid w:val="004C30F6"/>
    <w:rsid w:val="004C3EF1"/>
    <w:rsid w:val="004C5BF0"/>
    <w:rsid w:val="004D0BA2"/>
    <w:rsid w:val="004D0D81"/>
    <w:rsid w:val="004D3AFE"/>
    <w:rsid w:val="004F6C32"/>
    <w:rsid w:val="00504BB7"/>
    <w:rsid w:val="005152C2"/>
    <w:rsid w:val="005260C8"/>
    <w:rsid w:val="005328DE"/>
    <w:rsid w:val="00543756"/>
    <w:rsid w:val="00545EE8"/>
    <w:rsid w:val="00550657"/>
    <w:rsid w:val="00565C86"/>
    <w:rsid w:val="00576226"/>
    <w:rsid w:val="005765E9"/>
    <w:rsid w:val="00584F42"/>
    <w:rsid w:val="005865B9"/>
    <w:rsid w:val="00593C2B"/>
    <w:rsid w:val="00597156"/>
    <w:rsid w:val="005A378A"/>
    <w:rsid w:val="005B2A38"/>
    <w:rsid w:val="005B4A06"/>
    <w:rsid w:val="005D67B3"/>
    <w:rsid w:val="005F1EFF"/>
    <w:rsid w:val="005F2460"/>
    <w:rsid w:val="00602FAC"/>
    <w:rsid w:val="006173E9"/>
    <w:rsid w:val="00625AD6"/>
    <w:rsid w:val="0063080D"/>
    <w:rsid w:val="00631B1F"/>
    <w:rsid w:val="00651189"/>
    <w:rsid w:val="0065379A"/>
    <w:rsid w:val="006751EC"/>
    <w:rsid w:val="00682D30"/>
    <w:rsid w:val="006A2C55"/>
    <w:rsid w:val="006B4A8D"/>
    <w:rsid w:val="006B7292"/>
    <w:rsid w:val="006B793F"/>
    <w:rsid w:val="006E54BF"/>
    <w:rsid w:val="006F12E5"/>
    <w:rsid w:val="0070141D"/>
    <w:rsid w:val="007067A4"/>
    <w:rsid w:val="00706A28"/>
    <w:rsid w:val="007212C8"/>
    <w:rsid w:val="00724AD5"/>
    <w:rsid w:val="00734922"/>
    <w:rsid w:val="00741929"/>
    <w:rsid w:val="0075032D"/>
    <w:rsid w:val="00752606"/>
    <w:rsid w:val="00760664"/>
    <w:rsid w:val="00762D42"/>
    <w:rsid w:val="0076479B"/>
    <w:rsid w:val="007658AC"/>
    <w:rsid w:val="00773D5D"/>
    <w:rsid w:val="00782976"/>
    <w:rsid w:val="00785965"/>
    <w:rsid w:val="00794CAD"/>
    <w:rsid w:val="007A52BA"/>
    <w:rsid w:val="007B22EF"/>
    <w:rsid w:val="007B600F"/>
    <w:rsid w:val="007C37A6"/>
    <w:rsid w:val="007C642A"/>
    <w:rsid w:val="007D4AC7"/>
    <w:rsid w:val="007D5B8E"/>
    <w:rsid w:val="007D5C6E"/>
    <w:rsid w:val="007D73E7"/>
    <w:rsid w:val="007E522B"/>
    <w:rsid w:val="007F22B4"/>
    <w:rsid w:val="007F54B3"/>
    <w:rsid w:val="00803A6E"/>
    <w:rsid w:val="00833399"/>
    <w:rsid w:val="008402D4"/>
    <w:rsid w:val="00850082"/>
    <w:rsid w:val="00851364"/>
    <w:rsid w:val="00851C10"/>
    <w:rsid w:val="00854CF6"/>
    <w:rsid w:val="00860D05"/>
    <w:rsid w:val="00866328"/>
    <w:rsid w:val="008666F2"/>
    <w:rsid w:val="0087310B"/>
    <w:rsid w:val="00892D91"/>
    <w:rsid w:val="0089534A"/>
    <w:rsid w:val="008A0CC1"/>
    <w:rsid w:val="008B09AE"/>
    <w:rsid w:val="008B1081"/>
    <w:rsid w:val="008B5A1C"/>
    <w:rsid w:val="008C42CE"/>
    <w:rsid w:val="008C5087"/>
    <w:rsid w:val="008F20E8"/>
    <w:rsid w:val="008F4FE6"/>
    <w:rsid w:val="009034D3"/>
    <w:rsid w:val="00907AA6"/>
    <w:rsid w:val="00910CB4"/>
    <w:rsid w:val="00914709"/>
    <w:rsid w:val="009148B8"/>
    <w:rsid w:val="0092409F"/>
    <w:rsid w:val="009331E9"/>
    <w:rsid w:val="00946676"/>
    <w:rsid w:val="00954F56"/>
    <w:rsid w:val="009649E5"/>
    <w:rsid w:val="00970098"/>
    <w:rsid w:val="0097705F"/>
    <w:rsid w:val="00990012"/>
    <w:rsid w:val="009939CE"/>
    <w:rsid w:val="009B0B10"/>
    <w:rsid w:val="009B255E"/>
    <w:rsid w:val="009B6E03"/>
    <w:rsid w:val="009B7893"/>
    <w:rsid w:val="009C231F"/>
    <w:rsid w:val="009D7923"/>
    <w:rsid w:val="009F5A92"/>
    <w:rsid w:val="009F6D1F"/>
    <w:rsid w:val="00A0309C"/>
    <w:rsid w:val="00A05B6D"/>
    <w:rsid w:val="00A06C17"/>
    <w:rsid w:val="00A06EB8"/>
    <w:rsid w:val="00A22731"/>
    <w:rsid w:val="00A32DC4"/>
    <w:rsid w:val="00A36E31"/>
    <w:rsid w:val="00A40DC5"/>
    <w:rsid w:val="00A467CF"/>
    <w:rsid w:val="00A55C18"/>
    <w:rsid w:val="00A84C39"/>
    <w:rsid w:val="00A92230"/>
    <w:rsid w:val="00A9463A"/>
    <w:rsid w:val="00AD0FB1"/>
    <w:rsid w:val="00AD3506"/>
    <w:rsid w:val="00AD782E"/>
    <w:rsid w:val="00AE0C4A"/>
    <w:rsid w:val="00AE2CE5"/>
    <w:rsid w:val="00AE4491"/>
    <w:rsid w:val="00AE5233"/>
    <w:rsid w:val="00B00014"/>
    <w:rsid w:val="00B01A51"/>
    <w:rsid w:val="00B0274A"/>
    <w:rsid w:val="00B04C3B"/>
    <w:rsid w:val="00B05AD9"/>
    <w:rsid w:val="00B24F06"/>
    <w:rsid w:val="00B41BBC"/>
    <w:rsid w:val="00B70471"/>
    <w:rsid w:val="00B76818"/>
    <w:rsid w:val="00B77494"/>
    <w:rsid w:val="00B84C01"/>
    <w:rsid w:val="00B85658"/>
    <w:rsid w:val="00B87D66"/>
    <w:rsid w:val="00B90E54"/>
    <w:rsid w:val="00B90E9A"/>
    <w:rsid w:val="00BA1AAF"/>
    <w:rsid w:val="00BA466D"/>
    <w:rsid w:val="00BB0DE9"/>
    <w:rsid w:val="00BB437F"/>
    <w:rsid w:val="00BC2340"/>
    <w:rsid w:val="00BD2998"/>
    <w:rsid w:val="00BF24A5"/>
    <w:rsid w:val="00C123C2"/>
    <w:rsid w:val="00C136C3"/>
    <w:rsid w:val="00C16EE5"/>
    <w:rsid w:val="00C211DF"/>
    <w:rsid w:val="00C43F70"/>
    <w:rsid w:val="00C47AC6"/>
    <w:rsid w:val="00C5086D"/>
    <w:rsid w:val="00C621E5"/>
    <w:rsid w:val="00C65C70"/>
    <w:rsid w:val="00C71201"/>
    <w:rsid w:val="00C72393"/>
    <w:rsid w:val="00C737B2"/>
    <w:rsid w:val="00C831DA"/>
    <w:rsid w:val="00C95BC4"/>
    <w:rsid w:val="00CA5E57"/>
    <w:rsid w:val="00CB2B0E"/>
    <w:rsid w:val="00CC2424"/>
    <w:rsid w:val="00CD004D"/>
    <w:rsid w:val="00CD035F"/>
    <w:rsid w:val="00CD31AB"/>
    <w:rsid w:val="00CD6F98"/>
    <w:rsid w:val="00CD75C0"/>
    <w:rsid w:val="00CE47D1"/>
    <w:rsid w:val="00CE5474"/>
    <w:rsid w:val="00CF54D7"/>
    <w:rsid w:val="00D01909"/>
    <w:rsid w:val="00D07F2F"/>
    <w:rsid w:val="00D12925"/>
    <w:rsid w:val="00D253D2"/>
    <w:rsid w:val="00D328DA"/>
    <w:rsid w:val="00D41464"/>
    <w:rsid w:val="00D46CB5"/>
    <w:rsid w:val="00D527A3"/>
    <w:rsid w:val="00D5465E"/>
    <w:rsid w:val="00D54B33"/>
    <w:rsid w:val="00D56FCD"/>
    <w:rsid w:val="00D63CD9"/>
    <w:rsid w:val="00D66FCB"/>
    <w:rsid w:val="00D76012"/>
    <w:rsid w:val="00D824D6"/>
    <w:rsid w:val="00D874DA"/>
    <w:rsid w:val="00D92AE3"/>
    <w:rsid w:val="00D92E89"/>
    <w:rsid w:val="00D9590A"/>
    <w:rsid w:val="00DA1DD7"/>
    <w:rsid w:val="00DA46B1"/>
    <w:rsid w:val="00DB33FE"/>
    <w:rsid w:val="00DB35C7"/>
    <w:rsid w:val="00DB3BDD"/>
    <w:rsid w:val="00DB7181"/>
    <w:rsid w:val="00DC4F20"/>
    <w:rsid w:val="00DE2DA8"/>
    <w:rsid w:val="00DE4D91"/>
    <w:rsid w:val="00DF133C"/>
    <w:rsid w:val="00DF3166"/>
    <w:rsid w:val="00DF691E"/>
    <w:rsid w:val="00DF69A6"/>
    <w:rsid w:val="00DF7898"/>
    <w:rsid w:val="00E075D0"/>
    <w:rsid w:val="00E2472B"/>
    <w:rsid w:val="00E31274"/>
    <w:rsid w:val="00E31B1F"/>
    <w:rsid w:val="00E4397A"/>
    <w:rsid w:val="00E44976"/>
    <w:rsid w:val="00E5253F"/>
    <w:rsid w:val="00E56085"/>
    <w:rsid w:val="00E71113"/>
    <w:rsid w:val="00E74C21"/>
    <w:rsid w:val="00E76DF6"/>
    <w:rsid w:val="00E77072"/>
    <w:rsid w:val="00E80C21"/>
    <w:rsid w:val="00E8546F"/>
    <w:rsid w:val="00E93C32"/>
    <w:rsid w:val="00EA3086"/>
    <w:rsid w:val="00EB1065"/>
    <w:rsid w:val="00EB5F8F"/>
    <w:rsid w:val="00EB6BC9"/>
    <w:rsid w:val="00EB6C7F"/>
    <w:rsid w:val="00EB7E51"/>
    <w:rsid w:val="00EC0579"/>
    <w:rsid w:val="00EC216D"/>
    <w:rsid w:val="00ED0AB9"/>
    <w:rsid w:val="00ED1BDB"/>
    <w:rsid w:val="00ED525E"/>
    <w:rsid w:val="00EE4DDE"/>
    <w:rsid w:val="00EE5564"/>
    <w:rsid w:val="00EE5C43"/>
    <w:rsid w:val="00EF45C4"/>
    <w:rsid w:val="00EF4BE2"/>
    <w:rsid w:val="00F01CCE"/>
    <w:rsid w:val="00F03973"/>
    <w:rsid w:val="00F05338"/>
    <w:rsid w:val="00F1436E"/>
    <w:rsid w:val="00F22283"/>
    <w:rsid w:val="00F3299E"/>
    <w:rsid w:val="00F6472B"/>
    <w:rsid w:val="00F65664"/>
    <w:rsid w:val="00F7112E"/>
    <w:rsid w:val="00F71785"/>
    <w:rsid w:val="00F74361"/>
    <w:rsid w:val="00F87EAA"/>
    <w:rsid w:val="00F976CE"/>
    <w:rsid w:val="00F9770F"/>
    <w:rsid w:val="00FA18B3"/>
    <w:rsid w:val="00FB1E63"/>
    <w:rsid w:val="00FB31F0"/>
    <w:rsid w:val="00FB6579"/>
    <w:rsid w:val="00FC6AFF"/>
    <w:rsid w:val="00FD40BD"/>
    <w:rsid w:val="00FD73AF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CF4373E-826C-4A06-AE5A-6C9598E4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66BE4"/>
    <w:rPr>
      <w:color w:val="auto"/>
      <w:sz w:val="24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91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B04C3B"/>
    <w:pPr>
      <w:tabs>
        <w:tab w:val="right" w:leader="dot" w:pos="10348"/>
      </w:tabs>
      <w:spacing w:after="140" w:line="276" w:lineRule="auto"/>
      <w:ind w:right="-23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B04C3B"/>
    <w:pPr>
      <w:tabs>
        <w:tab w:val="left" w:pos="1320"/>
        <w:tab w:val="right" w:leader="dot" w:pos="10348"/>
      </w:tabs>
      <w:spacing w:after="100" w:line="240" w:lineRule="auto"/>
      <w:ind w:left="709" w:right="-23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rsid w:val="0009186C"/>
    <w:rPr>
      <w:rFonts w:asciiTheme="majorHAnsi" w:eastAsiaTheme="majorEastAsia" w:hAnsiTheme="majorHAnsi" w:cstheme="majorBidi"/>
      <w:i/>
      <w:iCs/>
      <w:color w:val="DF1010" w:themeColor="accent1" w:themeShade="BF"/>
      <w:sz w:val="28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332C93"/>
    <w:pPr>
      <w:tabs>
        <w:tab w:val="right" w:leader="dot" w:pos="10348"/>
      </w:tabs>
      <w:spacing w:after="100"/>
      <w:ind w:left="1985" w:right="119" w:hanging="567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character" w:styleId="Riferimentointenso">
    <w:name w:val="Intense Reference"/>
    <w:basedOn w:val="Carpredefinitoparagrafo"/>
    <w:uiPriority w:val="32"/>
    <w:qFormat/>
    <w:rsid w:val="0009186C"/>
    <w:rPr>
      <w:b/>
      <w:bCs/>
      <w:smallCaps/>
      <w:color w:val="F24F4F" w:themeColor="accent1"/>
      <w:spacing w:val="5"/>
    </w:rPr>
  </w:style>
  <w:style w:type="paragraph" w:styleId="Paragrafoelenco">
    <w:name w:val="List Paragraph"/>
    <w:basedOn w:val="Normale"/>
    <w:uiPriority w:val="34"/>
    <w:qFormat/>
    <w:rsid w:val="00C43F70"/>
    <w:pPr>
      <w:ind w:left="720"/>
      <w:contextualSpacing/>
    </w:pPr>
  </w:style>
  <w:style w:type="paragraph" w:customStyle="1" w:styleId="Default">
    <w:name w:val="Default"/>
    <w:rsid w:val="000B199E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Antonio Memoli
Marco Feoli
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ECD840-2BE1-47F7-9AB3-234F9BAE7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</Template>
  <TotalTime>0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TIR                       Test Incident Report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TIR                       Test Incident Report</dc:title>
  <dc:subject>TirocinioSmart</dc:subject>
  <dc:creator>margar</dc:creator>
  <cp:keywords/>
  <dc:description/>
  <cp:lastModifiedBy>Giuseppe-PC</cp:lastModifiedBy>
  <cp:revision>4</cp:revision>
  <cp:lastPrinted>2018-02-18T12:20:00Z</cp:lastPrinted>
  <dcterms:created xsi:type="dcterms:W3CDTF">2018-02-18T12:20:00Z</dcterms:created>
  <dcterms:modified xsi:type="dcterms:W3CDTF">2018-02-18T12:20:00Z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