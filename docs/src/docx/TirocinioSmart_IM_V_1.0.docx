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F01CCE" w:rsidRPr="009540D2" w:rsidRDefault="00B1240D" w:rsidP="00220F6F">
          <w:pPr>
            <w:pStyle w:val="Logo"/>
            <w:jc w:val="center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D1540E" w:rsidRPr="009540D2">
                <w:rPr>
                  <w:noProof/>
                  <w:lang w:eastAsia="it-IT"/>
                </w:rPr>
                <w:drawing>
                  <wp:inline distT="0" distB="0" distL="0" distR="0" wp14:anchorId="1CC89C8A" wp14:editId="572A2E80">
                    <wp:extent cx="5765803" cy="2162175"/>
                    <wp:effectExtent l="0" t="0" r="0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78130" cy="216679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F01CCE" w:rsidRPr="009540D2" w:rsidRDefault="00B7292A" w:rsidP="00DC264F">
          <w:r w:rsidRPr="009540D2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12E8AA" wp14:editId="3474820C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3133725"/>
                    <wp:effectExtent l="0" t="0" r="8255" b="9525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3133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53D4F" w:rsidRPr="00357EA4" w:rsidRDefault="00B1240D" w:rsidP="00DE40C3">
                                <w:pPr>
                                  <w:pStyle w:val="Titolo"/>
                                  <w:spacing w:after="0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CF3">
                                      <w:t>I</w:t>
                                    </w:r>
                                    <w:r w:rsidR="00DC264F">
                                      <w:t xml:space="preserve">M   </w:t>
                                    </w:r>
                                    <w:r w:rsidR="00F53D4F">
                                      <w:t xml:space="preserve">             </w:t>
                                    </w:r>
                                    <w:r w:rsidR="00DC264F">
                                      <w:t xml:space="preserve">Manuale </w:t>
                                    </w:r>
                                    <w:r w:rsidR="00D72CF3">
                                      <w:t>d’Installazione</w:t>
                                    </w:r>
                                  </w:sdtContent>
                                </w:sdt>
                              </w:p>
                              <w:p w:rsidR="00F53D4F" w:rsidRPr="00357EA4" w:rsidRDefault="00B1240D" w:rsidP="007D5C6E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53D4F">
                                      <w:t>TirocinioSmart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12E8A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0;margin-top:250.5pt;width:6in;height:246.75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" filled="f" stroked="f" strokeweight=".5pt">
                    <v:textbox inset="0,0,0,0">
                      <w:txbxContent>
                        <w:p w:rsidR="00F53D4F" w:rsidRPr="00357EA4" w:rsidRDefault="00B1240D" w:rsidP="00DE40C3">
                          <w:pPr>
                            <w:pStyle w:val="Titolo"/>
                            <w:spacing w:after="0"/>
                          </w:pPr>
                          <w:sdt>
                            <w:sdt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CF3">
                                <w:t>I</w:t>
                              </w:r>
                              <w:r w:rsidR="00DC264F">
                                <w:t xml:space="preserve">M   </w:t>
                              </w:r>
                              <w:r w:rsidR="00F53D4F">
                                <w:t xml:space="preserve">             </w:t>
                              </w:r>
                              <w:r w:rsidR="00DC264F">
                                <w:t xml:space="preserve">Manuale </w:t>
                              </w:r>
                              <w:r w:rsidR="00D72CF3">
                                <w:t>d’Installazione</w:t>
                              </w:r>
                            </w:sdtContent>
                          </w:sdt>
                        </w:p>
                        <w:p w:rsidR="00F53D4F" w:rsidRPr="00357EA4" w:rsidRDefault="00B1240D" w:rsidP="007D5C6E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53D4F">
                                <w:t>TirocinioSmart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 w:rsidRPr="009540D2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46D293" wp14:editId="2008FE5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787"/>
                                  <w:gridCol w:w="469"/>
                                  <w:gridCol w:w="2796"/>
                                  <w:gridCol w:w="468"/>
                                </w:tblGrid>
                                <w:tr w:rsidR="00F53D4F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:rsidR="00F53D4F" w:rsidRPr="0085066B" w:rsidRDefault="00F53D4F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Aniello Carotenuto</w:t>
                                      </w:r>
                                    </w:p>
                                    <w:p w:rsidR="00F53D4F" w:rsidRPr="0085066B" w:rsidRDefault="00F53D4F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Giuseppe Dello Stretto</w:t>
                                      </w:r>
                                    </w:p>
                                    <w:p w:rsidR="00F53D4F" w:rsidRPr="0085066B" w:rsidRDefault="00F53D4F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 xml:space="preserve">Rosanna </w:t>
                                      </w:r>
                                      <w:proofErr w:type="spellStart"/>
                                      <w:r w:rsidRPr="0085066B">
                                        <w:rPr>
                                          <w:lang w:val="it-IT"/>
                                        </w:rPr>
                                        <w:t>Coccaro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F53D4F" w:rsidRPr="0085066B" w:rsidRDefault="00F53D4F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:rsidR="00F53D4F" w:rsidRPr="0085066B" w:rsidRDefault="00F53D4F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F53D4F" w:rsidRPr="0085066B" w:rsidRDefault="00F53D4F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53D4F" w:rsidRPr="0085066B" w:rsidRDefault="00F53D4F" w:rsidP="007D5C6E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46D293" id="Casella di testo 1" o:spid="_x0000_s1027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787"/>
                            <w:gridCol w:w="469"/>
                            <w:gridCol w:w="2796"/>
                            <w:gridCol w:w="468"/>
                          </w:tblGrid>
                          <w:tr w:rsidR="00F53D4F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:rsidR="00F53D4F" w:rsidRPr="0085066B" w:rsidRDefault="00F53D4F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Aniello Carotenuto</w:t>
                                </w:r>
                              </w:p>
                              <w:p w:rsidR="00F53D4F" w:rsidRPr="0085066B" w:rsidRDefault="00F53D4F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Giuseppe Dello Stretto</w:t>
                                </w:r>
                              </w:p>
                              <w:p w:rsidR="00F53D4F" w:rsidRPr="0085066B" w:rsidRDefault="00F53D4F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 xml:space="preserve">Rosanna </w:t>
                                </w:r>
                                <w:proofErr w:type="spellStart"/>
                                <w:r w:rsidRPr="0085066B">
                                  <w:rPr>
                                    <w:lang w:val="it-IT"/>
                                  </w:rPr>
                                  <w:t>Coccaro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F53D4F" w:rsidRPr="0085066B" w:rsidRDefault="00F53D4F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:rsidR="00F53D4F" w:rsidRPr="0085066B" w:rsidRDefault="00F53D4F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F53D4F" w:rsidRPr="0085066B" w:rsidRDefault="00F53D4F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:rsidR="00F53D4F" w:rsidRPr="0085066B" w:rsidRDefault="00F53D4F" w:rsidP="007D5C6E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 w:rsidRPr="009540D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F24F4F" w:themeColor="accent1"/>
          <w:sz w:val="24"/>
          <w:szCs w:val="20"/>
        </w:rPr>
        <w:id w:val="1039550568"/>
        <w:docPartObj>
          <w:docPartGallery w:val="Table of Contents"/>
          <w:docPartUnique/>
        </w:docPartObj>
      </w:sdtPr>
      <w:sdtEndPr>
        <w:rPr>
          <w:bCs/>
          <w:color w:val="4C483D" w:themeColor="text2"/>
          <w:szCs w:val="24"/>
        </w:rPr>
      </w:sdtEndPr>
      <w:sdtContent>
        <w:p w:rsidR="00E46E2A" w:rsidRPr="009540D2" w:rsidRDefault="00E46E2A">
          <w:pPr>
            <w:pStyle w:val="Titolosommario"/>
            <w:rPr>
              <w:color w:val="F24F4F" w:themeColor="accent1"/>
            </w:rPr>
          </w:pPr>
          <w:r w:rsidRPr="009540D2">
            <w:rPr>
              <w:color w:val="F24F4F" w:themeColor="accent1"/>
            </w:rPr>
            <w:t>Sommario</w:t>
          </w:r>
        </w:p>
        <w:p w:rsidR="00E90557" w:rsidRPr="00E90557" w:rsidRDefault="00E46E2A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r w:rsidRPr="00E90557">
            <w:rPr>
              <w:b w:val="0"/>
              <w:sz w:val="24"/>
              <w:szCs w:val="24"/>
            </w:rPr>
            <w:fldChar w:fldCharType="begin"/>
          </w:r>
          <w:r w:rsidRPr="00E90557">
            <w:rPr>
              <w:b w:val="0"/>
              <w:sz w:val="24"/>
              <w:szCs w:val="24"/>
            </w:rPr>
            <w:instrText xml:space="preserve"> TOC \o "1-3" \h \z \u </w:instrText>
          </w:r>
          <w:r w:rsidRPr="00E90557">
            <w:rPr>
              <w:b w:val="0"/>
              <w:sz w:val="24"/>
              <w:szCs w:val="24"/>
            </w:rPr>
            <w:fldChar w:fldCharType="separate"/>
          </w:r>
          <w:hyperlink w:anchor="_Toc505561058" w:history="1">
            <w:r w:rsidR="00E90557" w:rsidRPr="00E90557">
              <w:rPr>
                <w:rStyle w:val="Collegamentoipertestuale"/>
                <w:noProof/>
                <w:sz w:val="24"/>
                <w:szCs w:val="24"/>
              </w:rPr>
              <w:t>1. Introduzione</w:t>
            </w:r>
            <w:r w:rsidR="00E90557" w:rsidRPr="00E90557">
              <w:rPr>
                <w:noProof/>
                <w:webHidden/>
                <w:sz w:val="24"/>
                <w:szCs w:val="24"/>
              </w:rPr>
              <w:tab/>
            </w:r>
            <w:r w:rsidR="00E90557"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="00E90557" w:rsidRPr="00E90557">
              <w:rPr>
                <w:noProof/>
                <w:webHidden/>
                <w:sz w:val="24"/>
                <w:szCs w:val="24"/>
              </w:rPr>
              <w:instrText xml:space="preserve"> PAGEREF _Toc505561058 \h </w:instrText>
            </w:r>
            <w:r w:rsidR="00E90557" w:rsidRPr="00E90557">
              <w:rPr>
                <w:noProof/>
                <w:webHidden/>
                <w:sz w:val="24"/>
                <w:szCs w:val="24"/>
              </w:rPr>
            </w:r>
            <w:r w:rsidR="00E90557"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3</w:t>
            </w:r>
            <w:r w:rsidR="00E90557"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59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2. Ambito della trattazione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_Toc505561059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3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60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3. Requisiti di sistema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_Toc505561060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3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61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4. Installazione e configurazione del server MySQL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_Toc505561061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3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2"/>
            <w:rPr>
              <w:noProof/>
              <w:color w:val="auto"/>
              <w:sz w:val="24"/>
              <w:szCs w:val="24"/>
              <w:lang w:eastAsia="it-IT"/>
            </w:rPr>
          </w:pPr>
          <w:hyperlink w:anchor="_Toc505561062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4.1 MySQL su server Windows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_Toc505561062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3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63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5. Installazione e configurazione di Java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_Toc505561063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4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64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6. Primo avvio e specifica delle credenziali dell’impiegato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_Toc505561064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4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2"/>
            <w:rPr>
              <w:noProof/>
              <w:color w:val="auto"/>
              <w:sz w:val="24"/>
              <w:szCs w:val="24"/>
              <w:lang w:eastAsia="it-IT"/>
            </w:rPr>
          </w:pPr>
          <w:hyperlink w:anchor="_Toc505561065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6.3 Specifica delle credenziali dell’impiegato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_Toc505561065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4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66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7. Avvio del sistema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_Toc505561066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5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67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8. Terminazione del sistema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_Toc505561067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5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0557" w:rsidRPr="00E90557" w:rsidRDefault="00E90557">
          <w:pPr>
            <w:pStyle w:val="Sommario1"/>
            <w:rPr>
              <w:b w:val="0"/>
              <w:bCs w:val="0"/>
              <w:noProof/>
              <w:color w:val="auto"/>
              <w:sz w:val="24"/>
              <w:szCs w:val="24"/>
              <w:lang w:eastAsia="it-IT"/>
            </w:rPr>
          </w:pPr>
          <w:hyperlink w:anchor="_Toc505561068" w:history="1">
            <w:r w:rsidRPr="00E90557">
              <w:rPr>
                <w:rStyle w:val="Collegamentoipertestuale"/>
                <w:noProof/>
                <w:sz w:val="24"/>
                <w:szCs w:val="24"/>
              </w:rPr>
              <w:t>9. Risoluzione dei problemi all’avvio</w:t>
            </w:r>
            <w:r w:rsidRPr="00E90557">
              <w:rPr>
                <w:noProof/>
                <w:webHidden/>
                <w:sz w:val="24"/>
                <w:szCs w:val="24"/>
              </w:rPr>
              <w:tab/>
            </w:r>
            <w:r w:rsidRPr="00E9055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0557">
              <w:rPr>
                <w:noProof/>
                <w:webHidden/>
                <w:sz w:val="24"/>
                <w:szCs w:val="24"/>
              </w:rPr>
              <w:instrText xml:space="preserve"> PAGEREF _Toc505561068 \h </w:instrText>
            </w:r>
            <w:r w:rsidRPr="00E90557">
              <w:rPr>
                <w:noProof/>
                <w:webHidden/>
                <w:sz w:val="24"/>
                <w:szCs w:val="24"/>
              </w:rPr>
            </w:r>
            <w:r w:rsidRPr="00E905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3F8">
              <w:rPr>
                <w:noProof/>
                <w:webHidden/>
                <w:sz w:val="24"/>
                <w:szCs w:val="24"/>
              </w:rPr>
              <w:t>5</w:t>
            </w:r>
            <w:r w:rsidRPr="00E905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6E2A" w:rsidRPr="009540D2" w:rsidRDefault="00E46E2A" w:rsidP="00FB4AF6">
          <w:pPr>
            <w:spacing w:line="276" w:lineRule="auto"/>
            <w:rPr>
              <w:bCs/>
              <w:szCs w:val="24"/>
            </w:rPr>
          </w:pPr>
          <w:r w:rsidRPr="00E90557">
            <w:rPr>
              <w:bCs/>
              <w:szCs w:val="24"/>
            </w:rPr>
            <w:fldChar w:fldCharType="end"/>
          </w:r>
        </w:p>
      </w:sdtContent>
    </w:sdt>
    <w:p w:rsidR="00E46E2A" w:rsidRPr="009540D2" w:rsidRDefault="00E46E2A" w:rsidP="00E46E2A">
      <w:pPr>
        <w:pStyle w:val="Nessunaspaziatura"/>
        <w:rPr>
          <w:lang w:val="it-IT"/>
        </w:rPr>
      </w:pPr>
    </w:p>
    <w:p w:rsidR="00E46E2A" w:rsidRDefault="00E46E2A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  <w:bookmarkStart w:id="0" w:name="_GoBack"/>
      <w:bookmarkEnd w:id="0"/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Default="00E804F0" w:rsidP="00E46E2A">
      <w:pPr>
        <w:pStyle w:val="Nessunaspaziatura"/>
        <w:rPr>
          <w:lang w:val="it-IT"/>
        </w:rPr>
      </w:pPr>
    </w:p>
    <w:p w:rsidR="00E804F0" w:rsidRPr="009540D2" w:rsidRDefault="00E804F0" w:rsidP="00E46E2A">
      <w:pPr>
        <w:pStyle w:val="Nessunaspaziatura"/>
        <w:rPr>
          <w:lang w:val="it-IT"/>
        </w:rPr>
      </w:pPr>
    </w:p>
    <w:p w:rsidR="00E46E2A" w:rsidRPr="009540D2" w:rsidRDefault="00E46E2A" w:rsidP="00E46E2A">
      <w:pPr>
        <w:pStyle w:val="Nessunaspaziatura"/>
        <w:rPr>
          <w:lang w:val="it-IT"/>
        </w:rPr>
      </w:pPr>
    </w:p>
    <w:p w:rsidR="00E46E2A" w:rsidRPr="009540D2" w:rsidRDefault="001A6BB7" w:rsidP="001A6BB7">
      <w:pPr>
        <w:pStyle w:val="Titolo1"/>
      </w:pPr>
      <w:bookmarkStart w:id="1" w:name="_Toc505561058"/>
      <w:r w:rsidRPr="009540D2">
        <w:lastRenderedPageBreak/>
        <w:t>1. I</w:t>
      </w:r>
      <w:r w:rsidR="0026798F" w:rsidRPr="009540D2">
        <w:t>ntroduzione</w:t>
      </w:r>
      <w:bookmarkEnd w:id="1"/>
      <w:r w:rsidR="0026798F" w:rsidRPr="009540D2">
        <w:t xml:space="preserve"> </w:t>
      </w:r>
    </w:p>
    <w:p w:rsidR="009540D2" w:rsidRDefault="009540D2" w:rsidP="006131C2">
      <w:pPr>
        <w:pStyle w:val="Nessunaspaziatura"/>
        <w:spacing w:after="240" w:line="276" w:lineRule="auto"/>
        <w:rPr>
          <w:sz w:val="24"/>
          <w:lang w:val="it-IT"/>
        </w:rPr>
      </w:pPr>
      <w:r w:rsidRPr="009540D2">
        <w:rPr>
          <w:sz w:val="24"/>
          <w:lang w:val="it-IT"/>
        </w:rPr>
        <w:t xml:space="preserve">Il seguente documento </w:t>
      </w:r>
      <w:r>
        <w:rPr>
          <w:sz w:val="24"/>
          <w:lang w:val="it-IT"/>
        </w:rPr>
        <w:t xml:space="preserve">è rivolto a chiunque intenda installare </w:t>
      </w:r>
      <w:proofErr w:type="spellStart"/>
      <w:r>
        <w:rPr>
          <w:sz w:val="24"/>
          <w:lang w:val="it-IT"/>
        </w:rPr>
        <w:t>TirocinioSmart</w:t>
      </w:r>
      <w:proofErr w:type="spellEnd"/>
      <w:r>
        <w:rPr>
          <w:sz w:val="24"/>
          <w:lang w:val="it-IT"/>
        </w:rPr>
        <w:t xml:space="preserve"> su una macchina a cui ha accesso. </w:t>
      </w:r>
    </w:p>
    <w:p w:rsidR="006131C2" w:rsidRDefault="009540D2" w:rsidP="006131C2">
      <w:pPr>
        <w:pStyle w:val="Nessunaspaziatura"/>
        <w:spacing w:after="240" w:line="276" w:lineRule="auto"/>
        <w:rPr>
          <w:sz w:val="24"/>
          <w:lang w:val="it-IT"/>
        </w:rPr>
      </w:pPr>
      <w:r>
        <w:rPr>
          <w:sz w:val="24"/>
          <w:lang w:val="it-IT"/>
        </w:rPr>
        <w:t>La trattazione presuppone una discreta conoscenza del linguaggio tecnico così come un buon grado di consapevolezza rispetto agli obbiettivi del documento.</w:t>
      </w:r>
    </w:p>
    <w:p w:rsidR="009540D2" w:rsidRDefault="009540D2" w:rsidP="009540D2">
      <w:pPr>
        <w:pStyle w:val="Titolo1"/>
      </w:pPr>
      <w:bookmarkStart w:id="2" w:name="_Toc505561059"/>
      <w:r>
        <w:t>2. Ambito della trattazione</w:t>
      </w:r>
      <w:bookmarkEnd w:id="2"/>
    </w:p>
    <w:p w:rsidR="009540D2" w:rsidRDefault="009540D2" w:rsidP="009540D2">
      <w:r>
        <w:t xml:space="preserve">Il presente documento guiderà il lettore all’installazione della piattaforma </w:t>
      </w:r>
      <w:proofErr w:type="spellStart"/>
      <w:r>
        <w:t>TirocinioSmart</w:t>
      </w:r>
      <w:proofErr w:type="spellEnd"/>
      <w:r>
        <w:t xml:space="preserve"> su un computer cui questi ha accesso. Nello specifico, il documento tratterà:</w:t>
      </w:r>
    </w:p>
    <w:p w:rsidR="009540D2" w:rsidRDefault="009540D2" w:rsidP="009540D2">
      <w:pPr>
        <w:pStyle w:val="Nessunaspaziatura"/>
        <w:numPr>
          <w:ilvl w:val="0"/>
          <w:numId w:val="24"/>
        </w:numPr>
        <w:rPr>
          <w:sz w:val="24"/>
          <w:lang w:val="it-IT"/>
        </w:rPr>
      </w:pPr>
      <w:r>
        <w:rPr>
          <w:sz w:val="24"/>
          <w:lang w:val="it-IT"/>
        </w:rPr>
        <w:t>Come installare Java</w:t>
      </w:r>
    </w:p>
    <w:p w:rsidR="009540D2" w:rsidRDefault="009540D2" w:rsidP="009540D2">
      <w:pPr>
        <w:pStyle w:val="Nessunaspaziatura"/>
        <w:numPr>
          <w:ilvl w:val="0"/>
          <w:numId w:val="24"/>
        </w:numPr>
        <w:rPr>
          <w:sz w:val="24"/>
          <w:lang w:val="it-IT"/>
        </w:rPr>
      </w:pPr>
      <w:r>
        <w:rPr>
          <w:sz w:val="24"/>
          <w:lang w:val="it-IT"/>
        </w:rPr>
        <w:t>Come configurare il database</w:t>
      </w:r>
    </w:p>
    <w:p w:rsidR="009540D2" w:rsidRDefault="009540D2" w:rsidP="009540D2">
      <w:pPr>
        <w:pStyle w:val="Nessunaspaziatura"/>
        <w:numPr>
          <w:ilvl w:val="0"/>
          <w:numId w:val="24"/>
        </w:numPr>
        <w:rPr>
          <w:sz w:val="24"/>
          <w:lang w:val="it-IT"/>
        </w:rPr>
      </w:pPr>
      <w:r>
        <w:rPr>
          <w:sz w:val="24"/>
          <w:lang w:val="it-IT"/>
        </w:rPr>
        <w:t>Come avviare il sistema</w:t>
      </w:r>
    </w:p>
    <w:p w:rsidR="009540D2" w:rsidRDefault="009540D2" w:rsidP="009540D2">
      <w:pPr>
        <w:pStyle w:val="Nessunaspaziatura"/>
        <w:numPr>
          <w:ilvl w:val="0"/>
          <w:numId w:val="24"/>
        </w:numPr>
        <w:rPr>
          <w:sz w:val="24"/>
          <w:lang w:val="it-IT"/>
        </w:rPr>
      </w:pPr>
      <w:r>
        <w:rPr>
          <w:sz w:val="24"/>
          <w:lang w:val="it-IT"/>
        </w:rPr>
        <w:t>Come specificare le credenziali d’accesso dell’impiegato dell’ufficio tirocini</w:t>
      </w:r>
    </w:p>
    <w:p w:rsidR="009540D2" w:rsidRPr="009540D2" w:rsidRDefault="009540D2" w:rsidP="009540D2">
      <w:pPr>
        <w:pStyle w:val="Nessunaspaziatura"/>
        <w:numPr>
          <w:ilvl w:val="0"/>
          <w:numId w:val="24"/>
        </w:numPr>
        <w:spacing w:after="240"/>
        <w:rPr>
          <w:sz w:val="24"/>
          <w:lang w:val="it-IT"/>
        </w:rPr>
      </w:pPr>
      <w:r>
        <w:rPr>
          <w:sz w:val="24"/>
          <w:lang w:val="it-IT"/>
        </w:rPr>
        <w:t>Come terminare il sistema</w:t>
      </w:r>
    </w:p>
    <w:p w:rsidR="009540D2" w:rsidRDefault="009540D2" w:rsidP="009540D2">
      <w:pPr>
        <w:pStyle w:val="Nessunaspaziatura"/>
        <w:rPr>
          <w:sz w:val="24"/>
          <w:lang w:val="it-IT"/>
        </w:rPr>
      </w:pPr>
      <w:r>
        <w:rPr>
          <w:sz w:val="24"/>
          <w:lang w:val="it-IT"/>
        </w:rPr>
        <w:t>Il documento non spiegherà invece:</w:t>
      </w:r>
    </w:p>
    <w:p w:rsidR="009540D2" w:rsidRDefault="009540D2" w:rsidP="009540D2">
      <w:pPr>
        <w:pStyle w:val="Nessunaspaziatura"/>
        <w:numPr>
          <w:ilvl w:val="0"/>
          <w:numId w:val="25"/>
        </w:numPr>
        <w:spacing w:after="240"/>
        <w:rPr>
          <w:sz w:val="24"/>
          <w:lang w:val="it-IT"/>
        </w:rPr>
      </w:pPr>
      <w:r>
        <w:rPr>
          <w:sz w:val="24"/>
          <w:lang w:val="it-IT"/>
        </w:rPr>
        <w:t>Come rendere la piattaforma accessibile tramite Internet</w:t>
      </w:r>
    </w:p>
    <w:p w:rsidR="009540D2" w:rsidRDefault="009540D2" w:rsidP="009540D2">
      <w:pPr>
        <w:pStyle w:val="Titolo1"/>
      </w:pPr>
      <w:bookmarkStart w:id="3" w:name="_Toc505561060"/>
      <w:r>
        <w:t>3. Requisiti di sistema</w:t>
      </w:r>
      <w:bookmarkEnd w:id="3"/>
    </w:p>
    <w:p w:rsidR="009540D2" w:rsidRDefault="009540D2" w:rsidP="009540D2">
      <w:r>
        <w:t>L’installazione della piattaforma può avvenire sulla stragrande maggioranza dei server Windows e Linux. I requisiti hardware per permette all’applicazione di essere operativa sono:</w:t>
      </w:r>
    </w:p>
    <w:p w:rsidR="009540D2" w:rsidRDefault="00252A0F" w:rsidP="00252A0F">
      <w:pPr>
        <w:pStyle w:val="Nessunaspaziatura"/>
        <w:numPr>
          <w:ilvl w:val="0"/>
          <w:numId w:val="25"/>
        </w:numPr>
        <w:rPr>
          <w:sz w:val="24"/>
          <w:lang w:val="it-IT"/>
        </w:rPr>
      </w:pPr>
      <w:r>
        <w:rPr>
          <w:sz w:val="24"/>
          <w:lang w:val="it-IT"/>
        </w:rPr>
        <w:t>Processore minimo Pentium 4</w:t>
      </w:r>
    </w:p>
    <w:p w:rsidR="00252A0F" w:rsidRDefault="00252A0F" w:rsidP="00252A0F">
      <w:pPr>
        <w:pStyle w:val="Nessunaspaziatura"/>
        <w:numPr>
          <w:ilvl w:val="0"/>
          <w:numId w:val="25"/>
        </w:numPr>
        <w:rPr>
          <w:sz w:val="24"/>
          <w:lang w:val="it-IT"/>
        </w:rPr>
      </w:pPr>
      <w:r>
        <w:rPr>
          <w:sz w:val="24"/>
          <w:lang w:val="it-IT"/>
        </w:rPr>
        <w:t xml:space="preserve">RAM pari o superiore </w:t>
      </w:r>
      <w:proofErr w:type="gramStart"/>
      <w:r>
        <w:rPr>
          <w:sz w:val="24"/>
          <w:lang w:val="it-IT"/>
        </w:rPr>
        <w:t>ad</w:t>
      </w:r>
      <w:proofErr w:type="gramEnd"/>
      <w:r>
        <w:rPr>
          <w:sz w:val="24"/>
          <w:lang w:val="it-IT"/>
        </w:rPr>
        <w:t xml:space="preserve"> 1GB</w:t>
      </w:r>
    </w:p>
    <w:p w:rsidR="00252A0F" w:rsidRDefault="00252A0F" w:rsidP="00252A0F">
      <w:pPr>
        <w:pStyle w:val="Nessunaspaziatura"/>
        <w:numPr>
          <w:ilvl w:val="0"/>
          <w:numId w:val="25"/>
        </w:numPr>
        <w:rPr>
          <w:sz w:val="24"/>
          <w:lang w:val="it-IT"/>
        </w:rPr>
      </w:pPr>
      <w:r>
        <w:rPr>
          <w:sz w:val="24"/>
          <w:lang w:val="it-IT"/>
        </w:rPr>
        <w:t>Spazio libero su disco di almeno 4GB</w:t>
      </w:r>
    </w:p>
    <w:p w:rsidR="00252A0F" w:rsidRDefault="00252A0F" w:rsidP="00252A0F">
      <w:pPr>
        <w:pStyle w:val="Nessunaspaziatura"/>
        <w:spacing w:before="240" w:after="240"/>
        <w:rPr>
          <w:sz w:val="24"/>
          <w:lang w:val="it-IT"/>
        </w:rPr>
      </w:pPr>
      <w:r>
        <w:rPr>
          <w:sz w:val="24"/>
          <w:lang w:val="it-IT"/>
        </w:rPr>
        <w:t>Qualora il sistema su cui si vuole installare l’applicazione non raggiunga i suddetti requisiti, non è garantito il corretto funzionamento della suddetta.</w:t>
      </w:r>
    </w:p>
    <w:p w:rsidR="00252A0F" w:rsidRDefault="00252A0F" w:rsidP="00252A0F">
      <w:pPr>
        <w:pStyle w:val="Titolo1"/>
      </w:pPr>
      <w:bookmarkStart w:id="4" w:name="_Toc505561061"/>
      <w:r>
        <w:t xml:space="preserve">4. Installazione e configurazione del server </w:t>
      </w:r>
      <w:proofErr w:type="spellStart"/>
      <w:r>
        <w:t>MySQL</w:t>
      </w:r>
      <w:bookmarkEnd w:id="4"/>
      <w:proofErr w:type="spellEnd"/>
    </w:p>
    <w:p w:rsidR="00252A0F" w:rsidRDefault="00252A0F" w:rsidP="00252A0F">
      <w:proofErr w:type="spellStart"/>
      <w:r>
        <w:t>TirocinioSmart</w:t>
      </w:r>
      <w:proofErr w:type="spellEnd"/>
      <w:r>
        <w:t xml:space="preserve"> si affida ad un database relazionale per il salvataggio dei dati persistenti. Nello specifico, l’applicazione è configurata per comunicare con un database locale gestito tramite </w:t>
      </w:r>
      <w:proofErr w:type="spellStart"/>
      <w:r>
        <w:t>MySQL</w:t>
      </w:r>
      <w:proofErr w:type="spellEnd"/>
      <w:r>
        <w:t>, attivo sulla porta 3306 e dal nome “</w:t>
      </w:r>
      <w:proofErr w:type="spellStart"/>
      <w:r>
        <w:t>tirociniosmart</w:t>
      </w:r>
      <w:proofErr w:type="spellEnd"/>
      <w:r>
        <w:t>”.</w:t>
      </w:r>
    </w:p>
    <w:p w:rsidR="00252A0F" w:rsidRPr="00252A0F" w:rsidRDefault="008000A3" w:rsidP="008000A3">
      <w:pPr>
        <w:pStyle w:val="Nessunaspaziatura"/>
        <w:spacing w:before="240" w:line="276" w:lineRule="auto"/>
        <w:rPr>
          <w:sz w:val="24"/>
          <w:lang w:val="it-IT"/>
        </w:rPr>
      </w:pPr>
      <w:r>
        <w:rPr>
          <w:sz w:val="24"/>
          <w:lang w:val="it-IT"/>
        </w:rPr>
        <w:t xml:space="preserve">L’applicazione è stata testata con la versione 5.7.17 di </w:t>
      </w:r>
      <w:proofErr w:type="spellStart"/>
      <w:r>
        <w:rPr>
          <w:sz w:val="24"/>
          <w:lang w:val="it-IT"/>
        </w:rPr>
        <w:t>MySQL</w:t>
      </w:r>
      <w:proofErr w:type="spellEnd"/>
      <w:r>
        <w:rPr>
          <w:sz w:val="24"/>
          <w:lang w:val="it-IT"/>
        </w:rPr>
        <w:t xml:space="preserve"> server e non è garantita la compatibilità con altre versioni del suddetto prodotto. Nulla lascia intendere, comunque, che versioni successive possano essere incompatibili.</w:t>
      </w:r>
    </w:p>
    <w:p w:rsidR="00252A0F" w:rsidRDefault="00252A0F" w:rsidP="00252A0F">
      <w:pPr>
        <w:pStyle w:val="Nessunaspaziatura"/>
        <w:spacing w:before="240" w:after="240"/>
        <w:rPr>
          <w:sz w:val="24"/>
          <w:lang w:val="it-IT"/>
        </w:rPr>
      </w:pPr>
      <w:r w:rsidRPr="00252A0F">
        <w:rPr>
          <w:sz w:val="24"/>
          <w:lang w:val="it-IT"/>
        </w:rPr>
        <w:t xml:space="preserve">L’installazione del servizio </w:t>
      </w:r>
      <w:proofErr w:type="spellStart"/>
      <w:r w:rsidRPr="00252A0F">
        <w:rPr>
          <w:sz w:val="24"/>
          <w:lang w:val="it-IT"/>
        </w:rPr>
        <w:t>MySQL</w:t>
      </w:r>
      <w:proofErr w:type="spellEnd"/>
      <w:r w:rsidRPr="00252A0F">
        <w:rPr>
          <w:sz w:val="24"/>
          <w:lang w:val="it-IT"/>
        </w:rPr>
        <w:t xml:space="preserve"> e la seguente configurazione si articola come esposto nei seguenti punti.</w:t>
      </w:r>
    </w:p>
    <w:p w:rsidR="00252A0F" w:rsidRDefault="00252A0F" w:rsidP="00252A0F">
      <w:pPr>
        <w:pStyle w:val="Titolo2"/>
        <w:rPr>
          <w:sz w:val="28"/>
        </w:rPr>
      </w:pPr>
      <w:bookmarkStart w:id="5" w:name="_Toc505561062"/>
      <w:r w:rsidRPr="00252A0F">
        <w:rPr>
          <w:sz w:val="28"/>
        </w:rPr>
        <w:t xml:space="preserve">4.1 </w:t>
      </w:r>
      <w:proofErr w:type="spellStart"/>
      <w:r w:rsidRPr="00252A0F">
        <w:rPr>
          <w:sz w:val="28"/>
        </w:rPr>
        <w:t>MySQL</w:t>
      </w:r>
      <w:proofErr w:type="spellEnd"/>
      <w:r w:rsidRPr="00252A0F">
        <w:rPr>
          <w:sz w:val="28"/>
        </w:rPr>
        <w:t xml:space="preserve"> su server Windows</w:t>
      </w:r>
      <w:bookmarkEnd w:id="5"/>
    </w:p>
    <w:p w:rsidR="00252A0F" w:rsidRDefault="008000A3" w:rsidP="008000A3">
      <w:pPr>
        <w:spacing w:after="240"/>
      </w:pPr>
      <w:r>
        <w:t xml:space="preserve">L’installazione del servizio </w:t>
      </w:r>
      <w:proofErr w:type="spellStart"/>
      <w:r>
        <w:t>MySQL</w:t>
      </w:r>
      <w:proofErr w:type="spellEnd"/>
      <w:r>
        <w:t xml:space="preserve"> su Windows è facilitata dall’utilizzo di </w:t>
      </w:r>
      <w:proofErr w:type="spellStart"/>
      <w:r>
        <w:t>MySQL</w:t>
      </w:r>
      <w:proofErr w:type="spellEnd"/>
      <w:r>
        <w:t xml:space="preserve"> Installer. La procedura da seguire per ottenere il risultato desiderato è quindi la seguente:</w:t>
      </w:r>
    </w:p>
    <w:p w:rsidR="008000A3" w:rsidRDefault="008000A3" w:rsidP="008000A3">
      <w:pPr>
        <w:pStyle w:val="Nessunaspaziatura"/>
        <w:numPr>
          <w:ilvl w:val="0"/>
          <w:numId w:val="26"/>
        </w:numPr>
        <w:rPr>
          <w:sz w:val="24"/>
          <w:lang w:val="it-IT"/>
        </w:rPr>
      </w:pPr>
      <w:hyperlink r:id="rId11" w:history="1">
        <w:r w:rsidRPr="008000A3">
          <w:rPr>
            <w:rStyle w:val="Collegamentoipertestuale"/>
            <w:color w:val="00B0F0"/>
            <w:sz w:val="24"/>
            <w:lang w:val="it-IT"/>
          </w:rPr>
          <w:t xml:space="preserve">Collegarsi al sito di </w:t>
        </w:r>
        <w:proofErr w:type="spellStart"/>
        <w:r w:rsidRPr="008000A3">
          <w:rPr>
            <w:rStyle w:val="Collegamentoipertestuale"/>
            <w:color w:val="00B0F0"/>
            <w:sz w:val="24"/>
            <w:lang w:val="it-IT"/>
          </w:rPr>
          <w:t>MySQL</w:t>
        </w:r>
        <w:proofErr w:type="spellEnd"/>
        <w:r w:rsidRPr="008000A3">
          <w:rPr>
            <w:rStyle w:val="Collegamentoipertestuale"/>
            <w:color w:val="00B0F0"/>
            <w:sz w:val="24"/>
            <w:lang w:val="it-IT"/>
          </w:rPr>
          <w:t xml:space="preserve"> e scaricare </w:t>
        </w:r>
        <w:proofErr w:type="spellStart"/>
        <w:r w:rsidRPr="008000A3">
          <w:rPr>
            <w:rStyle w:val="Collegamentoipertestuale"/>
            <w:color w:val="00B0F0"/>
            <w:sz w:val="24"/>
            <w:lang w:val="it-IT"/>
          </w:rPr>
          <w:t>l’installer</w:t>
        </w:r>
        <w:proofErr w:type="spellEnd"/>
      </w:hyperlink>
      <w:r>
        <w:rPr>
          <w:sz w:val="24"/>
          <w:lang w:val="it-IT"/>
        </w:rPr>
        <w:t xml:space="preserve"> (le due versioni disponibili differiscono per la modalità di download delle componenti: una scarica in un secondo momento solo le componenti desiderate, l’altra le include già tutte)</w:t>
      </w:r>
    </w:p>
    <w:p w:rsidR="0027270A" w:rsidRDefault="0027270A" w:rsidP="008000A3">
      <w:pPr>
        <w:pStyle w:val="Nessunaspaziatura"/>
        <w:numPr>
          <w:ilvl w:val="0"/>
          <w:numId w:val="26"/>
        </w:numPr>
        <w:rPr>
          <w:sz w:val="24"/>
          <w:lang w:val="it-IT"/>
        </w:rPr>
      </w:pPr>
      <w:r>
        <w:rPr>
          <w:sz w:val="24"/>
          <w:lang w:val="it-IT"/>
        </w:rPr>
        <w:t xml:space="preserve">Lanciare </w:t>
      </w:r>
      <w:proofErr w:type="spellStart"/>
      <w:r>
        <w:rPr>
          <w:sz w:val="24"/>
          <w:lang w:val="it-IT"/>
        </w:rPr>
        <w:t>l’installer</w:t>
      </w:r>
      <w:proofErr w:type="spellEnd"/>
      <w:r>
        <w:rPr>
          <w:sz w:val="24"/>
          <w:lang w:val="it-IT"/>
        </w:rPr>
        <w:t xml:space="preserve"> con privilegi di amministratore</w:t>
      </w:r>
    </w:p>
    <w:p w:rsidR="008000A3" w:rsidRDefault="008000A3" w:rsidP="008000A3">
      <w:pPr>
        <w:pStyle w:val="Nessunaspaziatura"/>
        <w:numPr>
          <w:ilvl w:val="0"/>
          <w:numId w:val="26"/>
        </w:numPr>
        <w:rPr>
          <w:sz w:val="24"/>
          <w:lang w:val="it-IT"/>
        </w:rPr>
      </w:pPr>
      <w:r>
        <w:rPr>
          <w:sz w:val="24"/>
          <w:lang w:val="it-IT"/>
        </w:rPr>
        <w:t xml:space="preserve">Scegliere il tipo di installazione personalizzata (Custom) e selezionare (almeno) i servizi </w:t>
      </w:r>
      <w:proofErr w:type="spellStart"/>
      <w:r>
        <w:rPr>
          <w:sz w:val="24"/>
          <w:lang w:val="it-IT"/>
        </w:rPr>
        <w:t>MySQL</w:t>
      </w:r>
      <w:proofErr w:type="spellEnd"/>
      <w:r>
        <w:rPr>
          <w:sz w:val="24"/>
          <w:lang w:val="it-IT"/>
        </w:rPr>
        <w:t xml:space="preserve"> Server e </w:t>
      </w:r>
      <w:proofErr w:type="spellStart"/>
      <w:r>
        <w:rPr>
          <w:sz w:val="24"/>
          <w:lang w:val="it-IT"/>
        </w:rPr>
        <w:t>MySQL</w:t>
      </w:r>
      <w:proofErr w:type="spellEnd"/>
      <w:r>
        <w:rPr>
          <w:sz w:val="24"/>
          <w:lang w:val="it-IT"/>
        </w:rPr>
        <w:t xml:space="preserve"> </w:t>
      </w:r>
      <w:proofErr w:type="spellStart"/>
      <w:r>
        <w:rPr>
          <w:sz w:val="24"/>
          <w:lang w:val="it-IT"/>
        </w:rPr>
        <w:t>Notifier</w:t>
      </w:r>
      <w:proofErr w:type="spellEnd"/>
      <w:r w:rsidR="008E2566">
        <w:rPr>
          <w:sz w:val="24"/>
          <w:lang w:val="it-IT"/>
        </w:rPr>
        <w:t xml:space="preserve"> e </w:t>
      </w:r>
      <w:proofErr w:type="spellStart"/>
      <w:r w:rsidR="008E2566">
        <w:rPr>
          <w:sz w:val="24"/>
          <w:lang w:val="it-IT"/>
        </w:rPr>
        <w:t>MySQL</w:t>
      </w:r>
      <w:proofErr w:type="spellEnd"/>
      <w:r w:rsidR="008E2566">
        <w:rPr>
          <w:sz w:val="24"/>
          <w:lang w:val="it-IT"/>
        </w:rPr>
        <w:t xml:space="preserve"> Workbench</w:t>
      </w:r>
      <w:r>
        <w:rPr>
          <w:sz w:val="24"/>
          <w:lang w:val="it-IT"/>
        </w:rPr>
        <w:t>. Quindi procedere con l’installazione.</w:t>
      </w:r>
    </w:p>
    <w:p w:rsidR="008000A3" w:rsidRDefault="008000A3" w:rsidP="008000A3">
      <w:pPr>
        <w:pStyle w:val="Nessunaspaziatura"/>
        <w:numPr>
          <w:ilvl w:val="0"/>
          <w:numId w:val="26"/>
        </w:numPr>
        <w:rPr>
          <w:sz w:val="24"/>
          <w:lang w:val="it-IT"/>
        </w:rPr>
      </w:pPr>
      <w:r>
        <w:rPr>
          <w:sz w:val="24"/>
          <w:lang w:val="it-IT"/>
        </w:rPr>
        <w:t>Lasciare inalterate le impostazioni relative a tipo e networking</w:t>
      </w:r>
      <w:r w:rsidR="0027270A">
        <w:rPr>
          <w:sz w:val="24"/>
          <w:lang w:val="it-IT"/>
        </w:rPr>
        <w:t xml:space="preserve"> procedendo al passo successivo</w:t>
      </w:r>
    </w:p>
    <w:p w:rsidR="0027270A" w:rsidRDefault="0027270A" w:rsidP="00DF4FF7">
      <w:pPr>
        <w:pStyle w:val="Nessunaspaziatura"/>
        <w:numPr>
          <w:ilvl w:val="0"/>
          <w:numId w:val="26"/>
        </w:numPr>
        <w:spacing w:after="240"/>
        <w:rPr>
          <w:sz w:val="24"/>
          <w:lang w:val="it-IT"/>
        </w:rPr>
      </w:pPr>
      <w:r>
        <w:rPr>
          <w:sz w:val="24"/>
          <w:lang w:val="it-IT"/>
        </w:rPr>
        <w:t xml:space="preserve">Specificare i campi “nome utente” </w:t>
      </w:r>
      <w:proofErr w:type="gramStart"/>
      <w:r>
        <w:rPr>
          <w:sz w:val="24"/>
          <w:lang w:val="it-IT"/>
        </w:rPr>
        <w:t>e “</w:t>
      </w:r>
      <w:proofErr w:type="gramEnd"/>
      <w:r>
        <w:rPr>
          <w:sz w:val="24"/>
          <w:lang w:val="it-IT"/>
        </w:rPr>
        <w:t>password” impostandoli a “</w:t>
      </w:r>
      <w:proofErr w:type="spellStart"/>
      <w:r>
        <w:rPr>
          <w:sz w:val="24"/>
          <w:lang w:val="it-IT"/>
        </w:rPr>
        <w:t>root</w:t>
      </w:r>
      <w:proofErr w:type="spellEnd"/>
      <w:r>
        <w:rPr>
          <w:sz w:val="24"/>
          <w:lang w:val="it-IT"/>
        </w:rPr>
        <w:t>” (senza virgolette) quando richiesto, quindi procedere fino al termine dell’installazione.</w:t>
      </w:r>
    </w:p>
    <w:p w:rsidR="00DF4FF7" w:rsidRDefault="00DF4FF7" w:rsidP="00DF4FF7">
      <w:pPr>
        <w:pStyle w:val="Titolo1"/>
      </w:pPr>
      <w:bookmarkStart w:id="6" w:name="_Toc505561063"/>
      <w:r>
        <w:t>5. Installazione e configurazione di Java</w:t>
      </w:r>
      <w:bookmarkEnd w:id="6"/>
    </w:p>
    <w:p w:rsidR="00DF4FF7" w:rsidRDefault="00DF4FF7" w:rsidP="00DF4FF7">
      <w:r>
        <w:t xml:space="preserve">Essendo sviluppato in Java, </w:t>
      </w:r>
      <w:proofErr w:type="spellStart"/>
      <w:r>
        <w:t>TirocinioSmart</w:t>
      </w:r>
      <w:proofErr w:type="spellEnd"/>
      <w:r>
        <w:t xml:space="preserve"> necessita della macchina virtuale per poter essere eseguito.</w:t>
      </w:r>
    </w:p>
    <w:p w:rsidR="00AD224D" w:rsidRDefault="00AD224D" w:rsidP="00AD224D">
      <w:pPr>
        <w:pStyle w:val="Nessunaspaziatura"/>
        <w:spacing w:before="240" w:after="240"/>
        <w:rPr>
          <w:sz w:val="24"/>
          <w:lang w:val="it-IT"/>
        </w:rPr>
      </w:pPr>
      <w:r w:rsidRPr="00AD224D">
        <w:rPr>
          <w:sz w:val="24"/>
          <w:lang w:val="it-IT"/>
        </w:rPr>
        <w:t>L’applicazione è stata testata su Java 8 ma si garantisce la compatibilità con le versioni immediatamente successive della piattaforma Java.</w:t>
      </w:r>
    </w:p>
    <w:p w:rsidR="00AD224D" w:rsidRDefault="00AD224D" w:rsidP="00AD224D">
      <w:pPr>
        <w:pStyle w:val="Nessunaspaziatura"/>
        <w:spacing w:before="240" w:after="240"/>
        <w:rPr>
          <w:b/>
          <w:sz w:val="28"/>
          <w:lang w:val="it-IT"/>
        </w:rPr>
      </w:pPr>
      <w:r w:rsidRPr="00AD224D">
        <w:rPr>
          <w:b/>
          <w:sz w:val="28"/>
          <w:lang w:val="it-IT"/>
        </w:rPr>
        <w:t>5.1 Java su server Windows</w:t>
      </w:r>
    </w:p>
    <w:p w:rsidR="00AD224D" w:rsidRPr="00AD224D" w:rsidRDefault="00AD224D" w:rsidP="00AD224D">
      <w:pPr>
        <w:pStyle w:val="Nessunaspaziatura"/>
        <w:numPr>
          <w:ilvl w:val="0"/>
          <w:numId w:val="28"/>
        </w:numPr>
        <w:rPr>
          <w:sz w:val="24"/>
          <w:lang w:val="it-IT"/>
        </w:rPr>
      </w:pPr>
      <w:hyperlink r:id="rId12" w:history="1">
        <w:r w:rsidRPr="00AD224D">
          <w:rPr>
            <w:rStyle w:val="Collegamentoipertestuale"/>
            <w:color w:val="00B0F0"/>
            <w:sz w:val="24"/>
            <w:lang w:val="it-IT"/>
          </w:rPr>
          <w:t xml:space="preserve">Collegarsi al sito Java e scaricare </w:t>
        </w:r>
        <w:proofErr w:type="spellStart"/>
        <w:r w:rsidRPr="00AD224D">
          <w:rPr>
            <w:rStyle w:val="Collegamentoipertestuale"/>
            <w:color w:val="00B0F0"/>
            <w:sz w:val="24"/>
            <w:lang w:val="it-IT"/>
          </w:rPr>
          <w:t>l’install</w:t>
        </w:r>
        <w:r>
          <w:rPr>
            <w:rStyle w:val="Collegamentoipertestuale"/>
            <w:color w:val="00B0F0"/>
            <w:sz w:val="24"/>
            <w:lang w:val="it-IT"/>
          </w:rPr>
          <w:t>er</w:t>
        </w:r>
        <w:proofErr w:type="spellEnd"/>
      </w:hyperlink>
    </w:p>
    <w:p w:rsidR="00AD224D" w:rsidRDefault="00AD224D" w:rsidP="00AD224D">
      <w:pPr>
        <w:pStyle w:val="Nessunaspaziatura"/>
        <w:numPr>
          <w:ilvl w:val="0"/>
          <w:numId w:val="28"/>
        </w:numPr>
        <w:rPr>
          <w:sz w:val="24"/>
          <w:lang w:val="it-IT"/>
        </w:rPr>
      </w:pPr>
      <w:r>
        <w:rPr>
          <w:sz w:val="24"/>
          <w:lang w:val="it-IT"/>
        </w:rPr>
        <w:t xml:space="preserve">Lanciare </w:t>
      </w:r>
      <w:proofErr w:type="spellStart"/>
      <w:r>
        <w:rPr>
          <w:sz w:val="24"/>
          <w:lang w:val="it-IT"/>
        </w:rPr>
        <w:t>l’installer</w:t>
      </w:r>
      <w:proofErr w:type="spellEnd"/>
      <w:r>
        <w:rPr>
          <w:sz w:val="24"/>
          <w:lang w:val="it-IT"/>
        </w:rPr>
        <w:t xml:space="preserve"> con privilegi di amministratore</w:t>
      </w:r>
    </w:p>
    <w:p w:rsidR="00AD224D" w:rsidRDefault="00AD224D" w:rsidP="00AD224D">
      <w:pPr>
        <w:pStyle w:val="Nessunaspaziatura"/>
        <w:numPr>
          <w:ilvl w:val="0"/>
          <w:numId w:val="28"/>
        </w:numPr>
        <w:rPr>
          <w:sz w:val="24"/>
          <w:lang w:val="it-IT"/>
        </w:rPr>
      </w:pPr>
      <w:r>
        <w:rPr>
          <w:sz w:val="24"/>
          <w:lang w:val="it-IT"/>
        </w:rPr>
        <w:t>Seguire le istruzioni a video senza necessariamente cambiare le impostazioni di default</w:t>
      </w:r>
    </w:p>
    <w:p w:rsidR="008E2566" w:rsidRDefault="008E2566" w:rsidP="008E2566">
      <w:pPr>
        <w:pStyle w:val="Titolo1"/>
        <w:spacing w:before="240"/>
      </w:pPr>
      <w:bookmarkStart w:id="7" w:name="_Toc505561064"/>
      <w:r>
        <w:t>6. Primo avvio e specifica delle credenziali dell’impiegato</w:t>
      </w:r>
      <w:bookmarkEnd w:id="7"/>
    </w:p>
    <w:p w:rsidR="008E2566" w:rsidRDefault="008E2566" w:rsidP="003D7D79">
      <w:pPr>
        <w:spacing w:after="240"/>
      </w:pPr>
      <w:r>
        <w:t>A questo punto, l’ambiente per l’esecuzione è pronto e non resta che ultimare le configurazioni per rendere operativo l’applicativo.</w:t>
      </w:r>
    </w:p>
    <w:p w:rsidR="008E2566" w:rsidRPr="003D7D79" w:rsidRDefault="008E2566" w:rsidP="003D7D79">
      <w:pPr>
        <w:pStyle w:val="Nessunaspaziatura"/>
        <w:spacing w:line="276" w:lineRule="auto"/>
        <w:rPr>
          <w:b/>
          <w:sz w:val="28"/>
          <w:lang w:val="it-IT"/>
        </w:rPr>
      </w:pPr>
      <w:r w:rsidRPr="003D7D79">
        <w:rPr>
          <w:b/>
          <w:sz w:val="28"/>
          <w:lang w:val="it-IT"/>
        </w:rPr>
        <w:t>6.1 Creazione del database</w:t>
      </w:r>
    </w:p>
    <w:p w:rsidR="008E2566" w:rsidRPr="003D7D79" w:rsidRDefault="008E2566" w:rsidP="003D7D79">
      <w:pPr>
        <w:pStyle w:val="Nessunaspaziatura"/>
        <w:spacing w:after="240" w:line="276" w:lineRule="auto"/>
        <w:rPr>
          <w:sz w:val="24"/>
          <w:lang w:val="it-IT"/>
        </w:rPr>
      </w:pPr>
      <w:r w:rsidRPr="003D7D79">
        <w:rPr>
          <w:sz w:val="24"/>
          <w:lang w:val="it-IT"/>
        </w:rPr>
        <w:t xml:space="preserve">Come detto, </w:t>
      </w:r>
      <w:proofErr w:type="spellStart"/>
      <w:r w:rsidRPr="003D7D79">
        <w:rPr>
          <w:sz w:val="24"/>
          <w:lang w:val="it-IT"/>
        </w:rPr>
        <w:t>TirocinioSmart</w:t>
      </w:r>
      <w:proofErr w:type="spellEnd"/>
      <w:r w:rsidRPr="003D7D79">
        <w:rPr>
          <w:sz w:val="24"/>
          <w:lang w:val="it-IT"/>
        </w:rPr>
        <w:t xml:space="preserve"> necessita di un database denominato “</w:t>
      </w:r>
      <w:proofErr w:type="spellStart"/>
      <w:r w:rsidRPr="003D7D79">
        <w:rPr>
          <w:sz w:val="24"/>
          <w:lang w:val="it-IT"/>
        </w:rPr>
        <w:t>tirociniosmart</w:t>
      </w:r>
      <w:proofErr w:type="spellEnd"/>
      <w:r w:rsidRPr="003D7D79">
        <w:rPr>
          <w:sz w:val="24"/>
          <w:lang w:val="it-IT"/>
        </w:rPr>
        <w:t xml:space="preserve">” per il salvataggio dei dati persistenti. Tale database dev’essere accessibile con l’account </w:t>
      </w:r>
      <w:proofErr w:type="spellStart"/>
      <w:r w:rsidRPr="003D7D79">
        <w:rPr>
          <w:sz w:val="24"/>
          <w:lang w:val="it-IT"/>
        </w:rPr>
        <w:t>root</w:t>
      </w:r>
      <w:proofErr w:type="spellEnd"/>
      <w:r w:rsidRPr="003D7D79">
        <w:rPr>
          <w:sz w:val="24"/>
          <w:lang w:val="it-IT"/>
        </w:rPr>
        <w:t xml:space="preserve"> di </w:t>
      </w:r>
      <w:proofErr w:type="spellStart"/>
      <w:r w:rsidRPr="003D7D79">
        <w:rPr>
          <w:sz w:val="24"/>
          <w:lang w:val="it-IT"/>
        </w:rPr>
        <w:t>MySQL</w:t>
      </w:r>
      <w:proofErr w:type="spellEnd"/>
      <w:r w:rsidRPr="003D7D79">
        <w:rPr>
          <w:sz w:val="24"/>
          <w:lang w:val="it-IT"/>
        </w:rPr>
        <w:t xml:space="preserve"> sulla porta 3306 (come da configurazione al punto 4).</w:t>
      </w:r>
    </w:p>
    <w:p w:rsidR="008E2566" w:rsidRDefault="008E2566" w:rsidP="003D7D79">
      <w:pPr>
        <w:pStyle w:val="Nessunaspaziatura"/>
        <w:spacing w:after="240" w:line="276" w:lineRule="auto"/>
        <w:rPr>
          <w:sz w:val="24"/>
          <w:lang w:val="it-IT"/>
        </w:rPr>
      </w:pPr>
      <w:r w:rsidRPr="003D7D79">
        <w:rPr>
          <w:sz w:val="24"/>
          <w:lang w:val="it-IT"/>
        </w:rPr>
        <w:t xml:space="preserve">La creazione del database può quindi essere impartita tramite </w:t>
      </w:r>
      <w:proofErr w:type="spellStart"/>
      <w:r w:rsidRPr="003D7D79">
        <w:rPr>
          <w:sz w:val="24"/>
          <w:lang w:val="it-IT"/>
        </w:rPr>
        <w:t>MySQL</w:t>
      </w:r>
      <w:proofErr w:type="spellEnd"/>
      <w:r w:rsidRPr="003D7D79">
        <w:rPr>
          <w:sz w:val="24"/>
          <w:lang w:val="it-IT"/>
        </w:rPr>
        <w:t xml:space="preserve"> Workbench aprendo ed avviando il file </w:t>
      </w:r>
      <w:r w:rsidR="003D7D79" w:rsidRPr="003D7D79">
        <w:rPr>
          <w:sz w:val="24"/>
          <w:lang w:val="it-IT"/>
        </w:rPr>
        <w:t>“</w:t>
      </w:r>
      <w:proofErr w:type="spellStart"/>
      <w:r w:rsidR="003D7D79" w:rsidRPr="003D7D79">
        <w:rPr>
          <w:sz w:val="24"/>
          <w:lang w:val="it-IT"/>
        </w:rPr>
        <w:t>creazione.sql</w:t>
      </w:r>
      <w:proofErr w:type="spellEnd"/>
      <w:r w:rsidR="003D7D79" w:rsidRPr="003D7D79">
        <w:rPr>
          <w:sz w:val="24"/>
          <w:lang w:val="it-IT"/>
        </w:rPr>
        <w:t>” presente della cartella /</w:t>
      </w:r>
      <w:proofErr w:type="spellStart"/>
      <w:r w:rsidR="003D7D79" w:rsidRPr="003D7D79">
        <w:rPr>
          <w:sz w:val="24"/>
          <w:lang w:val="it-IT"/>
        </w:rPr>
        <w:t>docs</w:t>
      </w:r>
      <w:proofErr w:type="spellEnd"/>
      <w:r w:rsidR="003D7D79" w:rsidRPr="003D7D79">
        <w:rPr>
          <w:sz w:val="24"/>
          <w:lang w:val="it-IT"/>
        </w:rPr>
        <w:t>/database/.</w:t>
      </w:r>
    </w:p>
    <w:p w:rsidR="003D7D79" w:rsidRPr="003D7D79" w:rsidRDefault="003D7D79" w:rsidP="003D7D79">
      <w:pPr>
        <w:pStyle w:val="Nessunaspaziatura"/>
        <w:spacing w:line="276" w:lineRule="auto"/>
        <w:rPr>
          <w:b/>
          <w:sz w:val="28"/>
          <w:lang w:val="it-IT"/>
        </w:rPr>
      </w:pPr>
      <w:r w:rsidRPr="003D7D79">
        <w:rPr>
          <w:b/>
          <w:sz w:val="28"/>
          <w:lang w:val="it-IT"/>
        </w:rPr>
        <w:t xml:space="preserve">6.2 </w:t>
      </w:r>
      <w:r w:rsidR="00291F91">
        <w:rPr>
          <w:b/>
          <w:sz w:val="28"/>
          <w:lang w:val="it-IT"/>
        </w:rPr>
        <w:t>A</w:t>
      </w:r>
      <w:r w:rsidRPr="003D7D79">
        <w:rPr>
          <w:b/>
          <w:sz w:val="28"/>
          <w:lang w:val="it-IT"/>
        </w:rPr>
        <w:t xml:space="preserve">vvio della </w:t>
      </w:r>
      <w:proofErr w:type="spellStart"/>
      <w:r w:rsidRPr="003D7D79">
        <w:rPr>
          <w:b/>
          <w:sz w:val="28"/>
          <w:lang w:val="it-IT"/>
        </w:rPr>
        <w:t>webapp</w:t>
      </w:r>
      <w:proofErr w:type="spellEnd"/>
    </w:p>
    <w:p w:rsidR="003D7D79" w:rsidRDefault="003D7D79" w:rsidP="003D7D79">
      <w:pPr>
        <w:pStyle w:val="Nessunaspaziatura"/>
        <w:spacing w:after="240" w:line="276" w:lineRule="auto"/>
        <w:rPr>
          <w:sz w:val="24"/>
          <w:lang w:val="it-IT"/>
        </w:rPr>
      </w:pPr>
      <w:r>
        <w:rPr>
          <w:sz w:val="24"/>
          <w:lang w:val="it-IT"/>
        </w:rPr>
        <w:t xml:space="preserve">Aprendo una finestra del terminale nella directory in cui è stato scaricato l’artefatto, è possibile eseguire il comando </w:t>
      </w:r>
      <w:r w:rsidRPr="003D7D79">
        <w:rPr>
          <w:rFonts w:ascii="Courier New" w:hAnsi="Courier New" w:cs="Courier New"/>
          <w:sz w:val="24"/>
          <w:lang w:val="it-IT"/>
        </w:rPr>
        <w:t>java –</w:t>
      </w:r>
      <w:proofErr w:type="spellStart"/>
      <w:r w:rsidRPr="003D7D79">
        <w:rPr>
          <w:rFonts w:ascii="Courier New" w:hAnsi="Courier New" w:cs="Courier New"/>
          <w:sz w:val="24"/>
          <w:lang w:val="it-IT"/>
        </w:rPr>
        <w:t>jar</w:t>
      </w:r>
      <w:proofErr w:type="spellEnd"/>
      <w:r w:rsidRPr="003D7D79">
        <w:rPr>
          <w:rFonts w:ascii="Courier New" w:hAnsi="Courier New" w:cs="Courier New"/>
          <w:sz w:val="24"/>
          <w:lang w:val="it-IT"/>
        </w:rPr>
        <w:t xml:space="preserve"> </w:t>
      </w:r>
      <w:proofErr w:type="spellStart"/>
      <w:r w:rsidRPr="003D7D79">
        <w:rPr>
          <w:rFonts w:ascii="Courier New" w:hAnsi="Courier New" w:cs="Courier New"/>
          <w:sz w:val="24"/>
          <w:lang w:val="it-IT"/>
        </w:rPr>
        <w:t>TirocinioSmart.war</w:t>
      </w:r>
      <w:proofErr w:type="spellEnd"/>
      <w:r>
        <w:rPr>
          <w:sz w:val="24"/>
          <w:lang w:val="it-IT"/>
        </w:rPr>
        <w:t xml:space="preserve"> per lanciare l’applicazione e renderla accessibile all’indirizzo </w:t>
      </w:r>
      <w:hyperlink r:id="rId13" w:history="1">
        <w:r w:rsidRPr="003D7D79">
          <w:rPr>
            <w:rStyle w:val="Collegamentoipertestuale"/>
            <w:color w:val="00B0F0"/>
            <w:sz w:val="24"/>
            <w:lang w:val="it-IT"/>
          </w:rPr>
          <w:t>http://localhost:8080</w:t>
        </w:r>
      </w:hyperlink>
      <w:r>
        <w:rPr>
          <w:sz w:val="24"/>
          <w:lang w:val="it-IT"/>
        </w:rPr>
        <w:t>.</w:t>
      </w:r>
    </w:p>
    <w:p w:rsidR="003D7D79" w:rsidRPr="00291F91" w:rsidRDefault="003D7D79" w:rsidP="00291F91">
      <w:pPr>
        <w:pStyle w:val="Titolo2"/>
        <w:rPr>
          <w:sz w:val="28"/>
        </w:rPr>
      </w:pPr>
      <w:bookmarkStart w:id="8" w:name="_Toc505561065"/>
      <w:r w:rsidRPr="00291F91">
        <w:rPr>
          <w:sz w:val="28"/>
        </w:rPr>
        <w:t>6.3 Specifica delle credenziali dell’impiegato</w:t>
      </w:r>
      <w:bookmarkEnd w:id="8"/>
    </w:p>
    <w:p w:rsidR="003D7D79" w:rsidRDefault="003D7D79" w:rsidP="003D7D79">
      <w:pPr>
        <w:pStyle w:val="Nessunaspaziatura"/>
        <w:spacing w:after="240" w:line="276" w:lineRule="auto"/>
        <w:rPr>
          <w:sz w:val="24"/>
          <w:lang w:val="it-IT"/>
        </w:rPr>
      </w:pPr>
      <w:r>
        <w:rPr>
          <w:sz w:val="24"/>
          <w:lang w:val="it-IT"/>
        </w:rPr>
        <w:t>A questo punto risulta possibile inserire un delegato (o più di uno) all’interno del sistema modificando ed eseguendo il file “</w:t>
      </w:r>
      <w:proofErr w:type="spellStart"/>
      <w:r>
        <w:rPr>
          <w:sz w:val="24"/>
          <w:lang w:val="it-IT"/>
        </w:rPr>
        <w:t>inizializzazione.sql</w:t>
      </w:r>
      <w:proofErr w:type="spellEnd"/>
      <w:r>
        <w:rPr>
          <w:sz w:val="24"/>
          <w:lang w:val="it-IT"/>
        </w:rPr>
        <w:t>” presente nella cartella /</w:t>
      </w:r>
      <w:proofErr w:type="spellStart"/>
      <w:r>
        <w:rPr>
          <w:sz w:val="24"/>
          <w:lang w:val="it-IT"/>
        </w:rPr>
        <w:t>docs</w:t>
      </w:r>
      <w:proofErr w:type="spellEnd"/>
      <w:r>
        <w:rPr>
          <w:sz w:val="24"/>
          <w:lang w:val="it-IT"/>
        </w:rPr>
        <w:t>/database/. Le istruzioni per la modifica di tale file sono presenti nel suddetto documento, ma per semplicità le riportiamo anche qui:</w:t>
      </w:r>
    </w:p>
    <w:p w:rsidR="007E7FE8" w:rsidRDefault="007E7FE8" w:rsidP="003D7D79">
      <w:pPr>
        <w:pStyle w:val="Nessunaspaziatura"/>
        <w:spacing w:after="240" w:line="276" w:lineRule="auto"/>
        <w:rPr>
          <w:sz w:val="24"/>
          <w:lang w:val="it-IT"/>
        </w:rPr>
      </w:pPr>
      <w:r>
        <w:rPr>
          <w:sz w:val="24"/>
          <w:lang w:val="it-IT"/>
        </w:rPr>
        <w:t xml:space="preserve">I campi evidenziati nell’immagine sottostante vanno popolati con le seguenti informazioni: </w:t>
      </w:r>
      <w:r w:rsidRPr="007E7FE8">
        <w:rPr>
          <w:color w:val="FF0000"/>
          <w:sz w:val="24"/>
          <w:lang w:val="it-IT"/>
        </w:rPr>
        <w:t>username</w:t>
      </w:r>
      <w:r>
        <w:rPr>
          <w:sz w:val="24"/>
          <w:lang w:val="it-IT"/>
        </w:rPr>
        <w:t xml:space="preserve">, </w:t>
      </w:r>
      <w:r w:rsidRPr="007E7FE8">
        <w:rPr>
          <w:color w:val="00B0F0"/>
          <w:sz w:val="24"/>
          <w:lang w:val="it-IT"/>
        </w:rPr>
        <w:t>password</w:t>
      </w:r>
      <w:r>
        <w:rPr>
          <w:sz w:val="24"/>
          <w:lang w:val="it-IT"/>
        </w:rPr>
        <w:t xml:space="preserve">, </w:t>
      </w:r>
      <w:r w:rsidRPr="007E7FE8">
        <w:rPr>
          <w:color w:val="FFC000"/>
          <w:sz w:val="24"/>
          <w:lang w:val="it-IT"/>
        </w:rPr>
        <w:t>e-mail</w:t>
      </w:r>
      <w:r>
        <w:rPr>
          <w:sz w:val="24"/>
          <w:lang w:val="it-IT"/>
        </w:rPr>
        <w:t xml:space="preserve">, </w:t>
      </w:r>
      <w:r w:rsidRPr="007E7FE8">
        <w:rPr>
          <w:color w:val="7030A0"/>
          <w:sz w:val="24"/>
          <w:lang w:val="it-IT"/>
        </w:rPr>
        <w:t>nome</w:t>
      </w:r>
      <w:r>
        <w:rPr>
          <w:sz w:val="24"/>
          <w:lang w:val="it-IT"/>
        </w:rPr>
        <w:t xml:space="preserve"> e </w:t>
      </w:r>
      <w:r w:rsidRPr="007E7FE8">
        <w:rPr>
          <w:color w:val="92D050"/>
          <w:sz w:val="24"/>
          <w:lang w:val="it-IT"/>
        </w:rPr>
        <w:t>cognome</w:t>
      </w:r>
      <w:r>
        <w:rPr>
          <w:sz w:val="24"/>
          <w:lang w:val="it-IT"/>
        </w:rPr>
        <w:t>.</w:t>
      </w:r>
    </w:p>
    <w:p w:rsidR="003D7D79" w:rsidRDefault="007E7FE8" w:rsidP="003D7D79">
      <w:pPr>
        <w:pStyle w:val="Nessunaspaziatura"/>
        <w:spacing w:after="240" w:line="276" w:lineRule="auto"/>
        <w:jc w:val="center"/>
        <w:rPr>
          <w:sz w:val="24"/>
          <w:lang w:val="it-IT"/>
        </w:rPr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895901</wp:posOffset>
                </wp:positionH>
                <wp:positionV relativeFrom="paragraph">
                  <wp:posOffset>1038610</wp:posOffset>
                </wp:positionV>
                <wp:extent cx="895350" cy="132080"/>
                <wp:effectExtent l="0" t="0" r="19050" b="2032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20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6454" id="Rettangolo 5" o:spid="_x0000_s1026" style="position:absolute;margin-left:70.55pt;margin-top:81.8pt;width:70.5pt;height:1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" filled="f" strokecolor="#f24f4f [3204]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950B9" wp14:editId="0E3AAD8A">
                <wp:simplePos x="0" y="0"/>
                <wp:positionH relativeFrom="column">
                  <wp:posOffset>4918075</wp:posOffset>
                </wp:positionH>
                <wp:positionV relativeFrom="paragraph">
                  <wp:posOffset>1037590</wp:posOffset>
                </wp:positionV>
                <wp:extent cx="374650" cy="132080"/>
                <wp:effectExtent l="0" t="0" r="25400" b="20320"/>
                <wp:wrapNone/>
                <wp:docPr id="55" name="Rettango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3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B5E5" id="Rettangolo 55" o:spid="_x0000_s1026" style="position:absolute;margin-left:387.25pt;margin-top:81.7pt;width:29.5pt;height:1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" filled="f" strokecolor="#92d050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950B9" wp14:editId="0E3AAD8A">
                <wp:simplePos x="0" y="0"/>
                <wp:positionH relativeFrom="column">
                  <wp:posOffset>3955415</wp:posOffset>
                </wp:positionH>
                <wp:positionV relativeFrom="paragraph">
                  <wp:posOffset>1037384</wp:posOffset>
                </wp:positionV>
                <wp:extent cx="895350" cy="132080"/>
                <wp:effectExtent l="0" t="0" r="19050" b="20320"/>
                <wp:wrapNone/>
                <wp:docPr id="52" name="Rettango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FA62A" id="Rettangolo 52" o:spid="_x0000_s1026" style="position:absolute;margin-left:311.45pt;margin-top:81.7pt;width:70.5pt;height:1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" filled="f" strokecolor="#7030a0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950B9" wp14:editId="0E3AAD8A">
                <wp:simplePos x="0" y="0"/>
                <wp:positionH relativeFrom="column">
                  <wp:posOffset>2771775</wp:posOffset>
                </wp:positionH>
                <wp:positionV relativeFrom="paragraph">
                  <wp:posOffset>1038225</wp:posOffset>
                </wp:positionV>
                <wp:extent cx="1130935" cy="132080"/>
                <wp:effectExtent l="0" t="0" r="12065" b="20320"/>
                <wp:wrapNone/>
                <wp:docPr id="46" name="Rettango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3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3F9" id="Rettangolo 46" o:spid="_x0000_s1026" style="position:absolute;margin-left:218.25pt;margin-top:81.75pt;width:89.05pt;height:1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" filled="f" strokecolor="#ffc000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950B9" wp14:editId="0E3AAD8A">
                <wp:simplePos x="0" y="0"/>
                <wp:positionH relativeFrom="column">
                  <wp:posOffset>1830705</wp:posOffset>
                </wp:positionH>
                <wp:positionV relativeFrom="paragraph">
                  <wp:posOffset>1038225</wp:posOffset>
                </wp:positionV>
                <wp:extent cx="895350" cy="132080"/>
                <wp:effectExtent l="0" t="0" r="19050" b="2032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42EA" id="Rettangolo 45" o:spid="_x0000_s1026" style="position:absolute;margin-left:144.15pt;margin-top:81.75pt;width:70.5pt;height:1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" filled="f" strokecolor="#00b0f0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950B9" wp14:editId="0E3AAD8A">
                <wp:simplePos x="0" y="0"/>
                <wp:positionH relativeFrom="column">
                  <wp:posOffset>894469</wp:posOffset>
                </wp:positionH>
                <wp:positionV relativeFrom="paragraph">
                  <wp:posOffset>1248766</wp:posOffset>
                </wp:positionV>
                <wp:extent cx="895350" cy="132139"/>
                <wp:effectExtent l="0" t="0" r="19050" b="2032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213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FA16" id="Rettangolo 43" o:spid="_x0000_s1026" style="position:absolute;margin-left:70.45pt;margin-top:98.35pt;width:70.5pt;height:1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" filled="f" strokecolor="#f24f4f [3204]" strokeweight="1.5pt"/>
            </w:pict>
          </mc:Fallback>
        </mc:AlternateContent>
      </w:r>
      <w:r w:rsidR="003D7D79">
        <w:rPr>
          <w:noProof/>
          <w:lang w:eastAsia="it-IT"/>
        </w:rPr>
        <w:drawing>
          <wp:inline distT="0" distB="0" distL="0" distR="0" wp14:anchorId="3C9BF4FC" wp14:editId="74460989">
            <wp:extent cx="6438900" cy="17157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197" t="14266" r="34938" b="63060"/>
                    <a:stretch/>
                  </pic:blipFill>
                  <pic:spPr bwMode="auto">
                    <a:xfrm>
                      <a:off x="0" y="0"/>
                      <a:ext cx="6469590" cy="172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F91" w:rsidRDefault="00291F91" w:rsidP="00291F91">
      <w:pPr>
        <w:pStyle w:val="Titolo1"/>
      </w:pPr>
      <w:bookmarkStart w:id="9" w:name="_Toc505561066"/>
      <w:r>
        <w:t>7. Avvio del sistema</w:t>
      </w:r>
      <w:bookmarkEnd w:id="9"/>
    </w:p>
    <w:p w:rsidR="00291F91" w:rsidRDefault="00291F91" w:rsidP="00291F91">
      <w:pPr>
        <w:spacing w:after="240"/>
      </w:pPr>
      <w:r>
        <w:t xml:space="preserve">Dopo il primo avvio, qualora il sistema venga terminato (volontariamente o meno), basterà ripetere la procedura al punto 6.2 per avviare nuovamente la </w:t>
      </w:r>
      <w:proofErr w:type="spellStart"/>
      <w:r>
        <w:t>webapp</w:t>
      </w:r>
      <w:proofErr w:type="spellEnd"/>
      <w:r>
        <w:t>.</w:t>
      </w:r>
    </w:p>
    <w:p w:rsidR="00291F91" w:rsidRDefault="00291F91" w:rsidP="00291F91">
      <w:pPr>
        <w:pStyle w:val="Titolo1"/>
      </w:pPr>
      <w:bookmarkStart w:id="10" w:name="_Toc505561067"/>
      <w:r>
        <w:t>8. Terminazione del sistema</w:t>
      </w:r>
      <w:bookmarkEnd w:id="10"/>
    </w:p>
    <w:p w:rsidR="00291F91" w:rsidRDefault="00291F91" w:rsidP="00291F91">
      <w:pPr>
        <w:spacing w:after="240"/>
      </w:pPr>
      <w:r>
        <w:t>La terminazione del sistema avviene in modo sicuro chiudendo semplicemente la finestra di comando in cui l’applicazione è stata avviata.</w:t>
      </w:r>
    </w:p>
    <w:p w:rsidR="00291F91" w:rsidRDefault="00291F91" w:rsidP="00291F91">
      <w:pPr>
        <w:pStyle w:val="Titolo1"/>
      </w:pPr>
      <w:bookmarkStart w:id="11" w:name="_Toc505561068"/>
      <w:r>
        <w:t>9. Risoluzione dei problemi all’avvio</w:t>
      </w:r>
      <w:bookmarkEnd w:id="11"/>
    </w:p>
    <w:p w:rsidR="00291F91" w:rsidRDefault="00291F91" w:rsidP="00E90557">
      <w:pPr>
        <w:spacing w:line="276" w:lineRule="auto"/>
      </w:pPr>
      <w:r>
        <w:t xml:space="preserve">Talvolta l’applicazione potrebbe incontrare problemi in fase d’avvio. Tali problemi sono dovuti, nella maggioranza dei casi, al mancato avvio del servizio legato al server </w:t>
      </w:r>
      <w:proofErr w:type="spellStart"/>
      <w:r>
        <w:t>MySQL</w:t>
      </w:r>
      <w:proofErr w:type="spellEnd"/>
      <w:r>
        <w:t>.</w:t>
      </w:r>
      <w:r w:rsidR="00E90557">
        <w:t xml:space="preserve"> Avviare nuovamente il servizio permetterà quindi di concludere correttamente l’avvio della </w:t>
      </w:r>
      <w:proofErr w:type="spellStart"/>
      <w:r w:rsidR="00E90557">
        <w:t>webapp</w:t>
      </w:r>
      <w:proofErr w:type="spellEnd"/>
      <w:r w:rsidR="00E90557">
        <w:t>.</w:t>
      </w:r>
    </w:p>
    <w:p w:rsidR="00E90557" w:rsidRPr="00E90557" w:rsidRDefault="00E90557" w:rsidP="00E90557">
      <w:pPr>
        <w:pStyle w:val="Nessunaspaziatura"/>
        <w:spacing w:before="240" w:line="276" w:lineRule="auto"/>
        <w:rPr>
          <w:sz w:val="24"/>
          <w:lang w:val="it-IT"/>
        </w:rPr>
      </w:pPr>
      <w:r w:rsidRPr="00E90557">
        <w:rPr>
          <w:sz w:val="24"/>
          <w:lang w:val="it-IT"/>
        </w:rPr>
        <w:t>Nel caso in cui il problema non sia dovuto da quanto espresso sopra, è probabile che l’applicazione non possa essere avviata perché qualche altro servizio sta occupando la porta selezionata.</w:t>
      </w:r>
    </w:p>
    <w:sectPr w:rsidR="00E90557" w:rsidRPr="00E90557" w:rsidSect="00B7292A">
      <w:footerReference w:type="default" r:id="rId15"/>
      <w:pgSz w:w="11907" w:h="16839" w:code="1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40D" w:rsidRDefault="00B1240D">
      <w:pPr>
        <w:spacing w:line="240" w:lineRule="auto"/>
      </w:pPr>
      <w:r>
        <w:separator/>
      </w:r>
    </w:p>
  </w:endnote>
  <w:endnote w:type="continuationSeparator" w:id="0">
    <w:p w:rsidR="00B1240D" w:rsidRDefault="00B1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D4F" w:rsidRPr="0026167D" w:rsidRDefault="00F53D4F">
    <w:pPr>
      <w:pStyle w:val="Pidipagina"/>
    </w:pPr>
    <w:r>
      <w:t>ODD – Object Design Document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5333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40D" w:rsidRDefault="00B1240D">
      <w:pPr>
        <w:spacing w:line="240" w:lineRule="auto"/>
      </w:pPr>
      <w:r>
        <w:separator/>
      </w:r>
    </w:p>
  </w:footnote>
  <w:footnote w:type="continuationSeparator" w:id="0">
    <w:p w:rsidR="00B1240D" w:rsidRDefault="00B124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5AB"/>
    <w:multiLevelType w:val="hybridMultilevel"/>
    <w:tmpl w:val="4658F4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56B7D"/>
    <w:multiLevelType w:val="hybridMultilevel"/>
    <w:tmpl w:val="B5646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07B2"/>
    <w:multiLevelType w:val="multilevel"/>
    <w:tmpl w:val="CD606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5430EC"/>
    <w:multiLevelType w:val="multilevel"/>
    <w:tmpl w:val="F3EA1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8D7BE4"/>
    <w:multiLevelType w:val="hybridMultilevel"/>
    <w:tmpl w:val="3814A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6550"/>
    <w:multiLevelType w:val="hybridMultilevel"/>
    <w:tmpl w:val="0FCC69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631D5"/>
    <w:multiLevelType w:val="hybridMultilevel"/>
    <w:tmpl w:val="01F2D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01C4F"/>
    <w:multiLevelType w:val="hybridMultilevel"/>
    <w:tmpl w:val="509E1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9481E"/>
    <w:multiLevelType w:val="hybridMultilevel"/>
    <w:tmpl w:val="DB201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7340D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562224EB"/>
    <w:multiLevelType w:val="hybridMultilevel"/>
    <w:tmpl w:val="F6745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F6CD3"/>
    <w:multiLevelType w:val="hybridMultilevel"/>
    <w:tmpl w:val="38FEE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03332"/>
    <w:multiLevelType w:val="multilevel"/>
    <w:tmpl w:val="A2BA5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6"/>
      </w:rPr>
    </w:lvl>
  </w:abstractNum>
  <w:abstractNum w:abstractNumId="18" w15:restartNumberingAfterBreak="0">
    <w:nsid w:val="60A034A1"/>
    <w:multiLevelType w:val="hybridMultilevel"/>
    <w:tmpl w:val="AAD05C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766B2"/>
    <w:multiLevelType w:val="hybridMultilevel"/>
    <w:tmpl w:val="30F6C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71FD1"/>
    <w:multiLevelType w:val="hybridMultilevel"/>
    <w:tmpl w:val="9176E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D45CE"/>
    <w:multiLevelType w:val="hybridMultilevel"/>
    <w:tmpl w:val="62BAE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92DBB"/>
    <w:multiLevelType w:val="hybridMultilevel"/>
    <w:tmpl w:val="500093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650070"/>
    <w:multiLevelType w:val="hybridMultilevel"/>
    <w:tmpl w:val="EF3A4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2D9C"/>
    <w:multiLevelType w:val="hybridMultilevel"/>
    <w:tmpl w:val="DD047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D5A5A"/>
    <w:multiLevelType w:val="hybridMultilevel"/>
    <w:tmpl w:val="F0D0E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84A16"/>
    <w:multiLevelType w:val="hybridMultilevel"/>
    <w:tmpl w:val="06CE4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1A90"/>
    <w:multiLevelType w:val="hybridMultilevel"/>
    <w:tmpl w:val="84AC39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6"/>
  </w:num>
  <w:num w:numId="5">
    <w:abstractNumId w:val="11"/>
  </w:num>
  <w:num w:numId="6">
    <w:abstractNumId w:val="13"/>
  </w:num>
  <w:num w:numId="7">
    <w:abstractNumId w:val="9"/>
  </w:num>
  <w:num w:numId="8">
    <w:abstractNumId w:val="23"/>
  </w:num>
  <w:num w:numId="9">
    <w:abstractNumId w:val="7"/>
  </w:num>
  <w:num w:numId="10">
    <w:abstractNumId w:val="25"/>
  </w:num>
  <w:num w:numId="11">
    <w:abstractNumId w:val="14"/>
  </w:num>
  <w:num w:numId="12">
    <w:abstractNumId w:val="2"/>
  </w:num>
  <w:num w:numId="13">
    <w:abstractNumId w:val="3"/>
  </w:num>
  <w:num w:numId="14">
    <w:abstractNumId w:val="17"/>
  </w:num>
  <w:num w:numId="15">
    <w:abstractNumId w:val="15"/>
  </w:num>
  <w:num w:numId="16">
    <w:abstractNumId w:val="1"/>
  </w:num>
  <w:num w:numId="17">
    <w:abstractNumId w:val="22"/>
  </w:num>
  <w:num w:numId="18">
    <w:abstractNumId w:val="0"/>
  </w:num>
  <w:num w:numId="19">
    <w:abstractNumId w:val="27"/>
  </w:num>
  <w:num w:numId="20">
    <w:abstractNumId w:val="26"/>
  </w:num>
  <w:num w:numId="21">
    <w:abstractNumId w:val="20"/>
  </w:num>
  <w:num w:numId="22">
    <w:abstractNumId w:val="24"/>
  </w:num>
  <w:num w:numId="23">
    <w:abstractNumId w:val="19"/>
  </w:num>
  <w:num w:numId="24">
    <w:abstractNumId w:val="4"/>
  </w:num>
  <w:num w:numId="25">
    <w:abstractNumId w:val="21"/>
  </w:num>
  <w:num w:numId="26">
    <w:abstractNumId w:val="6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D"/>
    <w:rsid w:val="00002CB7"/>
    <w:rsid w:val="00005220"/>
    <w:rsid w:val="00012B93"/>
    <w:rsid w:val="000136A9"/>
    <w:rsid w:val="000154DF"/>
    <w:rsid w:val="000174CE"/>
    <w:rsid w:val="000334D8"/>
    <w:rsid w:val="00036F26"/>
    <w:rsid w:val="0004723B"/>
    <w:rsid w:val="0005219B"/>
    <w:rsid w:val="000549A6"/>
    <w:rsid w:val="00072E55"/>
    <w:rsid w:val="00074C8B"/>
    <w:rsid w:val="00075760"/>
    <w:rsid w:val="00085A79"/>
    <w:rsid w:val="0009155B"/>
    <w:rsid w:val="00093858"/>
    <w:rsid w:val="0009647C"/>
    <w:rsid w:val="000A4F1D"/>
    <w:rsid w:val="000A573B"/>
    <w:rsid w:val="000B6CE8"/>
    <w:rsid w:val="000C1120"/>
    <w:rsid w:val="000C1C0C"/>
    <w:rsid w:val="000D6C2D"/>
    <w:rsid w:val="000E3AD4"/>
    <w:rsid w:val="000F1C11"/>
    <w:rsid w:val="0011272D"/>
    <w:rsid w:val="001131D0"/>
    <w:rsid w:val="00136C8D"/>
    <w:rsid w:val="00140283"/>
    <w:rsid w:val="00140B94"/>
    <w:rsid w:val="00143B49"/>
    <w:rsid w:val="00153A27"/>
    <w:rsid w:val="001552B8"/>
    <w:rsid w:val="00190B66"/>
    <w:rsid w:val="00194FD2"/>
    <w:rsid w:val="001A06CF"/>
    <w:rsid w:val="001A1EC4"/>
    <w:rsid w:val="001A6BB7"/>
    <w:rsid w:val="001B0C61"/>
    <w:rsid w:val="001B3BB4"/>
    <w:rsid w:val="001B7CB9"/>
    <w:rsid w:val="001C167E"/>
    <w:rsid w:val="001E373A"/>
    <w:rsid w:val="001E37C2"/>
    <w:rsid w:val="001E6FD0"/>
    <w:rsid w:val="001F36A5"/>
    <w:rsid w:val="001F4EFA"/>
    <w:rsid w:val="001F5DBE"/>
    <w:rsid w:val="00203471"/>
    <w:rsid w:val="00204609"/>
    <w:rsid w:val="002124F1"/>
    <w:rsid w:val="00215F53"/>
    <w:rsid w:val="00220318"/>
    <w:rsid w:val="00220F6F"/>
    <w:rsid w:val="00224670"/>
    <w:rsid w:val="002265F4"/>
    <w:rsid w:val="00226BB1"/>
    <w:rsid w:val="00226C31"/>
    <w:rsid w:val="00240C03"/>
    <w:rsid w:val="00242FB6"/>
    <w:rsid w:val="002468AB"/>
    <w:rsid w:val="002523B0"/>
    <w:rsid w:val="00252A0F"/>
    <w:rsid w:val="0026167D"/>
    <w:rsid w:val="0026307D"/>
    <w:rsid w:val="0026798F"/>
    <w:rsid w:val="0027270A"/>
    <w:rsid w:val="00273EA9"/>
    <w:rsid w:val="00274509"/>
    <w:rsid w:val="00274B9F"/>
    <w:rsid w:val="00276133"/>
    <w:rsid w:val="00290AA4"/>
    <w:rsid w:val="002911FF"/>
    <w:rsid w:val="00291F91"/>
    <w:rsid w:val="002A732C"/>
    <w:rsid w:val="002B3D8E"/>
    <w:rsid w:val="002C5716"/>
    <w:rsid w:val="002D01F1"/>
    <w:rsid w:val="002D4F4E"/>
    <w:rsid w:val="002F5B1A"/>
    <w:rsid w:val="002F69D2"/>
    <w:rsid w:val="002F6A56"/>
    <w:rsid w:val="002F7F31"/>
    <w:rsid w:val="0030254A"/>
    <w:rsid w:val="00322FD2"/>
    <w:rsid w:val="00327F1E"/>
    <w:rsid w:val="00332E14"/>
    <w:rsid w:val="00343AB4"/>
    <w:rsid w:val="003440C3"/>
    <w:rsid w:val="003445B0"/>
    <w:rsid w:val="0034609B"/>
    <w:rsid w:val="00346244"/>
    <w:rsid w:val="00352F61"/>
    <w:rsid w:val="00356493"/>
    <w:rsid w:val="00357EA4"/>
    <w:rsid w:val="0036154E"/>
    <w:rsid w:val="00365A06"/>
    <w:rsid w:val="00392FB1"/>
    <w:rsid w:val="003A1A39"/>
    <w:rsid w:val="003A33C2"/>
    <w:rsid w:val="003A414E"/>
    <w:rsid w:val="003B372D"/>
    <w:rsid w:val="003B4B87"/>
    <w:rsid w:val="003D7D79"/>
    <w:rsid w:val="003F0450"/>
    <w:rsid w:val="003F1FA5"/>
    <w:rsid w:val="00401208"/>
    <w:rsid w:val="004269A7"/>
    <w:rsid w:val="004310EF"/>
    <w:rsid w:val="004322F6"/>
    <w:rsid w:val="00440E4D"/>
    <w:rsid w:val="004459AE"/>
    <w:rsid w:val="00447C65"/>
    <w:rsid w:val="00452102"/>
    <w:rsid w:val="00462CA1"/>
    <w:rsid w:val="004743C4"/>
    <w:rsid w:val="0047682D"/>
    <w:rsid w:val="00480EC1"/>
    <w:rsid w:val="00480F10"/>
    <w:rsid w:val="00485615"/>
    <w:rsid w:val="00490DC4"/>
    <w:rsid w:val="00491E10"/>
    <w:rsid w:val="004A29E6"/>
    <w:rsid w:val="004B321A"/>
    <w:rsid w:val="004B68A5"/>
    <w:rsid w:val="004C314F"/>
    <w:rsid w:val="004D0BA2"/>
    <w:rsid w:val="004D3AFE"/>
    <w:rsid w:val="004E0A70"/>
    <w:rsid w:val="004E1D3F"/>
    <w:rsid w:val="004F43A8"/>
    <w:rsid w:val="004F7AF7"/>
    <w:rsid w:val="00500092"/>
    <w:rsid w:val="005144F3"/>
    <w:rsid w:val="00514E50"/>
    <w:rsid w:val="00520677"/>
    <w:rsid w:val="0052069E"/>
    <w:rsid w:val="00523C3A"/>
    <w:rsid w:val="00531666"/>
    <w:rsid w:val="005333F8"/>
    <w:rsid w:val="0053435D"/>
    <w:rsid w:val="00534A64"/>
    <w:rsid w:val="00543756"/>
    <w:rsid w:val="00545EE8"/>
    <w:rsid w:val="00565C86"/>
    <w:rsid w:val="00572AB3"/>
    <w:rsid w:val="00583445"/>
    <w:rsid w:val="00584F42"/>
    <w:rsid w:val="00597B48"/>
    <w:rsid w:val="00597D51"/>
    <w:rsid w:val="005A019F"/>
    <w:rsid w:val="005A02B5"/>
    <w:rsid w:val="005A1E5B"/>
    <w:rsid w:val="005B4A06"/>
    <w:rsid w:val="005B6D1C"/>
    <w:rsid w:val="005C109E"/>
    <w:rsid w:val="005D0AE7"/>
    <w:rsid w:val="005D0E43"/>
    <w:rsid w:val="005D5873"/>
    <w:rsid w:val="005D67B3"/>
    <w:rsid w:val="005E227C"/>
    <w:rsid w:val="006035DF"/>
    <w:rsid w:val="006131C2"/>
    <w:rsid w:val="00626A9A"/>
    <w:rsid w:val="006427DB"/>
    <w:rsid w:val="00645C69"/>
    <w:rsid w:val="00654BF5"/>
    <w:rsid w:val="006572A1"/>
    <w:rsid w:val="006647DD"/>
    <w:rsid w:val="00666444"/>
    <w:rsid w:val="00671364"/>
    <w:rsid w:val="00682D30"/>
    <w:rsid w:val="00684F82"/>
    <w:rsid w:val="00690F0F"/>
    <w:rsid w:val="0069499F"/>
    <w:rsid w:val="006955C2"/>
    <w:rsid w:val="00697191"/>
    <w:rsid w:val="006B3A2D"/>
    <w:rsid w:val="006B4A8D"/>
    <w:rsid w:val="006D4505"/>
    <w:rsid w:val="006D68A9"/>
    <w:rsid w:val="006F65CD"/>
    <w:rsid w:val="006F730F"/>
    <w:rsid w:val="007236C1"/>
    <w:rsid w:val="00724AD5"/>
    <w:rsid w:val="00726713"/>
    <w:rsid w:val="0073092E"/>
    <w:rsid w:val="00734922"/>
    <w:rsid w:val="00744EEF"/>
    <w:rsid w:val="00752606"/>
    <w:rsid w:val="0077458F"/>
    <w:rsid w:val="0077545C"/>
    <w:rsid w:val="007A1253"/>
    <w:rsid w:val="007A3129"/>
    <w:rsid w:val="007A397A"/>
    <w:rsid w:val="007A480A"/>
    <w:rsid w:val="007A52BA"/>
    <w:rsid w:val="007A64E5"/>
    <w:rsid w:val="007B55AB"/>
    <w:rsid w:val="007C6D56"/>
    <w:rsid w:val="007D07CC"/>
    <w:rsid w:val="007D355D"/>
    <w:rsid w:val="007D5C6E"/>
    <w:rsid w:val="007E7FE8"/>
    <w:rsid w:val="007F0E0E"/>
    <w:rsid w:val="007F54B3"/>
    <w:rsid w:val="008000A3"/>
    <w:rsid w:val="008032C3"/>
    <w:rsid w:val="00815731"/>
    <w:rsid w:val="00817C84"/>
    <w:rsid w:val="00820E3A"/>
    <w:rsid w:val="0082787C"/>
    <w:rsid w:val="00831EFE"/>
    <w:rsid w:val="0083512B"/>
    <w:rsid w:val="008366B5"/>
    <w:rsid w:val="00841D39"/>
    <w:rsid w:val="0085066B"/>
    <w:rsid w:val="008515D4"/>
    <w:rsid w:val="008636BB"/>
    <w:rsid w:val="00870C75"/>
    <w:rsid w:val="0087310B"/>
    <w:rsid w:val="00877C96"/>
    <w:rsid w:val="0088319B"/>
    <w:rsid w:val="00894FFD"/>
    <w:rsid w:val="008A073C"/>
    <w:rsid w:val="008B11A9"/>
    <w:rsid w:val="008B1AAB"/>
    <w:rsid w:val="008B5A1C"/>
    <w:rsid w:val="008C47E2"/>
    <w:rsid w:val="008E2566"/>
    <w:rsid w:val="00907AA6"/>
    <w:rsid w:val="00910CB4"/>
    <w:rsid w:val="00914709"/>
    <w:rsid w:val="009148B8"/>
    <w:rsid w:val="00916E39"/>
    <w:rsid w:val="00935738"/>
    <w:rsid w:val="00953286"/>
    <w:rsid w:val="009540D2"/>
    <w:rsid w:val="0095428C"/>
    <w:rsid w:val="00954F56"/>
    <w:rsid w:val="00970098"/>
    <w:rsid w:val="0099154E"/>
    <w:rsid w:val="00995025"/>
    <w:rsid w:val="009B0B10"/>
    <w:rsid w:val="009B0D17"/>
    <w:rsid w:val="009B7E44"/>
    <w:rsid w:val="009C4B3E"/>
    <w:rsid w:val="009E73F7"/>
    <w:rsid w:val="00A22731"/>
    <w:rsid w:val="00A3535D"/>
    <w:rsid w:val="00A466EA"/>
    <w:rsid w:val="00A51256"/>
    <w:rsid w:val="00A76233"/>
    <w:rsid w:val="00A94C53"/>
    <w:rsid w:val="00A95A46"/>
    <w:rsid w:val="00A97020"/>
    <w:rsid w:val="00A97758"/>
    <w:rsid w:val="00AB44E2"/>
    <w:rsid w:val="00AB60BA"/>
    <w:rsid w:val="00AB6E39"/>
    <w:rsid w:val="00AD224D"/>
    <w:rsid w:val="00AE079E"/>
    <w:rsid w:val="00AE1D19"/>
    <w:rsid w:val="00AE5233"/>
    <w:rsid w:val="00B0274A"/>
    <w:rsid w:val="00B1240D"/>
    <w:rsid w:val="00B16349"/>
    <w:rsid w:val="00B24F06"/>
    <w:rsid w:val="00B2594D"/>
    <w:rsid w:val="00B454BE"/>
    <w:rsid w:val="00B52D02"/>
    <w:rsid w:val="00B56F02"/>
    <w:rsid w:val="00B70382"/>
    <w:rsid w:val="00B7292A"/>
    <w:rsid w:val="00B74263"/>
    <w:rsid w:val="00B853FF"/>
    <w:rsid w:val="00BA0E0F"/>
    <w:rsid w:val="00BA74F3"/>
    <w:rsid w:val="00BC2A5A"/>
    <w:rsid w:val="00BE699F"/>
    <w:rsid w:val="00BF24A5"/>
    <w:rsid w:val="00BF3E05"/>
    <w:rsid w:val="00BF6077"/>
    <w:rsid w:val="00C10475"/>
    <w:rsid w:val="00C1139E"/>
    <w:rsid w:val="00C136C3"/>
    <w:rsid w:val="00C13ACD"/>
    <w:rsid w:val="00C51E26"/>
    <w:rsid w:val="00C61EDF"/>
    <w:rsid w:val="00C6674F"/>
    <w:rsid w:val="00C67B43"/>
    <w:rsid w:val="00C71201"/>
    <w:rsid w:val="00C879A6"/>
    <w:rsid w:val="00C91E13"/>
    <w:rsid w:val="00C94271"/>
    <w:rsid w:val="00CA7427"/>
    <w:rsid w:val="00CB48DF"/>
    <w:rsid w:val="00CD0B42"/>
    <w:rsid w:val="00CF5069"/>
    <w:rsid w:val="00CF56B4"/>
    <w:rsid w:val="00D07B4A"/>
    <w:rsid w:val="00D07F2F"/>
    <w:rsid w:val="00D1540E"/>
    <w:rsid w:val="00D22E77"/>
    <w:rsid w:val="00D2683B"/>
    <w:rsid w:val="00D37FF0"/>
    <w:rsid w:val="00D56FCD"/>
    <w:rsid w:val="00D601CC"/>
    <w:rsid w:val="00D60802"/>
    <w:rsid w:val="00D67F33"/>
    <w:rsid w:val="00D72CF3"/>
    <w:rsid w:val="00D76012"/>
    <w:rsid w:val="00D92E89"/>
    <w:rsid w:val="00DA763D"/>
    <w:rsid w:val="00DC264F"/>
    <w:rsid w:val="00DC4E7C"/>
    <w:rsid w:val="00DC6A00"/>
    <w:rsid w:val="00DE40C3"/>
    <w:rsid w:val="00DF17C4"/>
    <w:rsid w:val="00DF30BA"/>
    <w:rsid w:val="00DF3166"/>
    <w:rsid w:val="00DF4FF7"/>
    <w:rsid w:val="00DF63A6"/>
    <w:rsid w:val="00DF69A6"/>
    <w:rsid w:val="00E0635F"/>
    <w:rsid w:val="00E102E9"/>
    <w:rsid w:val="00E12F04"/>
    <w:rsid w:val="00E262DF"/>
    <w:rsid w:val="00E4397A"/>
    <w:rsid w:val="00E46E2A"/>
    <w:rsid w:val="00E5075D"/>
    <w:rsid w:val="00E511FC"/>
    <w:rsid w:val="00E5253F"/>
    <w:rsid w:val="00E6749B"/>
    <w:rsid w:val="00E743CA"/>
    <w:rsid w:val="00E804F0"/>
    <w:rsid w:val="00E90557"/>
    <w:rsid w:val="00E9402E"/>
    <w:rsid w:val="00E96AAD"/>
    <w:rsid w:val="00EA36F5"/>
    <w:rsid w:val="00EB25B9"/>
    <w:rsid w:val="00EB4002"/>
    <w:rsid w:val="00EB5F8F"/>
    <w:rsid w:val="00EC0C15"/>
    <w:rsid w:val="00EC45C2"/>
    <w:rsid w:val="00EC6B71"/>
    <w:rsid w:val="00ED0312"/>
    <w:rsid w:val="00EE18A6"/>
    <w:rsid w:val="00EE4B86"/>
    <w:rsid w:val="00EF24C1"/>
    <w:rsid w:val="00F01CCE"/>
    <w:rsid w:val="00F031D6"/>
    <w:rsid w:val="00F36BDF"/>
    <w:rsid w:val="00F53D4F"/>
    <w:rsid w:val="00F911C4"/>
    <w:rsid w:val="00FA54FF"/>
    <w:rsid w:val="00FB4AF6"/>
    <w:rsid w:val="00FB6579"/>
    <w:rsid w:val="00FC6AFF"/>
    <w:rsid w:val="00FD73AF"/>
    <w:rsid w:val="00FE5B8D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EB4C1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B4AF6"/>
    <w:pPr>
      <w:keepNext/>
      <w:keepLines/>
      <w:spacing w:before="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E46E2A"/>
    <w:pPr>
      <w:tabs>
        <w:tab w:val="left" w:pos="720"/>
        <w:tab w:val="right" w:leader="dot" w:pos="10490"/>
      </w:tabs>
      <w:spacing w:after="140" w:line="240" w:lineRule="auto"/>
      <w:ind w:right="-143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FB4AF6"/>
    <w:pPr>
      <w:tabs>
        <w:tab w:val="left" w:pos="1320"/>
        <w:tab w:val="right" w:leader="dot" w:pos="10468"/>
      </w:tabs>
      <w:spacing w:after="100" w:line="240" w:lineRule="auto"/>
      <w:ind w:left="720" w:right="-1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sid w:val="00FB4AF6"/>
    <w:rPr>
      <w:rFonts w:eastAsiaTheme="majorEastAsia" w:cstheme="majorBidi"/>
      <w:b/>
      <w:iCs/>
      <w:color w:val="404040" w:themeColor="text1" w:themeTint="BF"/>
      <w:lang w:val="it-IT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FB4AF6"/>
    <w:pPr>
      <w:tabs>
        <w:tab w:val="right" w:leader="dot" w:pos="10457"/>
      </w:tabs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C16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ava.com/it/download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mysql.com/downloads/installer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E70F22-3B0F-4B39-A758-6A621071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1665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IM                Manuale d’Installazione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                Manuale d’Installazione</dc:title>
  <dc:subject>TirocinioSmart</dc:subject>
  <dc:creator>margar</dc:creator>
  <cp:keywords/>
  <dc:description/>
  <cp:lastModifiedBy>Windows User</cp:lastModifiedBy>
  <cp:revision>155</cp:revision>
  <cp:lastPrinted>2018-02-05T01:30:00Z</cp:lastPrinted>
  <dcterms:created xsi:type="dcterms:W3CDTF">2015-12-02T20:50:00Z</dcterms:created>
  <dcterms:modified xsi:type="dcterms:W3CDTF">2018-02-05T01:30:00Z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